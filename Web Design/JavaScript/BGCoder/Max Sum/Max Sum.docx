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E62D10">
        <w:t>1</w:t>
      </w:r>
      <w:r w:rsidR="00820B2D">
        <w:t xml:space="preserve"> </w:t>
      </w:r>
      <w:r w:rsidR="00C76356" w:rsidRPr="00552A9F">
        <w:t xml:space="preserve">– </w:t>
      </w:r>
      <w:r w:rsidR="005C4754">
        <w:t>Max</w:t>
      </w:r>
      <w:r w:rsidR="006E7928">
        <w:t xml:space="preserve"> </w:t>
      </w:r>
      <w:r w:rsidR="005C4754">
        <w:t>Sum</w:t>
      </w:r>
    </w:p>
    <w:p w:rsidR="00A00F70" w:rsidRDefault="00937E2A" w:rsidP="009C333D">
      <w:pPr>
        <w:shd w:val="clear" w:color="auto" w:fill="FFFFFF"/>
        <w:jc w:val="left"/>
      </w:pPr>
      <w:r>
        <w:t>You are given a</w:t>
      </w:r>
      <w:r w:rsidR="00F37E3A">
        <w:t>n integer</w:t>
      </w:r>
      <w:r>
        <w:t xml:space="preserve"> array </w:t>
      </w:r>
      <w:r w:rsidRPr="00937E2A">
        <w:rPr>
          <w:b/>
        </w:rPr>
        <w:t>arr</w:t>
      </w:r>
      <w:r>
        <w:t xml:space="preserve">, consisting of </w:t>
      </w:r>
      <w:r w:rsidRPr="00937E2A">
        <w:rPr>
          <w:b/>
        </w:rPr>
        <w:t>N</w:t>
      </w:r>
      <w:r>
        <w:t xml:space="preserve"> integers. Find the </w:t>
      </w:r>
      <w:r w:rsidR="00031067">
        <w:t>maximum possible sum of</w:t>
      </w:r>
      <w:r>
        <w:t xml:space="preserve"> consecutive </w:t>
      </w:r>
      <w:r w:rsidR="00031067">
        <w:t>numbers</w:t>
      </w:r>
      <w:r>
        <w:t xml:space="preserve"> in </w:t>
      </w:r>
      <w:r w:rsidRPr="00937E2A">
        <w:rPr>
          <w:b/>
        </w:rPr>
        <w:t>arr</w:t>
      </w:r>
      <w:r w:rsidR="00EB6962">
        <w:t xml:space="preserve">. </w:t>
      </w:r>
      <w:r>
        <w:t xml:space="preserve">For example: if the array </w:t>
      </w:r>
      <w:r w:rsidRPr="00937E2A">
        <w:rPr>
          <w:b/>
        </w:rPr>
        <w:t>arr</w:t>
      </w:r>
      <w:r>
        <w:t xml:space="preserve"> consists of the numbers </w:t>
      </w:r>
      <w:r w:rsidR="00031067">
        <w:rPr>
          <w:i/>
        </w:rPr>
        <w:t>1, 6</w:t>
      </w:r>
      <w:r w:rsidRPr="00937E2A">
        <w:rPr>
          <w:i/>
        </w:rPr>
        <w:t>,</w:t>
      </w:r>
      <w:r w:rsidR="00B538A3">
        <w:rPr>
          <w:i/>
        </w:rPr>
        <w:t xml:space="preserve"> -9</w:t>
      </w:r>
      <w:r w:rsidRPr="00937E2A">
        <w:rPr>
          <w:i/>
        </w:rPr>
        <w:t xml:space="preserve">, 4, </w:t>
      </w:r>
      <w:r w:rsidR="00D654C7">
        <w:rPr>
          <w:i/>
          <w:lang w:val="bg-BG"/>
        </w:rPr>
        <w:t>4</w:t>
      </w:r>
      <w:r w:rsidRPr="00937E2A">
        <w:rPr>
          <w:i/>
        </w:rPr>
        <w:t xml:space="preserve">, </w:t>
      </w:r>
      <w:r w:rsidR="00031067">
        <w:rPr>
          <w:i/>
        </w:rPr>
        <w:t>-2</w:t>
      </w:r>
      <w:r w:rsidRPr="00937E2A">
        <w:rPr>
          <w:i/>
        </w:rPr>
        <w:t xml:space="preserve">, </w:t>
      </w:r>
      <w:r w:rsidR="00D654C7">
        <w:rPr>
          <w:i/>
          <w:lang w:val="bg-BG"/>
        </w:rPr>
        <w:t>1</w:t>
      </w:r>
      <w:r w:rsidR="00031067">
        <w:rPr>
          <w:i/>
        </w:rPr>
        <w:t>0</w:t>
      </w:r>
      <w:r w:rsidR="00B538A3">
        <w:rPr>
          <w:i/>
        </w:rPr>
        <w:t>, -1</w:t>
      </w:r>
      <w:r w:rsidR="00D654C7">
        <w:rPr>
          <w:i/>
          <w:lang w:val="bg-BG"/>
        </w:rPr>
        <w:t>,</w:t>
      </w:r>
      <w:r>
        <w:t xml:space="preserve"> </w:t>
      </w:r>
      <w:r w:rsidR="00031067">
        <w:t xml:space="preserve">the maximum possible sum of consecutive numbers </w:t>
      </w:r>
      <w:r w:rsidR="00D92F01">
        <w:t>is 16</w:t>
      </w:r>
      <w:r>
        <w:t xml:space="preserve"> (</w:t>
      </w:r>
      <w:r w:rsidR="00031067">
        <w:t xml:space="preserve">the consecutive numbers are </w:t>
      </w:r>
      <w:r w:rsidR="00031067" w:rsidRPr="00031067">
        <w:rPr>
          <w:i/>
        </w:rPr>
        <w:t xml:space="preserve">4, 4, -2 </w:t>
      </w:r>
      <w:r w:rsidR="00031067" w:rsidRPr="00031067">
        <w:t>and</w:t>
      </w:r>
      <w:r w:rsidR="00031067" w:rsidRPr="00031067">
        <w:rPr>
          <w:i/>
        </w:rPr>
        <w:t xml:space="preserve"> 10</w:t>
      </w:r>
      <w:r>
        <w:t xml:space="preserve">) </w:t>
      </w:r>
    </w:p>
    <w:p w:rsidR="00937E2A" w:rsidRDefault="00937E2A" w:rsidP="009C333D">
      <w:pPr>
        <w:shd w:val="clear" w:color="auto" w:fill="FFFFFF"/>
        <w:jc w:val="left"/>
      </w:pPr>
      <w:r>
        <w:t>Your task is to write a JavaScript method named “</w:t>
      </w:r>
      <w:r w:rsidRPr="00937E2A">
        <w:rPr>
          <w:b/>
        </w:rPr>
        <w:t>Solve</w:t>
      </w:r>
      <w:r>
        <w:t>” that solves the problem.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937E2A" w:rsidRDefault="00937E2A" w:rsidP="00937E2A">
      <w:pPr>
        <w:shd w:val="clear" w:color="auto" w:fill="FFFFFF"/>
        <w:jc w:val="left"/>
      </w:pPr>
      <w:r>
        <w:t xml:space="preserve">The method </w:t>
      </w:r>
      <w:r w:rsidRPr="00937E2A">
        <w:rPr>
          <w:b/>
        </w:rPr>
        <w:t>Solve</w:t>
      </w:r>
      <w:r>
        <w:t xml:space="preserve"> accepts a zero-based array of </w:t>
      </w:r>
      <w:r w:rsidR="00F37E3A">
        <w:t>strings. Each of the string represents an integer</w:t>
      </w:r>
      <w:r>
        <w:t xml:space="preserve">. Element 0 of the array is the number N. Next N </w:t>
      </w:r>
      <w:r w:rsidR="00F37E3A">
        <w:t>elements</w:t>
      </w:r>
      <w:r>
        <w:t xml:space="preserve"> (from 1 to N) construct the array </w:t>
      </w:r>
      <w:r w:rsidRPr="00937E2A">
        <w:rPr>
          <w:b/>
        </w:rPr>
        <w:t>arr</w:t>
      </w:r>
      <w:r>
        <w:t>.</w:t>
      </w:r>
    </w:p>
    <w:p w:rsidR="00937E2A" w:rsidRPr="00552A9F" w:rsidRDefault="00937E2A" w:rsidP="00937E2A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937E2A" w:rsidRDefault="00937E2A" w:rsidP="00937E2A">
      <w:pPr>
        <w:spacing w:before="60"/>
      </w:pPr>
      <w:r>
        <w:t xml:space="preserve">Your </w:t>
      </w:r>
      <w:r w:rsidR="00F37E3A">
        <w:t xml:space="preserve">method should return a single number - </w:t>
      </w:r>
      <w:r w:rsidR="00FE545C">
        <w:t>the maximum possible sum of consecutive numbers</w:t>
      </w:r>
      <w:r w:rsidR="00F37E3A">
        <w:t>.</w:t>
      </w:r>
    </w:p>
    <w:p w:rsidR="00937E2A" w:rsidRPr="00552A9F" w:rsidRDefault="00F37E3A" w:rsidP="00937E2A">
      <w:pPr>
        <w:pStyle w:val="Heading3"/>
        <w:spacing w:before="60"/>
        <w:rPr>
          <w:rFonts w:hint="eastAsia"/>
          <w:lang w:eastAsia="ja-JP"/>
        </w:rPr>
      </w:pPr>
      <w:r>
        <w:rPr>
          <w:lang w:eastAsia="ja-JP"/>
        </w:rPr>
        <w:t>Example code</w:t>
      </w:r>
    </w:p>
    <w:p w:rsidR="00937E2A" w:rsidRPr="00833A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>function Solve(params) {</w:t>
      </w:r>
    </w:p>
    <w:p w:rsidR="00937E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ab/>
        <w:t>var N = parseInt(params[0]);</w:t>
      </w:r>
    </w:p>
    <w:p w:rsidR="00501249" w:rsidRDefault="00501249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>
        <w:rPr>
          <w:rFonts w:ascii="Consolas" w:hAnsi="Consolas" w:cs="Consolas"/>
          <w:bCs/>
          <w:noProof/>
          <w:lang w:eastAsia="ja-JP"/>
        </w:rPr>
        <w:tab/>
        <w:t>var answer = 0;</w:t>
      </w:r>
    </w:p>
    <w:p w:rsidR="00C070CD" w:rsidRPr="00833A2A" w:rsidRDefault="00C070CD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>
        <w:rPr>
          <w:rFonts w:ascii="Consolas" w:hAnsi="Consolas" w:cs="Consolas"/>
          <w:bCs/>
          <w:noProof/>
          <w:lang w:eastAsia="ja-JP"/>
        </w:rPr>
        <w:tab/>
        <w:t xml:space="preserve">// </w:t>
      </w:r>
      <w:r w:rsidR="00501249">
        <w:rPr>
          <w:rFonts w:ascii="Consolas" w:hAnsi="Consolas" w:cs="Consolas"/>
          <w:bCs/>
          <w:noProof/>
          <w:lang w:eastAsia="ja-JP"/>
        </w:rPr>
        <w:t>Your</w:t>
      </w:r>
      <w:r>
        <w:rPr>
          <w:rFonts w:ascii="Consolas" w:hAnsi="Consolas" w:cs="Consolas"/>
          <w:bCs/>
          <w:noProof/>
          <w:lang w:eastAsia="ja-JP"/>
        </w:rPr>
        <w:t xml:space="preserve"> code</w:t>
      </w:r>
      <w:r w:rsidR="00501249">
        <w:rPr>
          <w:rFonts w:ascii="Consolas" w:hAnsi="Consolas" w:cs="Consolas"/>
          <w:bCs/>
          <w:noProof/>
          <w:lang w:eastAsia="ja-JP"/>
        </w:rPr>
        <w:t xml:space="preserve"> here</w:t>
      </w:r>
      <w:r>
        <w:rPr>
          <w:rFonts w:ascii="Consolas" w:hAnsi="Consolas" w:cs="Consolas"/>
          <w:bCs/>
          <w:noProof/>
          <w:lang w:eastAsia="ja-JP"/>
        </w:rPr>
        <w:t>...</w:t>
      </w:r>
    </w:p>
    <w:p w:rsidR="00937E2A" w:rsidRPr="00833A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ab/>
        <w:t xml:space="preserve">return </w:t>
      </w:r>
      <w:r w:rsidR="00501249">
        <w:rPr>
          <w:rFonts w:ascii="Consolas" w:hAnsi="Consolas" w:cs="Consolas"/>
          <w:bCs/>
          <w:noProof/>
          <w:lang w:eastAsia="ja-JP"/>
        </w:rPr>
        <w:t>answer</w:t>
      </w:r>
      <w:r w:rsidRPr="00833A2A">
        <w:rPr>
          <w:rFonts w:ascii="Consolas" w:hAnsi="Consolas" w:cs="Consolas"/>
          <w:bCs/>
          <w:noProof/>
          <w:lang w:eastAsia="ja-JP"/>
        </w:rPr>
        <w:t>;</w:t>
      </w:r>
    </w:p>
    <w:p w:rsidR="00937E2A" w:rsidRPr="00833A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>}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EC3796" w:rsidRDefault="00F37E3A" w:rsidP="007F7D82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b/>
        </w:rPr>
        <w:t>N</w:t>
      </w:r>
      <w:r w:rsidRPr="00F37E3A">
        <w:rPr>
          <w:lang w:eastAsia="ja-JP"/>
        </w:rPr>
        <w:t xml:space="preserve"> will be </w:t>
      </w:r>
      <w:r w:rsidR="003E6F3E">
        <w:rPr>
          <w:lang w:eastAsia="ja-JP"/>
        </w:rPr>
        <w:t xml:space="preserve">between 1 and </w:t>
      </w:r>
      <w:r w:rsidR="006615D5">
        <w:rPr>
          <w:lang w:eastAsia="ja-JP"/>
        </w:rPr>
        <w:t>500</w:t>
      </w:r>
      <w:r w:rsidRPr="00F37E3A">
        <w:rPr>
          <w:lang w:eastAsia="ja-JP"/>
        </w:rPr>
        <w:t>.</w:t>
      </w:r>
    </w:p>
    <w:p w:rsidR="00C45F38" w:rsidRPr="00C45F38" w:rsidRDefault="00C45F38" w:rsidP="007F7D82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C45F38">
        <w:rPr>
          <w:lang w:eastAsia="ja-JP"/>
        </w:rPr>
        <w:t xml:space="preserve">Each </w:t>
      </w:r>
      <w:r>
        <w:rPr>
          <w:lang w:eastAsia="ja-JP"/>
        </w:rPr>
        <w:t xml:space="preserve">element of </w:t>
      </w:r>
      <w:r w:rsidRPr="00C45F38">
        <w:rPr>
          <w:b/>
          <w:lang w:eastAsia="ja-JP"/>
        </w:rPr>
        <w:t>arr</w:t>
      </w:r>
      <w:r w:rsidR="003E6F3E">
        <w:rPr>
          <w:lang w:eastAsia="ja-JP"/>
        </w:rPr>
        <w:t xml:space="preserve"> will be between -2 000 000 and +2 000 000</w:t>
      </w:r>
      <w:r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2F6979">
        <w:rPr>
          <w:lang w:eastAsia="ja-JP"/>
        </w:rPr>
        <w:t>2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  <w:r w:rsidR="00F37E3A">
        <w:rPr>
          <w:lang w:eastAsia="ja-JP"/>
        </w:rPr>
        <w:t xml:space="preserve"> (each line represents an element from the only argument of Solve)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/>
      </w:tblPr>
      <w:tblGrid>
        <w:gridCol w:w="1360"/>
        <w:gridCol w:w="1440"/>
      </w:tblGrid>
      <w:tr w:rsidR="008C69F8" w:rsidRPr="00552A9F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92" w:rsidRPr="00F37E3A" w:rsidRDefault="009C6AAC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8</w:t>
            </w:r>
          </w:p>
          <w:p w:rsidR="00F37E3A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1</w:t>
            </w:r>
          </w:p>
          <w:p w:rsidR="009C6AAC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6</w:t>
            </w:r>
          </w:p>
          <w:p w:rsidR="009C6AAC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-9</w:t>
            </w:r>
          </w:p>
          <w:p w:rsidR="009C6AAC" w:rsidRPr="009C6AAC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9C6AAC">
              <w:rPr>
                <w:rFonts w:ascii="Consolas" w:hAnsi="Consolas" w:cs="Consolas"/>
                <w:b/>
                <w:bCs/>
                <w:noProof/>
                <w:color w:val="0070C0"/>
              </w:rPr>
              <w:t>4</w:t>
            </w:r>
          </w:p>
          <w:p w:rsidR="009C6AAC" w:rsidRPr="009C6AAC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9C6AAC">
              <w:rPr>
                <w:rFonts w:ascii="Consolas" w:hAnsi="Consolas" w:cs="Consolas"/>
                <w:b/>
                <w:bCs/>
                <w:noProof/>
                <w:color w:val="0070C0"/>
              </w:rPr>
              <w:t>4</w:t>
            </w:r>
          </w:p>
          <w:p w:rsidR="009C6AAC" w:rsidRPr="009C6AAC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9C6AAC">
              <w:rPr>
                <w:rFonts w:ascii="Consolas" w:hAnsi="Consolas" w:cs="Consolas"/>
                <w:b/>
                <w:bCs/>
                <w:noProof/>
                <w:color w:val="0070C0"/>
              </w:rPr>
              <w:t>-2</w:t>
            </w:r>
          </w:p>
          <w:p w:rsidR="009C6AAC" w:rsidRPr="009C6AAC" w:rsidRDefault="009C6AAC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9C6AAC">
              <w:rPr>
                <w:rFonts w:ascii="Consolas" w:hAnsi="Consolas" w:cs="Consolas"/>
                <w:b/>
                <w:bCs/>
                <w:noProof/>
                <w:color w:val="0070C0"/>
              </w:rPr>
              <w:t>10</w:t>
            </w:r>
          </w:p>
          <w:p w:rsidR="009C6AAC" w:rsidRPr="00F37E3A" w:rsidRDefault="009C6AAC" w:rsidP="00F37E3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504" w:rsidRPr="00F37E3A" w:rsidRDefault="0071782E" w:rsidP="00A255B7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16</w:t>
            </w:r>
          </w:p>
        </w:tc>
      </w:tr>
    </w:tbl>
    <w:p w:rsidR="00FD21AC" w:rsidRPr="00FD21AC" w:rsidRDefault="00FD21AC" w:rsidP="00FD21AC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4071" w:tblpY="51"/>
        <w:tblOverlap w:val="never"/>
        <w:tblW w:w="0" w:type="auto"/>
        <w:tblLayout w:type="fixed"/>
        <w:tblLook w:val="0000"/>
      </w:tblPr>
      <w:tblGrid>
        <w:gridCol w:w="1270"/>
        <w:gridCol w:w="1260"/>
      </w:tblGrid>
      <w:tr w:rsidR="00F37E3A" w:rsidRPr="00552A9F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F37E3A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</w:rPr>
              <w:t>6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538135"/>
              </w:rPr>
              <w:t>1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538135"/>
              </w:rPr>
              <w:t>3</w:t>
            </w:r>
          </w:p>
          <w:p w:rsidR="00F37E3A" w:rsidRPr="00461413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461413">
              <w:rPr>
                <w:rFonts w:ascii="Consolas" w:hAnsi="Consolas" w:cs="Consolas"/>
                <w:b/>
                <w:bCs/>
                <w:noProof/>
                <w:color w:val="538135"/>
              </w:rPr>
              <w:t>-5</w:t>
            </w:r>
          </w:p>
          <w:p w:rsidR="00F37E3A" w:rsidRPr="00461413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461413">
              <w:rPr>
                <w:rFonts w:ascii="Consolas" w:hAnsi="Consolas" w:cs="Consolas"/>
                <w:b/>
                <w:bCs/>
                <w:noProof/>
                <w:color w:val="0070C0"/>
              </w:rPr>
              <w:t>8</w:t>
            </w:r>
          </w:p>
          <w:p w:rsidR="00F37E3A" w:rsidRPr="00461413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461413">
              <w:rPr>
                <w:rFonts w:ascii="Consolas" w:hAnsi="Consolas" w:cs="Consolas"/>
                <w:b/>
                <w:bCs/>
                <w:noProof/>
                <w:color w:val="0070C0"/>
              </w:rPr>
              <w:t>7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461413">
              <w:rPr>
                <w:rFonts w:ascii="Consolas" w:hAnsi="Consolas" w:cs="Consolas"/>
                <w:b/>
                <w:bCs/>
                <w:noProof/>
                <w:color w:val="538135"/>
              </w:rPr>
              <w:t>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F37E3A" w:rsidRDefault="0070655B" w:rsidP="00F37E3A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lang w:eastAsia="ja-JP"/>
              </w:rPr>
              <w:t>15</w:t>
            </w:r>
          </w:p>
        </w:tc>
      </w:tr>
    </w:tbl>
    <w:p w:rsidR="00FD21AC" w:rsidRPr="00FD21AC" w:rsidRDefault="00FD21AC" w:rsidP="00FD21AC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6771" w:tblpY="66"/>
        <w:tblOverlap w:val="never"/>
        <w:tblW w:w="0" w:type="auto"/>
        <w:tblLayout w:type="fixed"/>
        <w:tblLook w:val="0000"/>
      </w:tblPr>
      <w:tblGrid>
        <w:gridCol w:w="1450"/>
        <w:gridCol w:w="1260"/>
      </w:tblGrid>
      <w:tr w:rsidR="00F37E3A" w:rsidRPr="00552A9F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F37E3A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F37E3A" w:rsidRDefault="00C83BB4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9</w:t>
            </w:r>
          </w:p>
          <w:p w:rsidR="00F37E3A" w:rsidRDefault="00461413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A71CA9">
              <w:rPr>
                <w:rFonts w:ascii="Consolas" w:hAnsi="Consolas" w:cs="Consolas"/>
                <w:b/>
                <w:bCs/>
                <w:noProof/>
                <w:color w:val="538135"/>
              </w:rPr>
              <w:t>9</w:t>
            </w:r>
          </w:p>
          <w:p w:rsidR="002A2421" w:rsidRDefault="00461413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2A2421">
              <w:rPr>
                <w:rFonts w:ascii="Consolas" w:hAnsi="Consolas" w:cs="Consolas"/>
                <w:b/>
                <w:bCs/>
                <w:noProof/>
                <w:color w:val="538135"/>
              </w:rPr>
              <w:t>8</w:t>
            </w:r>
          </w:p>
          <w:p w:rsidR="002A2421" w:rsidRDefault="00461413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2A2421">
              <w:rPr>
                <w:rFonts w:ascii="Consolas" w:hAnsi="Consolas" w:cs="Consolas"/>
                <w:b/>
                <w:bCs/>
                <w:noProof/>
                <w:color w:val="538135"/>
              </w:rPr>
              <w:t>8</w:t>
            </w:r>
          </w:p>
          <w:p w:rsidR="002A2421" w:rsidRPr="00461413" w:rsidRDefault="00461413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2A2421" w:rsidRPr="00461413">
              <w:rPr>
                <w:rFonts w:ascii="Consolas" w:hAnsi="Consolas" w:cs="Consolas"/>
                <w:b/>
                <w:bCs/>
                <w:noProof/>
                <w:color w:val="538135"/>
              </w:rPr>
              <w:t>7</w:t>
            </w:r>
          </w:p>
          <w:p w:rsidR="002A2421" w:rsidRDefault="00461413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E62D10">
              <w:rPr>
                <w:rFonts w:ascii="Consolas" w:hAnsi="Consolas" w:cs="Consolas"/>
                <w:b/>
                <w:bCs/>
                <w:noProof/>
                <w:color w:val="538135"/>
              </w:rPr>
              <w:t>6</w:t>
            </w:r>
          </w:p>
          <w:p w:rsidR="002A2421" w:rsidRPr="00461413" w:rsidRDefault="00461413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E62D10" w:rsidRPr="00461413">
              <w:rPr>
                <w:rFonts w:ascii="Consolas" w:hAnsi="Consolas" w:cs="Consolas"/>
                <w:b/>
                <w:bCs/>
                <w:noProof/>
                <w:color w:val="538135"/>
              </w:rPr>
              <w:t>5</w:t>
            </w:r>
          </w:p>
          <w:p w:rsidR="00E62D10" w:rsidRPr="00DA5F04" w:rsidRDefault="00461413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DA5F04">
              <w:rPr>
                <w:rFonts w:ascii="Consolas" w:hAnsi="Consolas" w:cs="Consolas"/>
                <w:b/>
                <w:bCs/>
                <w:noProof/>
                <w:color w:val="0070C0"/>
              </w:rPr>
              <w:t>-</w:t>
            </w:r>
            <w:r w:rsidR="00A71CA9" w:rsidRPr="00DA5F04">
              <w:rPr>
                <w:rFonts w:ascii="Consolas" w:hAnsi="Consolas" w:cs="Consolas"/>
                <w:b/>
                <w:bCs/>
                <w:noProof/>
                <w:color w:val="0070C0"/>
              </w:rPr>
              <w:t>1</w:t>
            </w:r>
          </w:p>
          <w:p w:rsidR="00E62D10" w:rsidRPr="00461413" w:rsidRDefault="00461413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E62D10" w:rsidRPr="00461413">
              <w:rPr>
                <w:rFonts w:ascii="Consolas" w:hAnsi="Consolas" w:cs="Consolas"/>
                <w:b/>
                <w:bCs/>
                <w:noProof/>
                <w:color w:val="538135"/>
              </w:rPr>
              <w:t>7</w:t>
            </w:r>
          </w:p>
          <w:p w:rsidR="002A2421" w:rsidRPr="00E62D10" w:rsidRDefault="00461413" w:rsidP="00E62D10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-</w:t>
            </w:r>
            <w:r w:rsidR="00051E77">
              <w:rPr>
                <w:rFonts w:ascii="Consolas" w:hAnsi="Consolas" w:cs="Consolas"/>
                <w:b/>
                <w:bCs/>
                <w:noProof/>
                <w:color w:val="538135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051E77" w:rsidRDefault="00461413" w:rsidP="00F37E3A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lang w:eastAsia="ja-JP"/>
              </w:rPr>
              <w:t>-1</w:t>
            </w:r>
          </w:p>
        </w:tc>
      </w:tr>
    </w:tbl>
    <w:p w:rsidR="00F37E3A" w:rsidRPr="003C3898" w:rsidRDefault="00F37E3A" w:rsidP="008C69F8">
      <w:pPr>
        <w:spacing w:before="0" w:after="0"/>
        <w:rPr>
          <w:vanish/>
        </w:rPr>
      </w:pPr>
      <w:r>
        <w:t xml:space="preserve"> </w:t>
      </w:r>
    </w:p>
    <w:p w:rsidR="00F37E3A" w:rsidRPr="003C3898" w:rsidRDefault="00F37E3A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668" w:rsidRDefault="00196668">
      <w:r>
        <w:separator/>
      </w:r>
    </w:p>
  </w:endnote>
  <w:endnote w:type="continuationSeparator" w:id="1">
    <w:p w:rsidR="00196668" w:rsidRDefault="00196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D30976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</w:t>
          </w:r>
          <w:r w:rsidR="00D30976">
            <w:rPr>
              <w:rFonts w:eastAsia="Malgun Gothic"/>
              <w:b/>
              <w:i/>
              <w:lang w:eastAsia="ko-KR"/>
            </w:rPr>
            <w:t>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EE73A8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EE73A8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668" w:rsidRDefault="00196668">
      <w:r>
        <w:separator/>
      </w:r>
    </w:p>
  </w:footnote>
  <w:footnote w:type="continuationSeparator" w:id="1">
    <w:p w:rsidR="00196668" w:rsidRDefault="00196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E73A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76258"/>
    <w:multiLevelType w:val="hybridMultilevel"/>
    <w:tmpl w:val="34C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11B9C"/>
    <w:multiLevelType w:val="hybridMultilevel"/>
    <w:tmpl w:val="C4C2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0"/>
  </w:num>
  <w:num w:numId="14">
    <w:abstractNumId w:val="7"/>
  </w:num>
  <w:num w:numId="15">
    <w:abstractNumId w:val="18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4"/>
  </w:num>
  <w:num w:numId="22">
    <w:abstractNumId w:val="2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2136"/>
    <w:rsid w:val="0001263C"/>
    <w:rsid w:val="000127D2"/>
    <w:rsid w:val="00013CE3"/>
    <w:rsid w:val="000241B5"/>
    <w:rsid w:val="00024338"/>
    <w:rsid w:val="00027702"/>
    <w:rsid w:val="00031067"/>
    <w:rsid w:val="00034946"/>
    <w:rsid w:val="00034D12"/>
    <w:rsid w:val="00035D8C"/>
    <w:rsid w:val="0004214A"/>
    <w:rsid w:val="0004316D"/>
    <w:rsid w:val="00047FFB"/>
    <w:rsid w:val="00051A0F"/>
    <w:rsid w:val="00051ABB"/>
    <w:rsid w:val="00051E77"/>
    <w:rsid w:val="00057D94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4C3"/>
    <w:rsid w:val="00096C54"/>
    <w:rsid w:val="000A5461"/>
    <w:rsid w:val="000B1779"/>
    <w:rsid w:val="000B338F"/>
    <w:rsid w:val="000B4A63"/>
    <w:rsid w:val="000C1EE7"/>
    <w:rsid w:val="000C66A7"/>
    <w:rsid w:val="000C7484"/>
    <w:rsid w:val="000D0A29"/>
    <w:rsid w:val="000D0B05"/>
    <w:rsid w:val="000D2DC3"/>
    <w:rsid w:val="000E494F"/>
    <w:rsid w:val="000E532F"/>
    <w:rsid w:val="000E6EA7"/>
    <w:rsid w:val="000E73FD"/>
    <w:rsid w:val="000F1B3A"/>
    <w:rsid w:val="00110D80"/>
    <w:rsid w:val="0011130B"/>
    <w:rsid w:val="00121975"/>
    <w:rsid w:val="00123995"/>
    <w:rsid w:val="001248BE"/>
    <w:rsid w:val="00125006"/>
    <w:rsid w:val="001255BE"/>
    <w:rsid w:val="00134C58"/>
    <w:rsid w:val="0014248C"/>
    <w:rsid w:val="00147D8A"/>
    <w:rsid w:val="001510E9"/>
    <w:rsid w:val="001513F7"/>
    <w:rsid w:val="0015630B"/>
    <w:rsid w:val="00161FBF"/>
    <w:rsid w:val="00167DAA"/>
    <w:rsid w:val="00173E49"/>
    <w:rsid w:val="0017625F"/>
    <w:rsid w:val="00176867"/>
    <w:rsid w:val="00182F25"/>
    <w:rsid w:val="00184DE6"/>
    <w:rsid w:val="00190FDA"/>
    <w:rsid w:val="00193E4B"/>
    <w:rsid w:val="0019487F"/>
    <w:rsid w:val="001957A4"/>
    <w:rsid w:val="0019590F"/>
    <w:rsid w:val="00196668"/>
    <w:rsid w:val="00196928"/>
    <w:rsid w:val="001976E7"/>
    <w:rsid w:val="001A10D5"/>
    <w:rsid w:val="001A11DF"/>
    <w:rsid w:val="001A6469"/>
    <w:rsid w:val="001B00CA"/>
    <w:rsid w:val="001B5ED2"/>
    <w:rsid w:val="001B6A87"/>
    <w:rsid w:val="001C6B8B"/>
    <w:rsid w:val="001E177B"/>
    <w:rsid w:val="001E21F8"/>
    <w:rsid w:val="001E6151"/>
    <w:rsid w:val="00201D09"/>
    <w:rsid w:val="00205C2B"/>
    <w:rsid w:val="00213EAA"/>
    <w:rsid w:val="00221E09"/>
    <w:rsid w:val="002256CC"/>
    <w:rsid w:val="002270AD"/>
    <w:rsid w:val="00235C9C"/>
    <w:rsid w:val="0023691D"/>
    <w:rsid w:val="00237D5A"/>
    <w:rsid w:val="00241424"/>
    <w:rsid w:val="002475CB"/>
    <w:rsid w:val="0025114C"/>
    <w:rsid w:val="00254DE2"/>
    <w:rsid w:val="00270DD5"/>
    <w:rsid w:val="002725B2"/>
    <w:rsid w:val="0027273B"/>
    <w:rsid w:val="002730AA"/>
    <w:rsid w:val="00280E35"/>
    <w:rsid w:val="002868AD"/>
    <w:rsid w:val="00286DDB"/>
    <w:rsid w:val="0029561E"/>
    <w:rsid w:val="002A2421"/>
    <w:rsid w:val="002A7FD3"/>
    <w:rsid w:val="002B06D6"/>
    <w:rsid w:val="002B6B03"/>
    <w:rsid w:val="002C1485"/>
    <w:rsid w:val="002C6AC0"/>
    <w:rsid w:val="002F27CA"/>
    <w:rsid w:val="002F6979"/>
    <w:rsid w:val="00301D6A"/>
    <w:rsid w:val="003025F1"/>
    <w:rsid w:val="003028F2"/>
    <w:rsid w:val="00303CD5"/>
    <w:rsid w:val="00320D9A"/>
    <w:rsid w:val="00326C3B"/>
    <w:rsid w:val="003349A0"/>
    <w:rsid w:val="003358B3"/>
    <w:rsid w:val="0033658C"/>
    <w:rsid w:val="00336868"/>
    <w:rsid w:val="00340BB7"/>
    <w:rsid w:val="00346BC7"/>
    <w:rsid w:val="0035208B"/>
    <w:rsid w:val="00353915"/>
    <w:rsid w:val="00353E4D"/>
    <w:rsid w:val="003575F9"/>
    <w:rsid w:val="003606FD"/>
    <w:rsid w:val="003608B6"/>
    <w:rsid w:val="00360B4D"/>
    <w:rsid w:val="00360FBE"/>
    <w:rsid w:val="00361CF6"/>
    <w:rsid w:val="003625C6"/>
    <w:rsid w:val="00365DCF"/>
    <w:rsid w:val="00373701"/>
    <w:rsid w:val="00373952"/>
    <w:rsid w:val="003758C5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1F95"/>
    <w:rsid w:val="003D2B08"/>
    <w:rsid w:val="003D472C"/>
    <w:rsid w:val="003D657A"/>
    <w:rsid w:val="003E238C"/>
    <w:rsid w:val="003E6F3E"/>
    <w:rsid w:val="003F0025"/>
    <w:rsid w:val="003F1538"/>
    <w:rsid w:val="003F309A"/>
    <w:rsid w:val="003F3A33"/>
    <w:rsid w:val="00404189"/>
    <w:rsid w:val="00411B7D"/>
    <w:rsid w:val="00412201"/>
    <w:rsid w:val="00416D86"/>
    <w:rsid w:val="00417E6C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413"/>
    <w:rsid w:val="004616E5"/>
    <w:rsid w:val="00467E8E"/>
    <w:rsid w:val="00471AA9"/>
    <w:rsid w:val="004766ED"/>
    <w:rsid w:val="00481F75"/>
    <w:rsid w:val="00482699"/>
    <w:rsid w:val="00482C90"/>
    <w:rsid w:val="00483CE4"/>
    <w:rsid w:val="004910D1"/>
    <w:rsid w:val="00493FC6"/>
    <w:rsid w:val="00496E0C"/>
    <w:rsid w:val="00497068"/>
    <w:rsid w:val="004A155B"/>
    <w:rsid w:val="004B0789"/>
    <w:rsid w:val="004B28D9"/>
    <w:rsid w:val="004C0C23"/>
    <w:rsid w:val="004C1DF8"/>
    <w:rsid w:val="004C5ADC"/>
    <w:rsid w:val="004D0809"/>
    <w:rsid w:val="004D7BAC"/>
    <w:rsid w:val="004E19BB"/>
    <w:rsid w:val="004E1AFF"/>
    <w:rsid w:val="004E665D"/>
    <w:rsid w:val="004F4710"/>
    <w:rsid w:val="00501249"/>
    <w:rsid w:val="00502A78"/>
    <w:rsid w:val="00502DAB"/>
    <w:rsid w:val="00505B3C"/>
    <w:rsid w:val="00507504"/>
    <w:rsid w:val="0051316B"/>
    <w:rsid w:val="00513183"/>
    <w:rsid w:val="00520527"/>
    <w:rsid w:val="005226E2"/>
    <w:rsid w:val="00535770"/>
    <w:rsid w:val="005361C2"/>
    <w:rsid w:val="0053698C"/>
    <w:rsid w:val="005414FD"/>
    <w:rsid w:val="005429F8"/>
    <w:rsid w:val="00544796"/>
    <w:rsid w:val="00545767"/>
    <w:rsid w:val="00552A9F"/>
    <w:rsid w:val="00552DDB"/>
    <w:rsid w:val="00553A28"/>
    <w:rsid w:val="00554CD4"/>
    <w:rsid w:val="005578D0"/>
    <w:rsid w:val="00560FD3"/>
    <w:rsid w:val="00562F15"/>
    <w:rsid w:val="005668A0"/>
    <w:rsid w:val="0057268F"/>
    <w:rsid w:val="00575A18"/>
    <w:rsid w:val="00577F46"/>
    <w:rsid w:val="00580724"/>
    <w:rsid w:val="00581484"/>
    <w:rsid w:val="00582B7E"/>
    <w:rsid w:val="005907FF"/>
    <w:rsid w:val="005911FA"/>
    <w:rsid w:val="0059485B"/>
    <w:rsid w:val="00595B5B"/>
    <w:rsid w:val="005A27FB"/>
    <w:rsid w:val="005A2EF8"/>
    <w:rsid w:val="005A5F0F"/>
    <w:rsid w:val="005B0D5C"/>
    <w:rsid w:val="005C4754"/>
    <w:rsid w:val="005D26EF"/>
    <w:rsid w:val="005D3F6F"/>
    <w:rsid w:val="005D52F9"/>
    <w:rsid w:val="005E1991"/>
    <w:rsid w:val="005E3111"/>
    <w:rsid w:val="005E3FFE"/>
    <w:rsid w:val="006001FA"/>
    <w:rsid w:val="00601F75"/>
    <w:rsid w:val="00605BD1"/>
    <w:rsid w:val="0061142D"/>
    <w:rsid w:val="0063318F"/>
    <w:rsid w:val="00634698"/>
    <w:rsid w:val="00636D60"/>
    <w:rsid w:val="006416F5"/>
    <w:rsid w:val="00644980"/>
    <w:rsid w:val="00646BD6"/>
    <w:rsid w:val="00647AD4"/>
    <w:rsid w:val="00647AF5"/>
    <w:rsid w:val="006525F2"/>
    <w:rsid w:val="00652CA5"/>
    <w:rsid w:val="00655883"/>
    <w:rsid w:val="00660C70"/>
    <w:rsid w:val="00660EC8"/>
    <w:rsid w:val="006615D5"/>
    <w:rsid w:val="00661D7B"/>
    <w:rsid w:val="006629F2"/>
    <w:rsid w:val="006675FF"/>
    <w:rsid w:val="0068072D"/>
    <w:rsid w:val="006810D8"/>
    <w:rsid w:val="0069438B"/>
    <w:rsid w:val="00695C4A"/>
    <w:rsid w:val="006A3F7F"/>
    <w:rsid w:val="006A7D51"/>
    <w:rsid w:val="006B01AC"/>
    <w:rsid w:val="006B1236"/>
    <w:rsid w:val="006B13C8"/>
    <w:rsid w:val="006B2D5A"/>
    <w:rsid w:val="006B5A62"/>
    <w:rsid w:val="006C38CD"/>
    <w:rsid w:val="006D04FB"/>
    <w:rsid w:val="006D0EED"/>
    <w:rsid w:val="006D1308"/>
    <w:rsid w:val="006D4655"/>
    <w:rsid w:val="006E4384"/>
    <w:rsid w:val="006E7928"/>
    <w:rsid w:val="006F0123"/>
    <w:rsid w:val="006F0602"/>
    <w:rsid w:val="006F38BF"/>
    <w:rsid w:val="00702E43"/>
    <w:rsid w:val="00705732"/>
    <w:rsid w:val="0070655B"/>
    <w:rsid w:val="00706CA1"/>
    <w:rsid w:val="007079C8"/>
    <w:rsid w:val="00714254"/>
    <w:rsid w:val="0071540A"/>
    <w:rsid w:val="0071580A"/>
    <w:rsid w:val="0071782E"/>
    <w:rsid w:val="007234E3"/>
    <w:rsid w:val="00731AB1"/>
    <w:rsid w:val="00732CC6"/>
    <w:rsid w:val="00733200"/>
    <w:rsid w:val="00746EE0"/>
    <w:rsid w:val="00750E5D"/>
    <w:rsid w:val="00752281"/>
    <w:rsid w:val="007528B8"/>
    <w:rsid w:val="00760400"/>
    <w:rsid w:val="007607A4"/>
    <w:rsid w:val="00764AF4"/>
    <w:rsid w:val="00767DC9"/>
    <w:rsid w:val="00774DB6"/>
    <w:rsid w:val="00777961"/>
    <w:rsid w:val="0078202B"/>
    <w:rsid w:val="00787CC8"/>
    <w:rsid w:val="00790B8C"/>
    <w:rsid w:val="0079293A"/>
    <w:rsid w:val="00792E04"/>
    <w:rsid w:val="007A07BD"/>
    <w:rsid w:val="007A14D7"/>
    <w:rsid w:val="007A1B6C"/>
    <w:rsid w:val="007A3AAC"/>
    <w:rsid w:val="007A5892"/>
    <w:rsid w:val="007B2F61"/>
    <w:rsid w:val="007B6747"/>
    <w:rsid w:val="007B6C32"/>
    <w:rsid w:val="007C11B4"/>
    <w:rsid w:val="007C4F57"/>
    <w:rsid w:val="007D7773"/>
    <w:rsid w:val="007E26BB"/>
    <w:rsid w:val="007E3092"/>
    <w:rsid w:val="007E3DB6"/>
    <w:rsid w:val="007E682E"/>
    <w:rsid w:val="007E6837"/>
    <w:rsid w:val="007E7FC1"/>
    <w:rsid w:val="007F5C8C"/>
    <w:rsid w:val="007F7D82"/>
    <w:rsid w:val="00800BC7"/>
    <w:rsid w:val="008069D4"/>
    <w:rsid w:val="00807C51"/>
    <w:rsid w:val="0081228D"/>
    <w:rsid w:val="00813201"/>
    <w:rsid w:val="00820B2D"/>
    <w:rsid w:val="00822482"/>
    <w:rsid w:val="00823DEE"/>
    <w:rsid w:val="00825921"/>
    <w:rsid w:val="00827AA4"/>
    <w:rsid w:val="0083015F"/>
    <w:rsid w:val="008320B6"/>
    <w:rsid w:val="00832C12"/>
    <w:rsid w:val="00833A2A"/>
    <w:rsid w:val="00840B20"/>
    <w:rsid w:val="00840E37"/>
    <w:rsid w:val="0084132D"/>
    <w:rsid w:val="008456C6"/>
    <w:rsid w:val="008471B5"/>
    <w:rsid w:val="00847872"/>
    <w:rsid w:val="008514AF"/>
    <w:rsid w:val="00855526"/>
    <w:rsid w:val="008571CD"/>
    <w:rsid w:val="0086473A"/>
    <w:rsid w:val="0086483D"/>
    <w:rsid w:val="0087049B"/>
    <w:rsid w:val="00872BA1"/>
    <w:rsid w:val="008758B8"/>
    <w:rsid w:val="00882E4A"/>
    <w:rsid w:val="00887AEA"/>
    <w:rsid w:val="00895207"/>
    <w:rsid w:val="00896023"/>
    <w:rsid w:val="008A12F2"/>
    <w:rsid w:val="008A4336"/>
    <w:rsid w:val="008B07D0"/>
    <w:rsid w:val="008B0C41"/>
    <w:rsid w:val="008B2D7C"/>
    <w:rsid w:val="008B5C37"/>
    <w:rsid w:val="008B67CB"/>
    <w:rsid w:val="008C17A9"/>
    <w:rsid w:val="008C36F8"/>
    <w:rsid w:val="008C69F8"/>
    <w:rsid w:val="008D292C"/>
    <w:rsid w:val="008D388A"/>
    <w:rsid w:val="008D4936"/>
    <w:rsid w:val="008D5082"/>
    <w:rsid w:val="008D611C"/>
    <w:rsid w:val="008D61D9"/>
    <w:rsid w:val="008E15AD"/>
    <w:rsid w:val="008E4A79"/>
    <w:rsid w:val="008E61EC"/>
    <w:rsid w:val="008F0FB7"/>
    <w:rsid w:val="008F36B5"/>
    <w:rsid w:val="008F520E"/>
    <w:rsid w:val="008F7DA1"/>
    <w:rsid w:val="00900B9A"/>
    <w:rsid w:val="009068FC"/>
    <w:rsid w:val="00907DC3"/>
    <w:rsid w:val="009128CD"/>
    <w:rsid w:val="0091723A"/>
    <w:rsid w:val="009247A7"/>
    <w:rsid w:val="00931142"/>
    <w:rsid w:val="00936A7E"/>
    <w:rsid w:val="009370B8"/>
    <w:rsid w:val="00937E2A"/>
    <w:rsid w:val="009405E9"/>
    <w:rsid w:val="00940E9B"/>
    <w:rsid w:val="00941EE5"/>
    <w:rsid w:val="00944ED7"/>
    <w:rsid w:val="009514E9"/>
    <w:rsid w:val="0095490F"/>
    <w:rsid w:val="00957512"/>
    <w:rsid w:val="00971AB8"/>
    <w:rsid w:val="00976781"/>
    <w:rsid w:val="00977449"/>
    <w:rsid w:val="00991301"/>
    <w:rsid w:val="009A4939"/>
    <w:rsid w:val="009A534F"/>
    <w:rsid w:val="009B3BBC"/>
    <w:rsid w:val="009B46EB"/>
    <w:rsid w:val="009C0D02"/>
    <w:rsid w:val="009C2D99"/>
    <w:rsid w:val="009C333D"/>
    <w:rsid w:val="009C6AAC"/>
    <w:rsid w:val="009D7C52"/>
    <w:rsid w:val="009E5CA1"/>
    <w:rsid w:val="009E717D"/>
    <w:rsid w:val="009F0CAA"/>
    <w:rsid w:val="009F4511"/>
    <w:rsid w:val="00A00F70"/>
    <w:rsid w:val="00A046D8"/>
    <w:rsid w:val="00A047EE"/>
    <w:rsid w:val="00A05884"/>
    <w:rsid w:val="00A11397"/>
    <w:rsid w:val="00A14F8C"/>
    <w:rsid w:val="00A15827"/>
    <w:rsid w:val="00A255B7"/>
    <w:rsid w:val="00A271AE"/>
    <w:rsid w:val="00A3561A"/>
    <w:rsid w:val="00A357C4"/>
    <w:rsid w:val="00A45C57"/>
    <w:rsid w:val="00A514E0"/>
    <w:rsid w:val="00A66D6C"/>
    <w:rsid w:val="00A71CA9"/>
    <w:rsid w:val="00A72D3B"/>
    <w:rsid w:val="00A72E9D"/>
    <w:rsid w:val="00A74A55"/>
    <w:rsid w:val="00A7521A"/>
    <w:rsid w:val="00A85672"/>
    <w:rsid w:val="00A85EDE"/>
    <w:rsid w:val="00A9626F"/>
    <w:rsid w:val="00A97129"/>
    <w:rsid w:val="00AA0A6C"/>
    <w:rsid w:val="00AA0C10"/>
    <w:rsid w:val="00AA25F7"/>
    <w:rsid w:val="00AA7315"/>
    <w:rsid w:val="00AA780D"/>
    <w:rsid w:val="00AB0E5D"/>
    <w:rsid w:val="00AB15CE"/>
    <w:rsid w:val="00AC73A6"/>
    <w:rsid w:val="00AC7895"/>
    <w:rsid w:val="00AD0AFF"/>
    <w:rsid w:val="00AE0A74"/>
    <w:rsid w:val="00AE362A"/>
    <w:rsid w:val="00AE5F07"/>
    <w:rsid w:val="00AF1806"/>
    <w:rsid w:val="00B01DB0"/>
    <w:rsid w:val="00B045D1"/>
    <w:rsid w:val="00B05F43"/>
    <w:rsid w:val="00B1291D"/>
    <w:rsid w:val="00B13659"/>
    <w:rsid w:val="00B16F15"/>
    <w:rsid w:val="00B20146"/>
    <w:rsid w:val="00B205EC"/>
    <w:rsid w:val="00B21BD9"/>
    <w:rsid w:val="00B21D49"/>
    <w:rsid w:val="00B222C7"/>
    <w:rsid w:val="00B2341D"/>
    <w:rsid w:val="00B409DD"/>
    <w:rsid w:val="00B426CC"/>
    <w:rsid w:val="00B42CD8"/>
    <w:rsid w:val="00B538A3"/>
    <w:rsid w:val="00B55646"/>
    <w:rsid w:val="00B5636E"/>
    <w:rsid w:val="00B6125E"/>
    <w:rsid w:val="00B65A45"/>
    <w:rsid w:val="00B65AD0"/>
    <w:rsid w:val="00B65F4B"/>
    <w:rsid w:val="00B6792D"/>
    <w:rsid w:val="00B72C41"/>
    <w:rsid w:val="00B73A88"/>
    <w:rsid w:val="00B8107E"/>
    <w:rsid w:val="00B864B2"/>
    <w:rsid w:val="00B90D06"/>
    <w:rsid w:val="00B94599"/>
    <w:rsid w:val="00B97DD9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0CCE"/>
    <w:rsid w:val="00BE12AB"/>
    <w:rsid w:val="00BE5916"/>
    <w:rsid w:val="00BF1CB7"/>
    <w:rsid w:val="00BF2566"/>
    <w:rsid w:val="00BF48FB"/>
    <w:rsid w:val="00BF5C48"/>
    <w:rsid w:val="00C03AED"/>
    <w:rsid w:val="00C070CD"/>
    <w:rsid w:val="00C106CA"/>
    <w:rsid w:val="00C1305F"/>
    <w:rsid w:val="00C17D8D"/>
    <w:rsid w:val="00C26799"/>
    <w:rsid w:val="00C3422D"/>
    <w:rsid w:val="00C34DDD"/>
    <w:rsid w:val="00C420D7"/>
    <w:rsid w:val="00C44134"/>
    <w:rsid w:val="00C45F38"/>
    <w:rsid w:val="00C604DC"/>
    <w:rsid w:val="00C615F1"/>
    <w:rsid w:val="00C631D6"/>
    <w:rsid w:val="00C71DA9"/>
    <w:rsid w:val="00C72A77"/>
    <w:rsid w:val="00C74A16"/>
    <w:rsid w:val="00C75802"/>
    <w:rsid w:val="00C76356"/>
    <w:rsid w:val="00C80649"/>
    <w:rsid w:val="00C8383B"/>
    <w:rsid w:val="00C83BB4"/>
    <w:rsid w:val="00C85D43"/>
    <w:rsid w:val="00C900D9"/>
    <w:rsid w:val="00C90C64"/>
    <w:rsid w:val="00CA1113"/>
    <w:rsid w:val="00CA6981"/>
    <w:rsid w:val="00CB7622"/>
    <w:rsid w:val="00CC074D"/>
    <w:rsid w:val="00CC0A1F"/>
    <w:rsid w:val="00CC1700"/>
    <w:rsid w:val="00CD587F"/>
    <w:rsid w:val="00CD6522"/>
    <w:rsid w:val="00CE4D06"/>
    <w:rsid w:val="00CE6E62"/>
    <w:rsid w:val="00CF2197"/>
    <w:rsid w:val="00CF2731"/>
    <w:rsid w:val="00D03530"/>
    <w:rsid w:val="00D10D97"/>
    <w:rsid w:val="00D12FBC"/>
    <w:rsid w:val="00D13DA4"/>
    <w:rsid w:val="00D164DC"/>
    <w:rsid w:val="00D20940"/>
    <w:rsid w:val="00D25231"/>
    <w:rsid w:val="00D30976"/>
    <w:rsid w:val="00D31CE4"/>
    <w:rsid w:val="00D42DD5"/>
    <w:rsid w:val="00D44C79"/>
    <w:rsid w:val="00D451C0"/>
    <w:rsid w:val="00D45455"/>
    <w:rsid w:val="00D51436"/>
    <w:rsid w:val="00D522F6"/>
    <w:rsid w:val="00D551F8"/>
    <w:rsid w:val="00D559FF"/>
    <w:rsid w:val="00D6160F"/>
    <w:rsid w:val="00D61A7D"/>
    <w:rsid w:val="00D654C7"/>
    <w:rsid w:val="00D7293C"/>
    <w:rsid w:val="00D73A9B"/>
    <w:rsid w:val="00D73E22"/>
    <w:rsid w:val="00D75DB1"/>
    <w:rsid w:val="00D8172B"/>
    <w:rsid w:val="00D840B7"/>
    <w:rsid w:val="00D8439C"/>
    <w:rsid w:val="00D84865"/>
    <w:rsid w:val="00D86395"/>
    <w:rsid w:val="00D92A7E"/>
    <w:rsid w:val="00D92F01"/>
    <w:rsid w:val="00D9447E"/>
    <w:rsid w:val="00DA4FDD"/>
    <w:rsid w:val="00DA5F04"/>
    <w:rsid w:val="00DB0F13"/>
    <w:rsid w:val="00DB209F"/>
    <w:rsid w:val="00DB6983"/>
    <w:rsid w:val="00DC2114"/>
    <w:rsid w:val="00DC5499"/>
    <w:rsid w:val="00DD2674"/>
    <w:rsid w:val="00DD2EBC"/>
    <w:rsid w:val="00DE0129"/>
    <w:rsid w:val="00DE3454"/>
    <w:rsid w:val="00DE5B76"/>
    <w:rsid w:val="00DE7015"/>
    <w:rsid w:val="00DF1A77"/>
    <w:rsid w:val="00DF4650"/>
    <w:rsid w:val="00E030AF"/>
    <w:rsid w:val="00E03493"/>
    <w:rsid w:val="00E03EE2"/>
    <w:rsid w:val="00E106F6"/>
    <w:rsid w:val="00E12D69"/>
    <w:rsid w:val="00E20B92"/>
    <w:rsid w:val="00E25A5E"/>
    <w:rsid w:val="00E30902"/>
    <w:rsid w:val="00E40570"/>
    <w:rsid w:val="00E452E8"/>
    <w:rsid w:val="00E4538C"/>
    <w:rsid w:val="00E51190"/>
    <w:rsid w:val="00E53152"/>
    <w:rsid w:val="00E56C0F"/>
    <w:rsid w:val="00E61398"/>
    <w:rsid w:val="00E62A7E"/>
    <w:rsid w:val="00E62D10"/>
    <w:rsid w:val="00E647DC"/>
    <w:rsid w:val="00E66244"/>
    <w:rsid w:val="00E67B75"/>
    <w:rsid w:val="00E71A55"/>
    <w:rsid w:val="00E74F2F"/>
    <w:rsid w:val="00E760EB"/>
    <w:rsid w:val="00E76298"/>
    <w:rsid w:val="00E83D12"/>
    <w:rsid w:val="00E84DF2"/>
    <w:rsid w:val="00E90A24"/>
    <w:rsid w:val="00E91929"/>
    <w:rsid w:val="00E9757C"/>
    <w:rsid w:val="00EA08B0"/>
    <w:rsid w:val="00EA0B21"/>
    <w:rsid w:val="00EA579E"/>
    <w:rsid w:val="00EA665A"/>
    <w:rsid w:val="00EB4EF0"/>
    <w:rsid w:val="00EB5595"/>
    <w:rsid w:val="00EB6962"/>
    <w:rsid w:val="00EC04A3"/>
    <w:rsid w:val="00EC1617"/>
    <w:rsid w:val="00EC3796"/>
    <w:rsid w:val="00EC3CF5"/>
    <w:rsid w:val="00EC54DD"/>
    <w:rsid w:val="00EC7DC4"/>
    <w:rsid w:val="00ED2F3E"/>
    <w:rsid w:val="00ED3504"/>
    <w:rsid w:val="00ED4464"/>
    <w:rsid w:val="00ED7BC2"/>
    <w:rsid w:val="00EE1904"/>
    <w:rsid w:val="00EE6905"/>
    <w:rsid w:val="00EE73A8"/>
    <w:rsid w:val="00EF72FB"/>
    <w:rsid w:val="00F030AF"/>
    <w:rsid w:val="00F04EE4"/>
    <w:rsid w:val="00F06A20"/>
    <w:rsid w:val="00F14419"/>
    <w:rsid w:val="00F155FD"/>
    <w:rsid w:val="00F16DB3"/>
    <w:rsid w:val="00F20488"/>
    <w:rsid w:val="00F21671"/>
    <w:rsid w:val="00F268C1"/>
    <w:rsid w:val="00F30CB3"/>
    <w:rsid w:val="00F35CD4"/>
    <w:rsid w:val="00F35ECA"/>
    <w:rsid w:val="00F37E3A"/>
    <w:rsid w:val="00F408C8"/>
    <w:rsid w:val="00F44305"/>
    <w:rsid w:val="00F5031A"/>
    <w:rsid w:val="00F56D2D"/>
    <w:rsid w:val="00F62CEE"/>
    <w:rsid w:val="00F642FA"/>
    <w:rsid w:val="00F845B7"/>
    <w:rsid w:val="00F95498"/>
    <w:rsid w:val="00FB6A10"/>
    <w:rsid w:val="00FC3BEF"/>
    <w:rsid w:val="00FD21AC"/>
    <w:rsid w:val="00FD45DD"/>
    <w:rsid w:val="00FE4A7A"/>
    <w:rsid w:val="00FE545C"/>
    <w:rsid w:val="00FE5D19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242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DDFE-3EB1-4EF2-928C-3B6AA190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1261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2014-05-03T08:48:00Z</dcterms:created>
  <dcterms:modified xsi:type="dcterms:W3CDTF">2014-05-03T08:48:00Z</dcterms:modified>
</cp:coreProperties>
</file>