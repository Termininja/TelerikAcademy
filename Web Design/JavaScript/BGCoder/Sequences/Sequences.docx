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E62D10">
        <w:t>1</w:t>
      </w:r>
      <w:r w:rsidR="00820B2D">
        <w:t xml:space="preserve"> </w:t>
      </w:r>
      <w:r w:rsidR="00C76356" w:rsidRPr="00552A9F">
        <w:t xml:space="preserve">– </w:t>
      </w:r>
      <w:r w:rsidR="008B2D7C">
        <w:t>Sequences</w:t>
      </w:r>
    </w:p>
    <w:p w:rsidR="00A00F70" w:rsidRDefault="00937E2A" w:rsidP="009C333D">
      <w:pPr>
        <w:shd w:val="clear" w:color="auto" w:fill="FFFFFF"/>
        <w:jc w:val="left"/>
      </w:pPr>
      <w:r>
        <w:t>You are given a</w:t>
      </w:r>
      <w:r w:rsidR="00F37E3A">
        <w:t>n integer</w:t>
      </w:r>
      <w:r>
        <w:t xml:space="preserve"> array </w:t>
      </w:r>
      <w:r w:rsidRPr="00937E2A">
        <w:rPr>
          <w:b/>
        </w:rPr>
        <w:t>arr</w:t>
      </w:r>
      <w:r>
        <w:t xml:space="preserve">, consisting of </w:t>
      </w:r>
      <w:r w:rsidRPr="00937E2A">
        <w:rPr>
          <w:b/>
        </w:rPr>
        <w:t>N</w:t>
      </w:r>
      <w:r>
        <w:t xml:space="preserve"> integers. Find the number of non-decreasing consecutive subsequences in </w:t>
      </w:r>
      <w:r w:rsidRPr="00937E2A">
        <w:rPr>
          <w:b/>
        </w:rPr>
        <w:t>arr</w:t>
      </w:r>
      <w:r>
        <w:t xml:space="preserve">. </w:t>
      </w:r>
      <w:r w:rsidR="00EB6962">
        <w:t xml:space="preserve">Every sequence starts after the previous one. </w:t>
      </w:r>
      <w:r>
        <w:t xml:space="preserve">For example: if the array </w:t>
      </w:r>
      <w:r w:rsidRPr="00937E2A">
        <w:rPr>
          <w:b/>
        </w:rPr>
        <w:t>arr</w:t>
      </w:r>
      <w:r>
        <w:t xml:space="preserve"> consists of the numbers </w:t>
      </w:r>
      <w:r w:rsidRPr="00937E2A">
        <w:rPr>
          <w:i/>
        </w:rPr>
        <w:t xml:space="preserve">1, 2, -3, 4, </w:t>
      </w:r>
      <w:r w:rsidR="00D654C7">
        <w:rPr>
          <w:i/>
          <w:lang w:val="bg-BG"/>
        </w:rPr>
        <w:t>4</w:t>
      </w:r>
      <w:r w:rsidRPr="00937E2A">
        <w:rPr>
          <w:i/>
        </w:rPr>
        <w:t xml:space="preserve">, 0, </w:t>
      </w:r>
      <w:r w:rsidR="00D654C7">
        <w:rPr>
          <w:i/>
          <w:lang w:val="bg-BG"/>
        </w:rPr>
        <w:t>1,</w:t>
      </w:r>
      <w:r>
        <w:t xml:space="preserve"> the number of non-decreasing consecutive subsequences is 3 (the first is </w:t>
      </w:r>
      <w:r w:rsidRPr="00937E2A">
        <w:rPr>
          <w:i/>
        </w:rPr>
        <w:t>1, 2</w:t>
      </w:r>
      <w:r>
        <w:t xml:space="preserve">, the second is </w:t>
      </w:r>
      <w:r w:rsidRPr="00937E2A">
        <w:rPr>
          <w:i/>
        </w:rPr>
        <w:t xml:space="preserve">-3, 4, </w:t>
      </w:r>
      <w:r w:rsidR="002A2421">
        <w:rPr>
          <w:i/>
        </w:rPr>
        <w:t>4</w:t>
      </w:r>
      <w:r>
        <w:t xml:space="preserve"> and the third is </w:t>
      </w:r>
      <w:r w:rsidRPr="00937E2A">
        <w:rPr>
          <w:i/>
        </w:rPr>
        <w:t>0, 1</w:t>
      </w:r>
      <w:r>
        <w:t xml:space="preserve">) </w:t>
      </w:r>
    </w:p>
    <w:p w:rsidR="00937E2A" w:rsidRDefault="00937E2A" w:rsidP="009C333D">
      <w:pPr>
        <w:shd w:val="clear" w:color="auto" w:fill="FFFFFF"/>
        <w:jc w:val="left"/>
      </w:pPr>
      <w:r>
        <w:t>Your task is to write a JavaScript method named “</w:t>
      </w:r>
      <w:r w:rsidRPr="00937E2A">
        <w:rPr>
          <w:b/>
        </w:rPr>
        <w:t>Solve</w:t>
      </w:r>
      <w:r>
        <w:t>” that solves the problem.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937E2A" w:rsidRDefault="00937E2A" w:rsidP="00937E2A">
      <w:pPr>
        <w:shd w:val="clear" w:color="auto" w:fill="FFFFFF"/>
        <w:jc w:val="left"/>
      </w:pPr>
      <w:r>
        <w:t xml:space="preserve">The method </w:t>
      </w:r>
      <w:r w:rsidRPr="00937E2A">
        <w:rPr>
          <w:b/>
        </w:rPr>
        <w:t>Solve</w:t>
      </w:r>
      <w:r>
        <w:t xml:space="preserve"> accepts a zero-based array of </w:t>
      </w:r>
      <w:r w:rsidR="00F37E3A">
        <w:t>strings. Each of the string represents an integer</w:t>
      </w:r>
      <w:r>
        <w:t xml:space="preserve">. Element 0 of the array is the number N. Next N </w:t>
      </w:r>
      <w:r w:rsidR="00F37E3A">
        <w:t>elements</w:t>
      </w:r>
      <w:r>
        <w:t xml:space="preserve"> (from 1 to N) construct the array </w:t>
      </w:r>
      <w:r w:rsidRPr="00937E2A">
        <w:rPr>
          <w:b/>
        </w:rPr>
        <w:t>arr</w:t>
      </w:r>
      <w:r>
        <w:t>.</w:t>
      </w:r>
    </w:p>
    <w:p w:rsidR="00937E2A" w:rsidRPr="00552A9F" w:rsidRDefault="00937E2A" w:rsidP="00937E2A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937E2A" w:rsidRDefault="00937E2A" w:rsidP="00937E2A">
      <w:pPr>
        <w:spacing w:before="60"/>
      </w:pPr>
      <w:r>
        <w:t xml:space="preserve">Your </w:t>
      </w:r>
      <w:r w:rsidR="00F37E3A">
        <w:t>method should return a single number - the number of non-decreasing consecutive subsequences.</w:t>
      </w:r>
    </w:p>
    <w:p w:rsidR="00937E2A" w:rsidRPr="00552A9F" w:rsidRDefault="00F37E3A" w:rsidP="00937E2A">
      <w:pPr>
        <w:pStyle w:val="Heading3"/>
        <w:spacing w:before="60"/>
        <w:rPr>
          <w:rFonts w:hint="eastAsia"/>
          <w:lang w:eastAsia="ja-JP"/>
        </w:rPr>
      </w:pPr>
      <w:r>
        <w:rPr>
          <w:lang w:eastAsia="ja-JP"/>
        </w:rPr>
        <w:t>Example code</w:t>
      </w:r>
    </w:p>
    <w:p w:rsidR="00937E2A" w:rsidRPr="00833A2A" w:rsidRDefault="00937E2A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 w:rsidRPr="00833A2A">
        <w:rPr>
          <w:rFonts w:ascii="Consolas" w:hAnsi="Consolas" w:cs="Consolas"/>
          <w:bCs/>
          <w:noProof/>
          <w:lang w:eastAsia="ja-JP"/>
        </w:rPr>
        <w:t>function Solve(params) {</w:t>
      </w:r>
    </w:p>
    <w:p w:rsidR="00937E2A" w:rsidRDefault="00937E2A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 w:rsidRPr="00833A2A">
        <w:rPr>
          <w:rFonts w:ascii="Consolas" w:hAnsi="Consolas" w:cs="Consolas"/>
          <w:bCs/>
          <w:noProof/>
          <w:lang w:eastAsia="ja-JP"/>
        </w:rPr>
        <w:tab/>
        <w:t>var N = parseInt(params[0]);</w:t>
      </w:r>
    </w:p>
    <w:p w:rsidR="00501249" w:rsidRDefault="00501249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>
        <w:rPr>
          <w:rFonts w:ascii="Consolas" w:hAnsi="Consolas" w:cs="Consolas"/>
          <w:bCs/>
          <w:noProof/>
          <w:lang w:eastAsia="ja-JP"/>
        </w:rPr>
        <w:tab/>
        <w:t>var answer = 0;</w:t>
      </w:r>
    </w:p>
    <w:p w:rsidR="00C070CD" w:rsidRPr="00833A2A" w:rsidRDefault="00C070CD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>
        <w:rPr>
          <w:rFonts w:ascii="Consolas" w:hAnsi="Consolas" w:cs="Consolas"/>
          <w:bCs/>
          <w:noProof/>
          <w:lang w:eastAsia="ja-JP"/>
        </w:rPr>
        <w:tab/>
        <w:t xml:space="preserve">// </w:t>
      </w:r>
      <w:r w:rsidR="00501249">
        <w:rPr>
          <w:rFonts w:ascii="Consolas" w:hAnsi="Consolas" w:cs="Consolas"/>
          <w:bCs/>
          <w:noProof/>
          <w:lang w:eastAsia="ja-JP"/>
        </w:rPr>
        <w:t>Your</w:t>
      </w:r>
      <w:r>
        <w:rPr>
          <w:rFonts w:ascii="Consolas" w:hAnsi="Consolas" w:cs="Consolas"/>
          <w:bCs/>
          <w:noProof/>
          <w:lang w:eastAsia="ja-JP"/>
        </w:rPr>
        <w:t xml:space="preserve"> code</w:t>
      </w:r>
      <w:r w:rsidR="00501249">
        <w:rPr>
          <w:rFonts w:ascii="Consolas" w:hAnsi="Consolas" w:cs="Consolas"/>
          <w:bCs/>
          <w:noProof/>
          <w:lang w:eastAsia="ja-JP"/>
        </w:rPr>
        <w:t xml:space="preserve"> here</w:t>
      </w:r>
      <w:r>
        <w:rPr>
          <w:rFonts w:ascii="Consolas" w:hAnsi="Consolas" w:cs="Consolas"/>
          <w:bCs/>
          <w:noProof/>
          <w:lang w:eastAsia="ja-JP"/>
        </w:rPr>
        <w:t>...</w:t>
      </w:r>
    </w:p>
    <w:p w:rsidR="00937E2A" w:rsidRPr="00833A2A" w:rsidRDefault="00937E2A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 w:rsidRPr="00833A2A">
        <w:rPr>
          <w:rFonts w:ascii="Consolas" w:hAnsi="Consolas" w:cs="Consolas"/>
          <w:bCs/>
          <w:noProof/>
          <w:lang w:eastAsia="ja-JP"/>
        </w:rPr>
        <w:tab/>
        <w:t xml:space="preserve">return </w:t>
      </w:r>
      <w:r w:rsidR="00501249">
        <w:rPr>
          <w:rFonts w:ascii="Consolas" w:hAnsi="Consolas" w:cs="Consolas"/>
          <w:bCs/>
          <w:noProof/>
          <w:lang w:eastAsia="ja-JP"/>
        </w:rPr>
        <w:t>answer</w:t>
      </w:r>
      <w:r w:rsidRPr="00833A2A">
        <w:rPr>
          <w:rFonts w:ascii="Consolas" w:hAnsi="Consolas" w:cs="Consolas"/>
          <w:bCs/>
          <w:noProof/>
          <w:lang w:eastAsia="ja-JP"/>
        </w:rPr>
        <w:t>;</w:t>
      </w:r>
    </w:p>
    <w:p w:rsidR="00937E2A" w:rsidRPr="00833A2A" w:rsidRDefault="00937E2A" w:rsidP="00833A2A">
      <w:pPr>
        <w:spacing w:before="0" w:after="0"/>
        <w:rPr>
          <w:rFonts w:ascii="Consolas" w:hAnsi="Consolas" w:cs="Consolas"/>
          <w:bCs/>
          <w:noProof/>
          <w:lang w:eastAsia="ja-JP"/>
        </w:rPr>
      </w:pPr>
      <w:r w:rsidRPr="00833A2A">
        <w:rPr>
          <w:rFonts w:ascii="Consolas" w:hAnsi="Consolas" w:cs="Consolas"/>
          <w:bCs/>
          <w:noProof/>
          <w:lang w:eastAsia="ja-JP"/>
        </w:rPr>
        <w:t>}</w:t>
      </w:r>
    </w:p>
    <w:p w:rsidR="00C76356" w:rsidRPr="00552A9F" w:rsidRDefault="00C76356" w:rsidP="007A07BD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EC3796" w:rsidRDefault="00F37E3A" w:rsidP="007F7D82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rPr>
          <w:b/>
        </w:rPr>
        <w:t>N</w:t>
      </w:r>
      <w:r w:rsidRPr="00F37E3A">
        <w:rPr>
          <w:lang w:eastAsia="ja-JP"/>
        </w:rPr>
        <w:t xml:space="preserve"> will be </w:t>
      </w:r>
      <w:r w:rsidR="008456C6">
        <w:rPr>
          <w:lang w:eastAsia="ja-JP"/>
        </w:rPr>
        <w:t>between 1 and 10</w:t>
      </w:r>
      <w:r w:rsidR="00B20146">
        <w:rPr>
          <w:lang w:eastAsia="ja-JP"/>
        </w:rPr>
        <w:t xml:space="preserve"> </w:t>
      </w:r>
      <w:r w:rsidRPr="00F37E3A">
        <w:rPr>
          <w:lang w:eastAsia="ja-JP"/>
        </w:rPr>
        <w:t>000.</w:t>
      </w:r>
    </w:p>
    <w:p w:rsidR="00C45F38" w:rsidRPr="00C45F38" w:rsidRDefault="00C45F38" w:rsidP="007F7D82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C45F38">
        <w:rPr>
          <w:lang w:eastAsia="ja-JP"/>
        </w:rPr>
        <w:t xml:space="preserve">Each </w:t>
      </w:r>
      <w:r>
        <w:rPr>
          <w:lang w:eastAsia="ja-JP"/>
        </w:rPr>
        <w:t xml:space="preserve">element of </w:t>
      </w:r>
      <w:r w:rsidRPr="00C45F38">
        <w:rPr>
          <w:b/>
          <w:lang w:eastAsia="ja-JP"/>
        </w:rPr>
        <w:t>arr</w:t>
      </w:r>
      <w:r>
        <w:rPr>
          <w:lang w:eastAsia="ja-JP"/>
        </w:rPr>
        <w:t xml:space="preserve"> will be between -2 000 000 000 and +2 000 000 000.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897BE2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B5636E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  <w:r w:rsidR="00F37E3A">
        <w:rPr>
          <w:lang w:eastAsia="ja-JP"/>
        </w:rPr>
        <w:t xml:space="preserve"> (each line represents an element from the only argument of Solve)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/>
      </w:tblPr>
      <w:tblGrid>
        <w:gridCol w:w="1360"/>
        <w:gridCol w:w="1440"/>
      </w:tblGrid>
      <w:tr w:rsidR="008C69F8" w:rsidRPr="00552A9F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output</w:t>
            </w:r>
          </w:p>
        </w:tc>
      </w:tr>
      <w:tr w:rsidR="008C69F8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92" w:rsidRPr="00F37E3A" w:rsidRDefault="00F37E3A" w:rsidP="00507504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7</w:t>
            </w:r>
          </w:p>
          <w:p w:rsidR="00F37E3A" w:rsidRPr="00FD21AC" w:rsidRDefault="00F37E3A" w:rsidP="00507504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 w:rsidRPr="00FD21AC">
              <w:rPr>
                <w:rFonts w:ascii="Consolas" w:hAnsi="Consolas" w:cs="Consolas"/>
                <w:b/>
                <w:bCs/>
                <w:noProof/>
                <w:color w:val="538135"/>
              </w:rPr>
              <w:t>1</w:t>
            </w:r>
          </w:p>
          <w:p w:rsidR="00F37E3A" w:rsidRPr="00FD21AC" w:rsidRDefault="00F37E3A" w:rsidP="00507504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 w:rsidRPr="00FD21AC">
              <w:rPr>
                <w:rFonts w:ascii="Consolas" w:hAnsi="Consolas" w:cs="Consolas"/>
                <w:b/>
                <w:bCs/>
                <w:noProof/>
                <w:color w:val="538135"/>
              </w:rPr>
              <w:t>2</w:t>
            </w:r>
          </w:p>
          <w:p w:rsidR="00F37E3A" w:rsidRPr="00F37E3A" w:rsidRDefault="00F37E3A" w:rsidP="00507504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70C0"/>
              </w:rPr>
              <w:t>-3</w:t>
            </w:r>
          </w:p>
          <w:p w:rsidR="00F37E3A" w:rsidRDefault="00F37E3A" w:rsidP="00507504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70C0"/>
              </w:rPr>
              <w:t>4</w:t>
            </w:r>
          </w:p>
          <w:p w:rsidR="00F37E3A" w:rsidRPr="00F37E3A" w:rsidRDefault="002A2421" w:rsidP="00507504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70C0"/>
              </w:rPr>
              <w:t>4</w:t>
            </w:r>
          </w:p>
          <w:p w:rsidR="00F37E3A" w:rsidRPr="00FD21AC" w:rsidRDefault="00F37E3A" w:rsidP="00507504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 w:rsidRPr="00FD21AC">
              <w:rPr>
                <w:rFonts w:ascii="Consolas" w:hAnsi="Consolas" w:cs="Consolas"/>
                <w:b/>
                <w:bCs/>
                <w:noProof/>
                <w:color w:val="538135"/>
              </w:rPr>
              <w:t>0</w:t>
            </w:r>
          </w:p>
          <w:p w:rsidR="00F37E3A" w:rsidRPr="00F37E3A" w:rsidRDefault="00F37E3A" w:rsidP="00F37E3A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 w:rsidRPr="00FD21AC">
              <w:rPr>
                <w:rFonts w:ascii="Consolas" w:hAnsi="Consolas" w:cs="Consolas"/>
                <w:b/>
                <w:bCs/>
                <w:noProof/>
                <w:color w:val="538135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504" w:rsidRPr="00F37E3A" w:rsidRDefault="00F37E3A" w:rsidP="00A255B7">
            <w:pPr>
              <w:spacing w:before="0" w:after="0"/>
              <w:rPr>
                <w:rFonts w:ascii="Consolas" w:hAnsi="Consolas" w:cs="Consolas" w:hint="eastAsia"/>
                <w:b/>
                <w:bCs/>
                <w:noProof/>
                <w:lang w:eastAsia="ja-JP"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</w:rPr>
              <w:t>3</w:t>
            </w:r>
          </w:p>
        </w:tc>
      </w:tr>
    </w:tbl>
    <w:p w:rsidR="00FD21AC" w:rsidRPr="00FD21AC" w:rsidRDefault="00FD21AC" w:rsidP="00FD21AC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4071" w:tblpY="51"/>
        <w:tblOverlap w:val="never"/>
        <w:tblW w:w="0" w:type="auto"/>
        <w:tblLayout w:type="fixed"/>
        <w:tblLook w:val="0000"/>
      </w:tblPr>
      <w:tblGrid>
        <w:gridCol w:w="1270"/>
        <w:gridCol w:w="1260"/>
      </w:tblGrid>
      <w:tr w:rsidR="00F37E3A" w:rsidRPr="00552A9F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E3A" w:rsidRPr="004261C3" w:rsidRDefault="00F37E3A" w:rsidP="00F37E3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E3A" w:rsidRPr="004261C3" w:rsidRDefault="00F37E3A" w:rsidP="00F37E3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F37E3A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E3A" w:rsidRPr="00F37E3A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</w:rPr>
              <w:t>6</w:t>
            </w:r>
          </w:p>
          <w:p w:rsidR="00F37E3A" w:rsidRPr="00F37E3A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  <w:color w:val="538135"/>
              </w:rPr>
              <w:t>1</w:t>
            </w:r>
          </w:p>
          <w:p w:rsidR="00F37E3A" w:rsidRPr="00F37E3A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  <w:color w:val="538135"/>
              </w:rPr>
              <w:t>3</w:t>
            </w:r>
          </w:p>
          <w:p w:rsidR="00F37E3A" w:rsidRPr="00F37E3A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  <w:color w:val="0070C0"/>
              </w:rPr>
              <w:t>-5</w:t>
            </w:r>
          </w:p>
          <w:p w:rsidR="00F37E3A" w:rsidRPr="00F37E3A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  <w:color w:val="0070C0"/>
              </w:rPr>
              <w:t>8</w:t>
            </w:r>
          </w:p>
          <w:p w:rsidR="00F37E3A" w:rsidRPr="00F37E3A" w:rsidRDefault="00F37E3A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  <w:color w:val="538135"/>
              </w:rPr>
              <w:t>7</w:t>
            </w:r>
          </w:p>
          <w:p w:rsidR="00F37E3A" w:rsidRPr="00F37E3A" w:rsidRDefault="00F37E3A" w:rsidP="00F37E3A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  <w:color w:val="0070C0"/>
              </w:rPr>
              <w:t>-6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E3A" w:rsidRPr="00F37E3A" w:rsidRDefault="00F37E3A" w:rsidP="00F37E3A">
            <w:pPr>
              <w:spacing w:before="0" w:after="0"/>
              <w:rPr>
                <w:rFonts w:ascii="Consolas" w:hAnsi="Consolas" w:cs="Consolas" w:hint="eastAsia"/>
                <w:b/>
                <w:bCs/>
                <w:noProof/>
                <w:lang w:eastAsia="ja-JP"/>
              </w:rPr>
            </w:pPr>
            <w:r w:rsidRPr="00F37E3A">
              <w:rPr>
                <w:rFonts w:ascii="Consolas" w:hAnsi="Consolas" w:cs="Consolas"/>
                <w:b/>
                <w:bCs/>
                <w:noProof/>
              </w:rPr>
              <w:t>4</w:t>
            </w:r>
          </w:p>
        </w:tc>
      </w:tr>
    </w:tbl>
    <w:p w:rsidR="00FD21AC" w:rsidRPr="00FD21AC" w:rsidRDefault="00FD21AC" w:rsidP="00FD21AC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6771" w:tblpY="66"/>
        <w:tblOverlap w:val="never"/>
        <w:tblW w:w="0" w:type="auto"/>
        <w:tblLayout w:type="fixed"/>
        <w:tblLook w:val="0000"/>
      </w:tblPr>
      <w:tblGrid>
        <w:gridCol w:w="1450"/>
        <w:gridCol w:w="1260"/>
      </w:tblGrid>
      <w:tr w:rsidR="00F37E3A" w:rsidRPr="00552A9F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E3A" w:rsidRPr="004261C3" w:rsidRDefault="00F37E3A" w:rsidP="00F37E3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E3A" w:rsidRPr="004261C3" w:rsidRDefault="00F37E3A" w:rsidP="00F37E3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F37E3A" w:rsidTr="00F37E3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E3A" w:rsidRPr="00F37E3A" w:rsidRDefault="00C83BB4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9</w:t>
            </w:r>
          </w:p>
          <w:p w:rsidR="00F37E3A" w:rsidRDefault="002A2421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1</w:t>
            </w:r>
          </w:p>
          <w:p w:rsidR="002A2421" w:rsidRDefault="002A2421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8</w:t>
            </w:r>
          </w:p>
          <w:p w:rsidR="002A2421" w:rsidRDefault="002A2421" w:rsidP="00F37E3A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8</w:t>
            </w:r>
          </w:p>
          <w:p w:rsidR="002A2421" w:rsidRPr="00F37E3A" w:rsidRDefault="002A2421" w:rsidP="002A2421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70C0"/>
              </w:rPr>
              <w:t>7</w:t>
            </w:r>
          </w:p>
          <w:p w:rsidR="002A2421" w:rsidRDefault="00E62D10" w:rsidP="002A2421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6</w:t>
            </w:r>
          </w:p>
          <w:p w:rsidR="002A2421" w:rsidRDefault="00E62D10" w:rsidP="002A2421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70C0"/>
              </w:rPr>
              <w:t>5</w:t>
            </w:r>
          </w:p>
          <w:p w:rsidR="00E62D10" w:rsidRDefault="00E62D10" w:rsidP="002A2421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70C0"/>
              </w:rPr>
              <w:t>7</w:t>
            </w:r>
          </w:p>
          <w:p w:rsidR="00E62D10" w:rsidRPr="00F37E3A" w:rsidRDefault="00E62D10" w:rsidP="002A2421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70C0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70C0"/>
              </w:rPr>
              <w:t>7</w:t>
            </w:r>
          </w:p>
          <w:p w:rsidR="002A2421" w:rsidRPr="00E62D10" w:rsidRDefault="00051E77" w:rsidP="00E62D10">
            <w:pPr>
              <w:spacing w:before="0" w:after="0"/>
              <w:rPr>
                <w:rFonts w:ascii="Consolas" w:hAnsi="Consolas" w:cs="Consolas" w:hint="eastAsia"/>
                <w:b/>
                <w:bCs/>
                <w:noProof/>
                <w:color w:val="538135"/>
              </w:rPr>
            </w:pPr>
            <w:r>
              <w:rPr>
                <w:rFonts w:ascii="Consolas" w:hAnsi="Consolas" w:cs="Consolas"/>
                <w:b/>
                <w:bCs/>
                <w:noProof/>
                <w:color w:val="538135"/>
              </w:rPr>
              <w:t>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E3A" w:rsidRPr="00051E77" w:rsidRDefault="00051E77" w:rsidP="00F37E3A">
            <w:pPr>
              <w:spacing w:before="0" w:after="0"/>
              <w:rPr>
                <w:rFonts w:ascii="Consolas" w:hAnsi="Consolas" w:cs="Consolas" w:hint="eastAsia"/>
                <w:b/>
                <w:bCs/>
                <w:noProof/>
                <w:lang w:eastAsia="ja-JP"/>
              </w:rPr>
            </w:pPr>
            <w:r w:rsidRPr="00051E77">
              <w:rPr>
                <w:rFonts w:ascii="Consolas" w:hAnsi="Consolas" w:cs="Consolas"/>
                <w:b/>
                <w:bCs/>
                <w:noProof/>
              </w:rPr>
              <w:t>5</w:t>
            </w:r>
          </w:p>
        </w:tc>
      </w:tr>
    </w:tbl>
    <w:p w:rsidR="00F37E3A" w:rsidRPr="003C3898" w:rsidRDefault="00F37E3A" w:rsidP="008C69F8">
      <w:pPr>
        <w:spacing w:before="0" w:after="0"/>
        <w:rPr>
          <w:vanish/>
        </w:rPr>
      </w:pPr>
      <w:r>
        <w:t xml:space="preserve"> </w:t>
      </w:r>
    </w:p>
    <w:p w:rsidR="00F37E3A" w:rsidRPr="003C3898" w:rsidRDefault="00F37E3A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D75" w:rsidRDefault="00FE4D75">
      <w:r>
        <w:separator/>
      </w:r>
    </w:p>
  </w:endnote>
  <w:endnote w:type="continuationSeparator" w:id="1">
    <w:p w:rsidR="00FE4D75" w:rsidRDefault="00FE4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D30976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</w:t>
          </w:r>
          <w:r w:rsidR="00D30976">
            <w:rPr>
              <w:rFonts w:eastAsia="Malgun Gothic"/>
              <w:b/>
              <w:i/>
              <w:lang w:eastAsia="ko-KR"/>
            </w:rPr>
            <w:t>3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2F043F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2F043F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D75" w:rsidRDefault="00FE4D75">
      <w:r>
        <w:separator/>
      </w:r>
    </w:p>
  </w:footnote>
  <w:footnote w:type="continuationSeparator" w:id="1">
    <w:p w:rsidR="00FE4D75" w:rsidRDefault="00FE4D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2F043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76258"/>
    <w:multiLevelType w:val="hybridMultilevel"/>
    <w:tmpl w:val="34C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11B9C"/>
    <w:multiLevelType w:val="hybridMultilevel"/>
    <w:tmpl w:val="C4C2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2"/>
  </w:num>
  <w:num w:numId="5">
    <w:abstractNumId w:val="17"/>
  </w:num>
  <w:num w:numId="6">
    <w:abstractNumId w:val="21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10"/>
  </w:num>
  <w:num w:numId="14">
    <w:abstractNumId w:val="7"/>
  </w:num>
  <w:num w:numId="15">
    <w:abstractNumId w:val="18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4"/>
  </w:num>
  <w:num w:numId="22">
    <w:abstractNumId w:val="20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2136"/>
    <w:rsid w:val="0001263C"/>
    <w:rsid w:val="00013CE3"/>
    <w:rsid w:val="000241B5"/>
    <w:rsid w:val="00024338"/>
    <w:rsid w:val="00027702"/>
    <w:rsid w:val="00034946"/>
    <w:rsid w:val="00034D12"/>
    <w:rsid w:val="00035D8C"/>
    <w:rsid w:val="0004214A"/>
    <w:rsid w:val="0004316D"/>
    <w:rsid w:val="00047FFB"/>
    <w:rsid w:val="00051A0F"/>
    <w:rsid w:val="00051ABB"/>
    <w:rsid w:val="00051E77"/>
    <w:rsid w:val="00057D94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4C3"/>
    <w:rsid w:val="00096C54"/>
    <w:rsid w:val="000A5461"/>
    <w:rsid w:val="000B1779"/>
    <w:rsid w:val="000B338F"/>
    <w:rsid w:val="000B4A63"/>
    <w:rsid w:val="000C1EE7"/>
    <w:rsid w:val="000C66A7"/>
    <w:rsid w:val="000C7484"/>
    <w:rsid w:val="000D0A29"/>
    <w:rsid w:val="000D0B05"/>
    <w:rsid w:val="000D2DC3"/>
    <w:rsid w:val="000E494F"/>
    <w:rsid w:val="000E532F"/>
    <w:rsid w:val="000E6EA7"/>
    <w:rsid w:val="000E73FD"/>
    <w:rsid w:val="000F1B3A"/>
    <w:rsid w:val="00110D80"/>
    <w:rsid w:val="0011130B"/>
    <w:rsid w:val="00121975"/>
    <w:rsid w:val="00123995"/>
    <w:rsid w:val="001248BE"/>
    <w:rsid w:val="00125006"/>
    <w:rsid w:val="001255BE"/>
    <w:rsid w:val="00134C58"/>
    <w:rsid w:val="0014248C"/>
    <w:rsid w:val="00147D8A"/>
    <w:rsid w:val="001510E9"/>
    <w:rsid w:val="001513F7"/>
    <w:rsid w:val="0015630B"/>
    <w:rsid w:val="00161FBF"/>
    <w:rsid w:val="00167DAA"/>
    <w:rsid w:val="00173E49"/>
    <w:rsid w:val="0017625F"/>
    <w:rsid w:val="00176867"/>
    <w:rsid w:val="00182F25"/>
    <w:rsid w:val="00184DE6"/>
    <w:rsid w:val="00190FDA"/>
    <w:rsid w:val="00193E4B"/>
    <w:rsid w:val="0019487F"/>
    <w:rsid w:val="001957A4"/>
    <w:rsid w:val="0019590F"/>
    <w:rsid w:val="00196928"/>
    <w:rsid w:val="001976E7"/>
    <w:rsid w:val="001A10D5"/>
    <w:rsid w:val="001A6469"/>
    <w:rsid w:val="001B00CA"/>
    <w:rsid w:val="001B5ED2"/>
    <w:rsid w:val="001B6A87"/>
    <w:rsid w:val="001C6B8B"/>
    <w:rsid w:val="001E177B"/>
    <w:rsid w:val="001E21F8"/>
    <w:rsid w:val="001E6151"/>
    <w:rsid w:val="00201D09"/>
    <w:rsid w:val="00205C2B"/>
    <w:rsid w:val="00213EAA"/>
    <w:rsid w:val="00221E09"/>
    <w:rsid w:val="002256CC"/>
    <w:rsid w:val="002270AD"/>
    <w:rsid w:val="00235C9C"/>
    <w:rsid w:val="0023691D"/>
    <w:rsid w:val="00237D5A"/>
    <w:rsid w:val="00241424"/>
    <w:rsid w:val="002475CB"/>
    <w:rsid w:val="0025114C"/>
    <w:rsid w:val="00254DE2"/>
    <w:rsid w:val="00270DD5"/>
    <w:rsid w:val="0027273B"/>
    <w:rsid w:val="002730AA"/>
    <w:rsid w:val="00280E35"/>
    <w:rsid w:val="002868AD"/>
    <w:rsid w:val="00286DDB"/>
    <w:rsid w:val="0029561E"/>
    <w:rsid w:val="002A2421"/>
    <w:rsid w:val="002A7FD3"/>
    <w:rsid w:val="002B06D6"/>
    <w:rsid w:val="002B6B03"/>
    <w:rsid w:val="002C1485"/>
    <w:rsid w:val="002C6AC0"/>
    <w:rsid w:val="002F043F"/>
    <w:rsid w:val="002F27CA"/>
    <w:rsid w:val="00301D6A"/>
    <w:rsid w:val="003025F1"/>
    <w:rsid w:val="003028F2"/>
    <w:rsid w:val="00303CD5"/>
    <w:rsid w:val="00320D9A"/>
    <w:rsid w:val="00326C3B"/>
    <w:rsid w:val="003349A0"/>
    <w:rsid w:val="003358B3"/>
    <w:rsid w:val="0033658C"/>
    <w:rsid w:val="00340BB7"/>
    <w:rsid w:val="00346BC7"/>
    <w:rsid w:val="0035208B"/>
    <w:rsid w:val="00353915"/>
    <w:rsid w:val="00353E4D"/>
    <w:rsid w:val="003575F9"/>
    <w:rsid w:val="003606FD"/>
    <w:rsid w:val="003608B6"/>
    <w:rsid w:val="00360B4D"/>
    <w:rsid w:val="00360FBE"/>
    <w:rsid w:val="00361CF6"/>
    <w:rsid w:val="003625C6"/>
    <w:rsid w:val="00365DCF"/>
    <w:rsid w:val="003758C5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1F95"/>
    <w:rsid w:val="003D2B08"/>
    <w:rsid w:val="003D472C"/>
    <w:rsid w:val="003D657A"/>
    <w:rsid w:val="003E238C"/>
    <w:rsid w:val="003F0025"/>
    <w:rsid w:val="003F1538"/>
    <w:rsid w:val="003F309A"/>
    <w:rsid w:val="003F3A33"/>
    <w:rsid w:val="00404189"/>
    <w:rsid w:val="00411B7D"/>
    <w:rsid w:val="00412201"/>
    <w:rsid w:val="00416D86"/>
    <w:rsid w:val="00417E6C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1F75"/>
    <w:rsid w:val="00482699"/>
    <w:rsid w:val="00482C90"/>
    <w:rsid w:val="00483CE4"/>
    <w:rsid w:val="004910D1"/>
    <w:rsid w:val="00493FC6"/>
    <w:rsid w:val="00496E0C"/>
    <w:rsid w:val="00497068"/>
    <w:rsid w:val="004A155B"/>
    <w:rsid w:val="004B0789"/>
    <w:rsid w:val="004B28D9"/>
    <w:rsid w:val="004C0C23"/>
    <w:rsid w:val="004C1DF8"/>
    <w:rsid w:val="004C5ADC"/>
    <w:rsid w:val="004D0809"/>
    <w:rsid w:val="004D7BAC"/>
    <w:rsid w:val="004E19BB"/>
    <w:rsid w:val="004E1AFF"/>
    <w:rsid w:val="004E665D"/>
    <w:rsid w:val="004F4710"/>
    <w:rsid w:val="00501249"/>
    <w:rsid w:val="00502A78"/>
    <w:rsid w:val="00502DAB"/>
    <w:rsid w:val="00505B3C"/>
    <w:rsid w:val="00507504"/>
    <w:rsid w:val="0051316B"/>
    <w:rsid w:val="00513183"/>
    <w:rsid w:val="00520527"/>
    <w:rsid w:val="005226E2"/>
    <w:rsid w:val="00535770"/>
    <w:rsid w:val="005361C2"/>
    <w:rsid w:val="0053698C"/>
    <w:rsid w:val="005414FD"/>
    <w:rsid w:val="005429F8"/>
    <w:rsid w:val="00544796"/>
    <w:rsid w:val="00545767"/>
    <w:rsid w:val="00552A9F"/>
    <w:rsid w:val="00552DDB"/>
    <w:rsid w:val="00553A28"/>
    <w:rsid w:val="00554CD4"/>
    <w:rsid w:val="005578D0"/>
    <w:rsid w:val="00560FD3"/>
    <w:rsid w:val="00562F15"/>
    <w:rsid w:val="005668A0"/>
    <w:rsid w:val="0057268F"/>
    <w:rsid w:val="00575A18"/>
    <w:rsid w:val="00577F46"/>
    <w:rsid w:val="00580724"/>
    <w:rsid w:val="00581484"/>
    <w:rsid w:val="00582B7E"/>
    <w:rsid w:val="005907FF"/>
    <w:rsid w:val="005911FA"/>
    <w:rsid w:val="0059485B"/>
    <w:rsid w:val="00595B5B"/>
    <w:rsid w:val="005A27FB"/>
    <w:rsid w:val="005A2EF8"/>
    <w:rsid w:val="005A5F0F"/>
    <w:rsid w:val="005B0D5C"/>
    <w:rsid w:val="005D26EF"/>
    <w:rsid w:val="005D3F6F"/>
    <w:rsid w:val="005D52F9"/>
    <w:rsid w:val="005E1991"/>
    <w:rsid w:val="005E3111"/>
    <w:rsid w:val="005E3FFE"/>
    <w:rsid w:val="006001FA"/>
    <w:rsid w:val="00601F75"/>
    <w:rsid w:val="00605BD1"/>
    <w:rsid w:val="0061142D"/>
    <w:rsid w:val="0063318F"/>
    <w:rsid w:val="00634698"/>
    <w:rsid w:val="00636D60"/>
    <w:rsid w:val="006416F5"/>
    <w:rsid w:val="00644980"/>
    <w:rsid w:val="00647AD4"/>
    <w:rsid w:val="00647AF5"/>
    <w:rsid w:val="006525F2"/>
    <w:rsid w:val="00652CA5"/>
    <w:rsid w:val="00655883"/>
    <w:rsid w:val="00660C70"/>
    <w:rsid w:val="00660EC8"/>
    <w:rsid w:val="00661D7B"/>
    <w:rsid w:val="006629F2"/>
    <w:rsid w:val="006675FF"/>
    <w:rsid w:val="0068072D"/>
    <w:rsid w:val="006810D8"/>
    <w:rsid w:val="0069438B"/>
    <w:rsid w:val="00695C4A"/>
    <w:rsid w:val="006A3F7F"/>
    <w:rsid w:val="006A7D51"/>
    <w:rsid w:val="006B01AC"/>
    <w:rsid w:val="006B1236"/>
    <w:rsid w:val="006B13C8"/>
    <w:rsid w:val="006B2D5A"/>
    <w:rsid w:val="006B5A62"/>
    <w:rsid w:val="006C38CD"/>
    <w:rsid w:val="006D04FB"/>
    <w:rsid w:val="006D0EED"/>
    <w:rsid w:val="006D1308"/>
    <w:rsid w:val="006E4384"/>
    <w:rsid w:val="006F0123"/>
    <w:rsid w:val="006F0602"/>
    <w:rsid w:val="006F38BF"/>
    <w:rsid w:val="00702E43"/>
    <w:rsid w:val="00705732"/>
    <w:rsid w:val="00706CA1"/>
    <w:rsid w:val="007079C8"/>
    <w:rsid w:val="00714254"/>
    <w:rsid w:val="0071540A"/>
    <w:rsid w:val="0071580A"/>
    <w:rsid w:val="007234E3"/>
    <w:rsid w:val="00731AB1"/>
    <w:rsid w:val="00732CC6"/>
    <w:rsid w:val="00733200"/>
    <w:rsid w:val="00746EE0"/>
    <w:rsid w:val="00750E5D"/>
    <w:rsid w:val="00752281"/>
    <w:rsid w:val="007528B8"/>
    <w:rsid w:val="00760400"/>
    <w:rsid w:val="007607A4"/>
    <w:rsid w:val="00764AF4"/>
    <w:rsid w:val="00767DC9"/>
    <w:rsid w:val="00774DB6"/>
    <w:rsid w:val="00777961"/>
    <w:rsid w:val="0078202B"/>
    <w:rsid w:val="00787CC8"/>
    <w:rsid w:val="00790B8C"/>
    <w:rsid w:val="0079293A"/>
    <w:rsid w:val="00792E04"/>
    <w:rsid w:val="007A07BD"/>
    <w:rsid w:val="007A14D7"/>
    <w:rsid w:val="007A1B6C"/>
    <w:rsid w:val="007A3AAC"/>
    <w:rsid w:val="007A5892"/>
    <w:rsid w:val="007B2F61"/>
    <w:rsid w:val="007B6747"/>
    <w:rsid w:val="007B6C32"/>
    <w:rsid w:val="007C11B4"/>
    <w:rsid w:val="007C4F57"/>
    <w:rsid w:val="007D7773"/>
    <w:rsid w:val="007E26BB"/>
    <w:rsid w:val="007E3092"/>
    <w:rsid w:val="007E3DB6"/>
    <w:rsid w:val="007E682E"/>
    <w:rsid w:val="007E6837"/>
    <w:rsid w:val="007E7FC1"/>
    <w:rsid w:val="007F5C8C"/>
    <w:rsid w:val="007F7D82"/>
    <w:rsid w:val="00800BC7"/>
    <w:rsid w:val="008069D4"/>
    <w:rsid w:val="00807C51"/>
    <w:rsid w:val="0081228D"/>
    <w:rsid w:val="00813201"/>
    <w:rsid w:val="00820B2D"/>
    <w:rsid w:val="00822482"/>
    <w:rsid w:val="00823DEE"/>
    <w:rsid w:val="00825921"/>
    <w:rsid w:val="00827AA4"/>
    <w:rsid w:val="0083015F"/>
    <w:rsid w:val="008320B6"/>
    <w:rsid w:val="00832C12"/>
    <w:rsid w:val="00833A2A"/>
    <w:rsid w:val="00840B20"/>
    <w:rsid w:val="00840E37"/>
    <w:rsid w:val="0084132D"/>
    <w:rsid w:val="008456C6"/>
    <w:rsid w:val="008471B5"/>
    <w:rsid w:val="00847872"/>
    <w:rsid w:val="008514AF"/>
    <w:rsid w:val="00855526"/>
    <w:rsid w:val="008571CD"/>
    <w:rsid w:val="0086473A"/>
    <w:rsid w:val="0086483D"/>
    <w:rsid w:val="0087049B"/>
    <w:rsid w:val="00872BA1"/>
    <w:rsid w:val="008758B8"/>
    <w:rsid w:val="00882E4A"/>
    <w:rsid w:val="00887AEA"/>
    <w:rsid w:val="00895207"/>
    <w:rsid w:val="00896023"/>
    <w:rsid w:val="00897BE2"/>
    <w:rsid w:val="008A12F2"/>
    <w:rsid w:val="008A4336"/>
    <w:rsid w:val="008B07D0"/>
    <w:rsid w:val="008B0C41"/>
    <w:rsid w:val="008B2D7C"/>
    <w:rsid w:val="008B5C37"/>
    <w:rsid w:val="008B67CB"/>
    <w:rsid w:val="008C17A9"/>
    <w:rsid w:val="008C36F8"/>
    <w:rsid w:val="008C69F8"/>
    <w:rsid w:val="008D292C"/>
    <w:rsid w:val="008D388A"/>
    <w:rsid w:val="008D4936"/>
    <w:rsid w:val="008D5082"/>
    <w:rsid w:val="008D611C"/>
    <w:rsid w:val="008D61D9"/>
    <w:rsid w:val="008E15AD"/>
    <w:rsid w:val="008E4A79"/>
    <w:rsid w:val="008E61EC"/>
    <w:rsid w:val="008F0FB7"/>
    <w:rsid w:val="008F36B5"/>
    <w:rsid w:val="008F520E"/>
    <w:rsid w:val="008F7DA1"/>
    <w:rsid w:val="00900B9A"/>
    <w:rsid w:val="009068FC"/>
    <w:rsid w:val="00907DC3"/>
    <w:rsid w:val="009128CD"/>
    <w:rsid w:val="0091723A"/>
    <w:rsid w:val="009247A7"/>
    <w:rsid w:val="00931142"/>
    <w:rsid w:val="00936A7E"/>
    <w:rsid w:val="009370B8"/>
    <w:rsid w:val="00937E2A"/>
    <w:rsid w:val="009405E9"/>
    <w:rsid w:val="00940E9B"/>
    <w:rsid w:val="00941EE5"/>
    <w:rsid w:val="00944ED7"/>
    <w:rsid w:val="009514E9"/>
    <w:rsid w:val="0095490F"/>
    <w:rsid w:val="00957512"/>
    <w:rsid w:val="00971AB8"/>
    <w:rsid w:val="00976781"/>
    <w:rsid w:val="00977449"/>
    <w:rsid w:val="00991301"/>
    <w:rsid w:val="009A4939"/>
    <w:rsid w:val="009A534F"/>
    <w:rsid w:val="009B3BBC"/>
    <w:rsid w:val="009B46EB"/>
    <w:rsid w:val="009C0D02"/>
    <w:rsid w:val="009C2D99"/>
    <w:rsid w:val="009C333D"/>
    <w:rsid w:val="009D7C52"/>
    <w:rsid w:val="009E5CA1"/>
    <w:rsid w:val="009E717D"/>
    <w:rsid w:val="009F0CAA"/>
    <w:rsid w:val="009F4511"/>
    <w:rsid w:val="00A00F70"/>
    <w:rsid w:val="00A046D8"/>
    <w:rsid w:val="00A047EE"/>
    <w:rsid w:val="00A05884"/>
    <w:rsid w:val="00A11397"/>
    <w:rsid w:val="00A14F8C"/>
    <w:rsid w:val="00A255B7"/>
    <w:rsid w:val="00A271AE"/>
    <w:rsid w:val="00A3561A"/>
    <w:rsid w:val="00A357C4"/>
    <w:rsid w:val="00A45C57"/>
    <w:rsid w:val="00A514E0"/>
    <w:rsid w:val="00A66D6C"/>
    <w:rsid w:val="00A72D3B"/>
    <w:rsid w:val="00A72E9D"/>
    <w:rsid w:val="00A74A55"/>
    <w:rsid w:val="00A7521A"/>
    <w:rsid w:val="00A85672"/>
    <w:rsid w:val="00A85EDE"/>
    <w:rsid w:val="00A9626F"/>
    <w:rsid w:val="00A97129"/>
    <w:rsid w:val="00AA0A6C"/>
    <w:rsid w:val="00AA0C10"/>
    <w:rsid w:val="00AA25F7"/>
    <w:rsid w:val="00AA7315"/>
    <w:rsid w:val="00AA780D"/>
    <w:rsid w:val="00AB0E5D"/>
    <w:rsid w:val="00AB15CE"/>
    <w:rsid w:val="00AC73A6"/>
    <w:rsid w:val="00AC7895"/>
    <w:rsid w:val="00AD0AFF"/>
    <w:rsid w:val="00AE0A74"/>
    <w:rsid w:val="00AE362A"/>
    <w:rsid w:val="00AE5F07"/>
    <w:rsid w:val="00AF1806"/>
    <w:rsid w:val="00B01DB0"/>
    <w:rsid w:val="00B045D1"/>
    <w:rsid w:val="00B05F43"/>
    <w:rsid w:val="00B1291D"/>
    <w:rsid w:val="00B13659"/>
    <w:rsid w:val="00B16F15"/>
    <w:rsid w:val="00B20146"/>
    <w:rsid w:val="00B205EC"/>
    <w:rsid w:val="00B21BD9"/>
    <w:rsid w:val="00B21D49"/>
    <w:rsid w:val="00B222C7"/>
    <w:rsid w:val="00B2341D"/>
    <w:rsid w:val="00B409DD"/>
    <w:rsid w:val="00B426CC"/>
    <w:rsid w:val="00B42CD8"/>
    <w:rsid w:val="00B55646"/>
    <w:rsid w:val="00B5636E"/>
    <w:rsid w:val="00B6125E"/>
    <w:rsid w:val="00B65A45"/>
    <w:rsid w:val="00B65AD0"/>
    <w:rsid w:val="00B65F4B"/>
    <w:rsid w:val="00B6792D"/>
    <w:rsid w:val="00B72C41"/>
    <w:rsid w:val="00B73A88"/>
    <w:rsid w:val="00B8107E"/>
    <w:rsid w:val="00B864B2"/>
    <w:rsid w:val="00B90D06"/>
    <w:rsid w:val="00B94599"/>
    <w:rsid w:val="00B97DD9"/>
    <w:rsid w:val="00BA08C1"/>
    <w:rsid w:val="00BA31EF"/>
    <w:rsid w:val="00BA51CA"/>
    <w:rsid w:val="00BB17A9"/>
    <w:rsid w:val="00BB222F"/>
    <w:rsid w:val="00BB4534"/>
    <w:rsid w:val="00BC389A"/>
    <w:rsid w:val="00BD4535"/>
    <w:rsid w:val="00BD68FF"/>
    <w:rsid w:val="00BE0CCE"/>
    <w:rsid w:val="00BE12AB"/>
    <w:rsid w:val="00BE5916"/>
    <w:rsid w:val="00BF1CB7"/>
    <w:rsid w:val="00BF2566"/>
    <w:rsid w:val="00BF48FB"/>
    <w:rsid w:val="00BF5C48"/>
    <w:rsid w:val="00C03AED"/>
    <w:rsid w:val="00C070CD"/>
    <w:rsid w:val="00C106CA"/>
    <w:rsid w:val="00C1305F"/>
    <w:rsid w:val="00C17D8D"/>
    <w:rsid w:val="00C26799"/>
    <w:rsid w:val="00C3422D"/>
    <w:rsid w:val="00C34DDD"/>
    <w:rsid w:val="00C420D7"/>
    <w:rsid w:val="00C44134"/>
    <w:rsid w:val="00C45F38"/>
    <w:rsid w:val="00C604DC"/>
    <w:rsid w:val="00C615F1"/>
    <w:rsid w:val="00C631D6"/>
    <w:rsid w:val="00C72A77"/>
    <w:rsid w:val="00C74A16"/>
    <w:rsid w:val="00C75802"/>
    <w:rsid w:val="00C76356"/>
    <w:rsid w:val="00C80649"/>
    <w:rsid w:val="00C8383B"/>
    <w:rsid w:val="00C83BB4"/>
    <w:rsid w:val="00C85D43"/>
    <w:rsid w:val="00C900D9"/>
    <w:rsid w:val="00C90C64"/>
    <w:rsid w:val="00CA1113"/>
    <w:rsid w:val="00CA6981"/>
    <w:rsid w:val="00CB7622"/>
    <w:rsid w:val="00CC074D"/>
    <w:rsid w:val="00CC0A1F"/>
    <w:rsid w:val="00CC1700"/>
    <w:rsid w:val="00CD587F"/>
    <w:rsid w:val="00CD6522"/>
    <w:rsid w:val="00CE4D06"/>
    <w:rsid w:val="00CE6E62"/>
    <w:rsid w:val="00CF2197"/>
    <w:rsid w:val="00CF2731"/>
    <w:rsid w:val="00D03530"/>
    <w:rsid w:val="00D10D97"/>
    <w:rsid w:val="00D12FBC"/>
    <w:rsid w:val="00D13DA4"/>
    <w:rsid w:val="00D164DC"/>
    <w:rsid w:val="00D20940"/>
    <w:rsid w:val="00D25231"/>
    <w:rsid w:val="00D30976"/>
    <w:rsid w:val="00D31CE4"/>
    <w:rsid w:val="00D42DD5"/>
    <w:rsid w:val="00D44C79"/>
    <w:rsid w:val="00D451C0"/>
    <w:rsid w:val="00D45455"/>
    <w:rsid w:val="00D51436"/>
    <w:rsid w:val="00D522F6"/>
    <w:rsid w:val="00D551F8"/>
    <w:rsid w:val="00D559FF"/>
    <w:rsid w:val="00D6160F"/>
    <w:rsid w:val="00D61A7D"/>
    <w:rsid w:val="00D654C7"/>
    <w:rsid w:val="00D7293C"/>
    <w:rsid w:val="00D73A9B"/>
    <w:rsid w:val="00D73E22"/>
    <w:rsid w:val="00D75DB1"/>
    <w:rsid w:val="00D8172B"/>
    <w:rsid w:val="00D840B7"/>
    <w:rsid w:val="00D8439C"/>
    <w:rsid w:val="00D84865"/>
    <w:rsid w:val="00D86395"/>
    <w:rsid w:val="00D92A7E"/>
    <w:rsid w:val="00D9447E"/>
    <w:rsid w:val="00DA4FDD"/>
    <w:rsid w:val="00DB0F13"/>
    <w:rsid w:val="00DB209F"/>
    <w:rsid w:val="00DC2114"/>
    <w:rsid w:val="00DC5499"/>
    <w:rsid w:val="00DD2674"/>
    <w:rsid w:val="00DD2EBC"/>
    <w:rsid w:val="00DE0129"/>
    <w:rsid w:val="00DE3454"/>
    <w:rsid w:val="00DE5B76"/>
    <w:rsid w:val="00DE7015"/>
    <w:rsid w:val="00DF1A77"/>
    <w:rsid w:val="00DF4650"/>
    <w:rsid w:val="00E03493"/>
    <w:rsid w:val="00E03EE2"/>
    <w:rsid w:val="00E106F6"/>
    <w:rsid w:val="00E12D69"/>
    <w:rsid w:val="00E20B92"/>
    <w:rsid w:val="00E25A5E"/>
    <w:rsid w:val="00E30902"/>
    <w:rsid w:val="00E40570"/>
    <w:rsid w:val="00E452E8"/>
    <w:rsid w:val="00E4538C"/>
    <w:rsid w:val="00E51190"/>
    <w:rsid w:val="00E53152"/>
    <w:rsid w:val="00E61398"/>
    <w:rsid w:val="00E62A7E"/>
    <w:rsid w:val="00E62D10"/>
    <w:rsid w:val="00E647DC"/>
    <w:rsid w:val="00E66244"/>
    <w:rsid w:val="00E67B75"/>
    <w:rsid w:val="00E71A55"/>
    <w:rsid w:val="00E74F2F"/>
    <w:rsid w:val="00E760EB"/>
    <w:rsid w:val="00E76298"/>
    <w:rsid w:val="00E83D12"/>
    <w:rsid w:val="00E84DF2"/>
    <w:rsid w:val="00E90A24"/>
    <w:rsid w:val="00E91929"/>
    <w:rsid w:val="00EA08B0"/>
    <w:rsid w:val="00EA0B21"/>
    <w:rsid w:val="00EA579E"/>
    <w:rsid w:val="00EA665A"/>
    <w:rsid w:val="00EB4EF0"/>
    <w:rsid w:val="00EB5595"/>
    <w:rsid w:val="00EB6962"/>
    <w:rsid w:val="00EC04A3"/>
    <w:rsid w:val="00EC1617"/>
    <w:rsid w:val="00EC3796"/>
    <w:rsid w:val="00EC3CF5"/>
    <w:rsid w:val="00EC54DD"/>
    <w:rsid w:val="00EC7DC4"/>
    <w:rsid w:val="00ED150B"/>
    <w:rsid w:val="00ED2F3E"/>
    <w:rsid w:val="00ED3504"/>
    <w:rsid w:val="00ED4464"/>
    <w:rsid w:val="00ED7BC2"/>
    <w:rsid w:val="00EE1904"/>
    <w:rsid w:val="00EE6905"/>
    <w:rsid w:val="00EF72FB"/>
    <w:rsid w:val="00F030AF"/>
    <w:rsid w:val="00F04EE4"/>
    <w:rsid w:val="00F06A20"/>
    <w:rsid w:val="00F14419"/>
    <w:rsid w:val="00F155FD"/>
    <w:rsid w:val="00F16DB3"/>
    <w:rsid w:val="00F20488"/>
    <w:rsid w:val="00F21671"/>
    <w:rsid w:val="00F268C1"/>
    <w:rsid w:val="00F30CB3"/>
    <w:rsid w:val="00F35CD4"/>
    <w:rsid w:val="00F35ECA"/>
    <w:rsid w:val="00F37E3A"/>
    <w:rsid w:val="00F44305"/>
    <w:rsid w:val="00F5031A"/>
    <w:rsid w:val="00F56D2D"/>
    <w:rsid w:val="00F62CEE"/>
    <w:rsid w:val="00F642FA"/>
    <w:rsid w:val="00F845B7"/>
    <w:rsid w:val="00F95498"/>
    <w:rsid w:val="00FB6A10"/>
    <w:rsid w:val="00FC3BEF"/>
    <w:rsid w:val="00FD21AC"/>
    <w:rsid w:val="00FD45DD"/>
    <w:rsid w:val="00FE4A7A"/>
    <w:rsid w:val="00FE4D75"/>
    <w:rsid w:val="00FE5D19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2421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5629-D843-4F13-8CCC-4BE084C7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1334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2014-05-03T08:45:00Z</dcterms:created>
  <dcterms:modified xsi:type="dcterms:W3CDTF">2014-05-03T08:45:00Z</dcterms:modified>
</cp:coreProperties>
</file>