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C41" w:rsidRPr="00552A9F" w:rsidRDefault="0023691D" w:rsidP="006E5A99">
      <w:pPr>
        <w:pStyle w:val="Heading2"/>
        <w:spacing w:before="120" w:after="120"/>
        <w:jc w:val="center"/>
      </w:pPr>
      <w:r>
        <w:t>Problem</w:t>
      </w:r>
      <w:r w:rsidR="008B0C41" w:rsidRPr="00552A9F">
        <w:t xml:space="preserve"> </w:t>
      </w:r>
      <w:r w:rsidR="00E2744B">
        <w:t>2</w:t>
      </w:r>
      <w:r w:rsidR="008B0C41" w:rsidRPr="00552A9F">
        <w:t xml:space="preserve"> –</w:t>
      </w:r>
      <w:r w:rsidR="00D52A8F">
        <w:t xml:space="preserve"> </w:t>
      </w:r>
      <w:r w:rsidR="00E66CDB">
        <w:t>Moving Letters</w:t>
      </w:r>
    </w:p>
    <w:p w:rsidR="007E41E3" w:rsidRDefault="00A13535" w:rsidP="00FA22AC">
      <w:r>
        <w:t xml:space="preserve">Nakov is </w:t>
      </w:r>
      <w:r w:rsidR="00D43FB4">
        <w:t xml:space="preserve">a </w:t>
      </w:r>
      <w:r>
        <w:t xml:space="preserve">keen fan of cryptography. When he was </w:t>
      </w:r>
      <w:r w:rsidR="00D43FB4">
        <w:t xml:space="preserve">a </w:t>
      </w:r>
      <w:r>
        <w:t xml:space="preserve">child, he </w:t>
      </w:r>
      <w:r w:rsidR="00D43FB4">
        <w:t xml:space="preserve">invented </w:t>
      </w:r>
      <w:r>
        <w:t xml:space="preserve">an encryption algorithm called </w:t>
      </w:r>
      <w:r w:rsidR="00D43FB4" w:rsidRPr="00CC0D0C">
        <w:t>“</w:t>
      </w:r>
      <w:r w:rsidRPr="00A13535">
        <w:rPr>
          <w:b/>
        </w:rPr>
        <w:t>Moving Letters</w:t>
      </w:r>
      <w:r w:rsidR="00D43FB4" w:rsidRPr="00CC0D0C">
        <w:t>”</w:t>
      </w:r>
      <w:r>
        <w:t xml:space="preserve">. It </w:t>
      </w:r>
      <w:r w:rsidR="00D43FB4">
        <w:t>performs</w:t>
      </w:r>
      <w:r>
        <w:t xml:space="preserve"> two steps: </w:t>
      </w:r>
      <w:r w:rsidRPr="00A13535">
        <w:rPr>
          <w:b/>
        </w:rPr>
        <w:t>extract</w:t>
      </w:r>
      <w:r w:rsidR="00D43FB4">
        <w:rPr>
          <w:b/>
        </w:rPr>
        <w:t>s</w:t>
      </w:r>
      <w:r w:rsidRPr="00A13535">
        <w:rPr>
          <w:b/>
        </w:rPr>
        <w:t xml:space="preserve"> the letters</w:t>
      </w:r>
      <w:r>
        <w:t xml:space="preserve"> from the input message and </w:t>
      </w:r>
      <w:r w:rsidRPr="00D43FB4">
        <w:rPr>
          <w:b/>
        </w:rPr>
        <w:t>move</w:t>
      </w:r>
      <w:r w:rsidR="00D43FB4">
        <w:rPr>
          <w:b/>
        </w:rPr>
        <w:t>s</w:t>
      </w:r>
      <w:r w:rsidRPr="00D43FB4">
        <w:rPr>
          <w:b/>
        </w:rPr>
        <w:t xml:space="preserve"> </w:t>
      </w:r>
      <w:r w:rsidR="00D43FB4" w:rsidRPr="00D43FB4">
        <w:rPr>
          <w:b/>
        </w:rPr>
        <w:t>each letter</w:t>
      </w:r>
      <w:r w:rsidR="00D43FB4">
        <w:t xml:space="preserve"> a few positions on the right according to its alphabetical order. </w:t>
      </w:r>
      <w:r w:rsidR="004F3FB9">
        <w:t>Your task is to write a program that reads a</w:t>
      </w:r>
      <w:r w:rsidR="00D43FB4">
        <w:t xml:space="preserve">n input message, encrypts it through the </w:t>
      </w:r>
      <w:r w:rsidR="00D43FB4" w:rsidRPr="00CC0D0C">
        <w:t>“</w:t>
      </w:r>
      <w:r w:rsidR="00D43FB4" w:rsidRPr="00A13535">
        <w:rPr>
          <w:b/>
        </w:rPr>
        <w:t>Moving Letters</w:t>
      </w:r>
      <w:r w:rsidR="00D43FB4" w:rsidRPr="00CC0D0C">
        <w:t>”</w:t>
      </w:r>
      <w:r w:rsidR="00D43FB4">
        <w:t xml:space="preserve"> algorithm and prints the result.</w:t>
      </w:r>
    </w:p>
    <w:p w:rsidR="007064A7" w:rsidRDefault="007064A7" w:rsidP="007064A7">
      <w:pPr>
        <w:pStyle w:val="Heading3"/>
      </w:pPr>
      <w:r>
        <w:t>Extracting the Letters</w:t>
      </w:r>
    </w:p>
    <w:p w:rsidR="00D43FB4" w:rsidRDefault="00D43FB4" w:rsidP="006B4E3C">
      <w:pPr>
        <w:spacing w:before="60"/>
      </w:pPr>
      <w:r>
        <w:t xml:space="preserve">The input message is given as a </w:t>
      </w:r>
      <w:r w:rsidR="005455F8">
        <w:t>sequence of words separated by a space</w:t>
      </w:r>
      <w:r>
        <w:t>.</w:t>
      </w:r>
      <w:r w:rsidR="005455F8">
        <w:t xml:space="preserve"> </w:t>
      </w:r>
      <w:r w:rsidR="007064A7">
        <w:t xml:space="preserve">The words </w:t>
      </w:r>
      <w:r w:rsidR="005455F8">
        <w:t>are</w:t>
      </w:r>
      <w:r w:rsidR="007064A7">
        <w:t xml:space="preserve"> converted into</w:t>
      </w:r>
      <w:r w:rsidR="0071651B">
        <w:t xml:space="preserve"> a</w:t>
      </w:r>
      <w:r w:rsidR="007064A7">
        <w:t xml:space="preserve"> </w:t>
      </w:r>
      <w:r w:rsidR="007064A7" w:rsidRPr="007064A7">
        <w:rPr>
          <w:b/>
        </w:rPr>
        <w:t>sequence of letters</w:t>
      </w:r>
      <w:r w:rsidR="007064A7">
        <w:t xml:space="preserve"> the following way: until all words disappear, the last letter of each word (if exists) is removed from the word and is appended to the output sequence of letters.</w:t>
      </w:r>
    </w:p>
    <w:p w:rsidR="007064A7" w:rsidRDefault="007064A7" w:rsidP="007064A7">
      <w:pPr>
        <w:pStyle w:val="Heading3"/>
      </w:pPr>
      <w:r>
        <w:t>Moving the Letters</w:t>
      </w:r>
    </w:p>
    <w:p w:rsidR="007064A7" w:rsidRDefault="007064A7" w:rsidP="006B4E3C">
      <w:pPr>
        <w:spacing w:before="60"/>
      </w:pPr>
      <w:r>
        <w:t xml:space="preserve">The next step in the encryption algorithm is to move each letter (from positions </w:t>
      </w:r>
      <w:r>
        <w:rPr>
          <w:noProof/>
        </w:rPr>
        <w:t>0, 1, …, n-1</w:t>
      </w:r>
      <w:r>
        <w:t xml:space="preserve">) on the right </w:t>
      </w:r>
      <w:r w:rsidRPr="007064A7">
        <w:rPr>
          <w:b/>
        </w:rPr>
        <w:t>k</w:t>
      </w:r>
      <w:r>
        <w:t xml:space="preserve"> times. The number </w:t>
      </w:r>
      <w:r w:rsidRPr="007064A7">
        <w:rPr>
          <w:b/>
        </w:rPr>
        <w:t>k</w:t>
      </w:r>
      <w:r>
        <w:t xml:space="preserve"> is taken from the number of the letter in the Latin alphabet </w:t>
      </w:r>
      <w:r w:rsidR="00487EE8">
        <w:t xml:space="preserve">regardless of its casing </w:t>
      </w:r>
      <w:r>
        <w:t>(</w:t>
      </w:r>
      <w:r>
        <w:rPr>
          <w:noProof/>
        </w:rPr>
        <w:t xml:space="preserve">'a' </w:t>
      </w:r>
      <w:r>
        <w:rPr>
          <w:noProof/>
        </w:rPr>
        <w:sym w:font="Wingdings" w:char="F0E0"/>
      </w:r>
      <w:r>
        <w:rPr>
          <w:noProof/>
        </w:rPr>
        <w:t xml:space="preserve"> 1, 'b' </w:t>
      </w:r>
      <w:r>
        <w:rPr>
          <w:noProof/>
        </w:rPr>
        <w:sym w:font="Wingdings" w:char="F0E0"/>
      </w:r>
      <w:r>
        <w:rPr>
          <w:noProof/>
        </w:rPr>
        <w:t xml:space="preserve"> 2, …, 'z' </w:t>
      </w:r>
      <w:r>
        <w:rPr>
          <w:noProof/>
        </w:rPr>
        <w:sym w:font="Wingdings" w:char="F0E0"/>
      </w:r>
      <w:r>
        <w:rPr>
          <w:noProof/>
        </w:rPr>
        <w:t xml:space="preserve"> 26</w:t>
      </w:r>
      <w:r>
        <w:t>). When a letter is moved to the right, if it is the last letter of the sequence, its next position is the first position in the sequence, just before all the letters.</w:t>
      </w:r>
    </w:p>
    <w:p w:rsidR="007064A7" w:rsidRPr="00180B37" w:rsidRDefault="007064A7" w:rsidP="00180B37">
      <w:pPr>
        <w:pStyle w:val="Heading3"/>
      </w:pPr>
      <w:r>
        <w:t>Example</w:t>
      </w:r>
    </w:p>
    <w:p w:rsidR="00911859" w:rsidRDefault="00487EE8" w:rsidP="00487EE8">
      <w:pPr>
        <w:rPr>
          <w:noProof/>
        </w:rPr>
      </w:pPr>
      <w:r>
        <w:t>Let's the input is "</w:t>
      </w:r>
      <w:r w:rsidRPr="00487EE8">
        <w:rPr>
          <w:rFonts w:ascii="Consolas" w:hAnsi="Consolas" w:cs="Consolas"/>
          <w:b/>
          <w:noProof/>
          <w:sz w:val="22"/>
          <w:szCs w:val="22"/>
        </w:rPr>
        <w:t>Fun exam</w:t>
      </w:r>
      <w:r w:rsidR="005455F8">
        <w:rPr>
          <w:rFonts w:ascii="Consolas" w:hAnsi="Consolas" w:cs="Consolas"/>
          <w:b/>
          <w:noProof/>
          <w:sz w:val="22"/>
          <w:szCs w:val="22"/>
        </w:rPr>
        <w:t xml:space="preserve"> </w:t>
      </w:r>
      <w:r w:rsidRPr="00487EE8">
        <w:rPr>
          <w:rFonts w:ascii="Consolas" w:hAnsi="Consolas" w:cs="Consolas"/>
          <w:b/>
          <w:noProof/>
          <w:sz w:val="22"/>
          <w:szCs w:val="22"/>
        </w:rPr>
        <w:t>right</w:t>
      </w:r>
      <w:r>
        <w:rPr>
          <w:noProof/>
        </w:rPr>
        <w:t xml:space="preserve">". </w:t>
      </w:r>
      <w:r>
        <w:t>It is first split into 3 words: {"</w:t>
      </w:r>
      <w:r w:rsidR="005455F8">
        <w:rPr>
          <w:rFonts w:ascii="Consolas" w:hAnsi="Consolas" w:cs="Consolas"/>
          <w:b/>
          <w:noProof/>
          <w:sz w:val="22"/>
          <w:szCs w:val="22"/>
        </w:rPr>
        <w:t>F</w:t>
      </w:r>
      <w:r w:rsidRPr="00487EE8">
        <w:rPr>
          <w:rFonts w:ascii="Consolas" w:hAnsi="Consolas" w:cs="Consolas"/>
          <w:b/>
          <w:noProof/>
          <w:sz w:val="22"/>
          <w:szCs w:val="22"/>
        </w:rPr>
        <w:t>un</w:t>
      </w:r>
      <w:r>
        <w:t>", "</w:t>
      </w:r>
      <w:r w:rsidRPr="00487EE8">
        <w:rPr>
          <w:rFonts w:ascii="Consolas" w:hAnsi="Consolas" w:cs="Consolas"/>
          <w:b/>
          <w:noProof/>
          <w:sz w:val="22"/>
          <w:szCs w:val="22"/>
        </w:rPr>
        <w:t>exam</w:t>
      </w:r>
      <w:r>
        <w:t>", "</w:t>
      </w:r>
      <w:r w:rsidRPr="00487EE8">
        <w:rPr>
          <w:rFonts w:ascii="Consolas" w:hAnsi="Consolas" w:cs="Consolas"/>
          <w:b/>
          <w:noProof/>
          <w:sz w:val="22"/>
          <w:szCs w:val="22"/>
        </w:rPr>
        <w:t>right</w:t>
      </w:r>
      <w:r>
        <w:t>"</w:t>
      </w:r>
      <w:r w:rsidR="00911859">
        <w:rPr>
          <w:lang w:val="bg-BG"/>
        </w:rPr>
        <w:t>}.</w:t>
      </w:r>
      <w:r w:rsidR="00911859">
        <w:t xml:space="preserve"> Then the last letters are extracted: {"</w:t>
      </w:r>
      <w:r w:rsidR="005455F8">
        <w:rPr>
          <w:rFonts w:ascii="Consolas" w:hAnsi="Consolas" w:cs="Consolas"/>
          <w:b/>
          <w:noProof/>
          <w:sz w:val="22"/>
          <w:szCs w:val="22"/>
        </w:rPr>
        <w:t>F</w:t>
      </w:r>
      <w:r w:rsidR="00911859" w:rsidRPr="00487EE8">
        <w:rPr>
          <w:rFonts w:ascii="Consolas" w:hAnsi="Consolas" w:cs="Consolas"/>
          <w:b/>
          <w:noProof/>
          <w:sz w:val="22"/>
          <w:szCs w:val="22"/>
        </w:rPr>
        <w:t>u</w:t>
      </w:r>
      <w:r w:rsidR="00911859" w:rsidRPr="00911859">
        <w:rPr>
          <w:rFonts w:ascii="Consolas" w:hAnsi="Consolas" w:cs="Consolas"/>
          <w:b/>
          <w:noProof/>
          <w:sz w:val="22"/>
          <w:szCs w:val="22"/>
          <w:u w:val="single"/>
        </w:rPr>
        <w:t>n</w:t>
      </w:r>
      <w:r w:rsidR="00911859">
        <w:t>", "</w:t>
      </w:r>
      <w:r w:rsidR="00911859" w:rsidRPr="00487EE8">
        <w:rPr>
          <w:rFonts w:ascii="Consolas" w:hAnsi="Consolas" w:cs="Consolas"/>
          <w:b/>
          <w:noProof/>
          <w:sz w:val="22"/>
          <w:szCs w:val="22"/>
        </w:rPr>
        <w:t>exa</w:t>
      </w:r>
      <w:r w:rsidR="00911859" w:rsidRPr="00911859">
        <w:rPr>
          <w:rFonts w:ascii="Consolas" w:hAnsi="Consolas" w:cs="Consolas"/>
          <w:b/>
          <w:noProof/>
          <w:sz w:val="22"/>
          <w:szCs w:val="22"/>
          <w:u w:val="single"/>
        </w:rPr>
        <w:t>m</w:t>
      </w:r>
      <w:r w:rsidR="00911859">
        <w:t>", "</w:t>
      </w:r>
      <w:r w:rsidR="00911859" w:rsidRPr="00487EE8">
        <w:rPr>
          <w:rFonts w:ascii="Consolas" w:hAnsi="Consolas" w:cs="Consolas"/>
          <w:b/>
          <w:noProof/>
          <w:sz w:val="22"/>
          <w:szCs w:val="22"/>
        </w:rPr>
        <w:t>righ</w:t>
      </w:r>
      <w:r w:rsidR="00911859" w:rsidRPr="00911859">
        <w:rPr>
          <w:rFonts w:ascii="Consolas" w:hAnsi="Consolas" w:cs="Consolas"/>
          <w:b/>
          <w:noProof/>
          <w:sz w:val="22"/>
          <w:szCs w:val="22"/>
          <w:u w:val="single"/>
        </w:rPr>
        <w:t>t</w:t>
      </w:r>
      <w:r w:rsidR="00911859">
        <w:t>"</w:t>
      </w:r>
      <w:r w:rsidR="00911859">
        <w:rPr>
          <w:lang w:val="bg-BG"/>
        </w:rPr>
        <w:t>}</w:t>
      </w:r>
      <w:r w:rsidR="00911859">
        <w:t xml:space="preserve"> </w:t>
      </w:r>
      <w:r w:rsidR="00911859">
        <w:sym w:font="Wingdings" w:char="F0E0"/>
      </w:r>
      <w:r w:rsidR="00911859">
        <w:t xml:space="preserve"> </w:t>
      </w:r>
      <w:r w:rsidR="00911859">
        <w:rPr>
          <w:noProof/>
        </w:rPr>
        <w:t>"</w:t>
      </w:r>
      <w:r w:rsidR="00911859" w:rsidRPr="005455F8">
        <w:rPr>
          <w:rFonts w:ascii="Consolas" w:hAnsi="Consolas" w:cs="Consolas"/>
          <w:b/>
          <w:noProof/>
          <w:sz w:val="22"/>
          <w:szCs w:val="22"/>
          <w:u w:val="single"/>
        </w:rPr>
        <w:t>nmt</w:t>
      </w:r>
      <w:r w:rsidR="00911859">
        <w:rPr>
          <w:noProof/>
        </w:rPr>
        <w:t>"</w:t>
      </w:r>
      <w:r w:rsidR="005455F8">
        <w:rPr>
          <w:noProof/>
        </w:rPr>
        <w:t xml:space="preserve"> </w:t>
      </w:r>
      <w:r w:rsidR="005455F8">
        <w:rPr>
          <w:noProof/>
        </w:rPr>
        <w:sym w:font="Wingdings" w:char="F0E0"/>
      </w:r>
      <w:r w:rsidR="00911859" w:rsidRPr="005455F8">
        <w:rPr>
          <w:noProof/>
        </w:rPr>
        <w:t xml:space="preserve"> </w:t>
      </w:r>
      <w:r w:rsidR="005455F8" w:rsidRPr="005455F8">
        <w:rPr>
          <w:noProof/>
        </w:rPr>
        <w:t>{"</w:t>
      </w:r>
      <w:r w:rsidR="005455F8">
        <w:rPr>
          <w:rFonts w:ascii="Consolas" w:hAnsi="Consolas" w:cs="Consolas"/>
          <w:b/>
          <w:noProof/>
          <w:sz w:val="22"/>
          <w:szCs w:val="22"/>
        </w:rPr>
        <w:t>F</w:t>
      </w:r>
      <w:r w:rsidR="005455F8" w:rsidRPr="005455F8">
        <w:rPr>
          <w:rFonts w:ascii="Consolas" w:hAnsi="Consolas" w:cs="Consolas"/>
          <w:b/>
          <w:noProof/>
          <w:sz w:val="22"/>
          <w:szCs w:val="22"/>
          <w:u w:val="single"/>
        </w:rPr>
        <w:t>u</w:t>
      </w:r>
      <w:r w:rsidR="005455F8" w:rsidRPr="005455F8">
        <w:rPr>
          <w:noProof/>
        </w:rPr>
        <w:t>", "</w:t>
      </w:r>
      <w:r w:rsidR="005455F8" w:rsidRPr="005455F8">
        <w:rPr>
          <w:rFonts w:ascii="Consolas" w:hAnsi="Consolas" w:cs="Consolas"/>
          <w:b/>
          <w:noProof/>
          <w:sz w:val="22"/>
          <w:szCs w:val="22"/>
        </w:rPr>
        <w:t>ex</w:t>
      </w:r>
      <w:r w:rsidR="005455F8" w:rsidRPr="005455F8">
        <w:rPr>
          <w:rFonts w:ascii="Consolas" w:hAnsi="Consolas" w:cs="Consolas"/>
          <w:b/>
          <w:noProof/>
          <w:sz w:val="22"/>
          <w:szCs w:val="22"/>
          <w:u w:val="single"/>
        </w:rPr>
        <w:t>a</w:t>
      </w:r>
      <w:r w:rsidR="005455F8" w:rsidRPr="005455F8">
        <w:rPr>
          <w:noProof/>
        </w:rPr>
        <w:t>", "</w:t>
      </w:r>
      <w:r w:rsidR="005455F8" w:rsidRPr="005455F8">
        <w:rPr>
          <w:rFonts w:ascii="Consolas" w:hAnsi="Consolas" w:cs="Consolas"/>
          <w:b/>
          <w:noProof/>
          <w:sz w:val="22"/>
          <w:szCs w:val="22"/>
        </w:rPr>
        <w:t>rig</w:t>
      </w:r>
      <w:r w:rsidR="005455F8" w:rsidRPr="005455F8">
        <w:rPr>
          <w:rFonts w:ascii="Consolas" w:hAnsi="Consolas" w:cs="Consolas"/>
          <w:b/>
          <w:noProof/>
          <w:sz w:val="22"/>
          <w:szCs w:val="22"/>
          <w:u w:val="single"/>
        </w:rPr>
        <w:t>h</w:t>
      </w:r>
      <w:r w:rsidR="005455F8" w:rsidRPr="005455F8">
        <w:rPr>
          <w:noProof/>
        </w:rPr>
        <w:t xml:space="preserve">"} </w:t>
      </w:r>
      <w:r w:rsidR="005455F8" w:rsidRPr="005455F8">
        <w:rPr>
          <w:noProof/>
        </w:rPr>
        <w:sym w:font="Wingdings" w:char="F0E0"/>
      </w:r>
      <w:r w:rsidR="005455F8" w:rsidRPr="005455F8">
        <w:rPr>
          <w:noProof/>
        </w:rPr>
        <w:t xml:space="preserve"> "</w:t>
      </w:r>
      <w:r w:rsidR="005455F8" w:rsidRPr="005455F8">
        <w:rPr>
          <w:rFonts w:ascii="Consolas" w:hAnsi="Consolas" w:cs="Consolas"/>
          <w:b/>
          <w:noProof/>
          <w:sz w:val="22"/>
          <w:szCs w:val="22"/>
        </w:rPr>
        <w:t>nmt</w:t>
      </w:r>
      <w:r w:rsidR="005455F8" w:rsidRPr="005455F8">
        <w:rPr>
          <w:rFonts w:ascii="Consolas" w:hAnsi="Consolas" w:cs="Consolas"/>
          <w:b/>
          <w:noProof/>
          <w:sz w:val="22"/>
          <w:szCs w:val="22"/>
          <w:u w:val="single"/>
        </w:rPr>
        <w:t>uah</w:t>
      </w:r>
      <w:r w:rsidR="005455F8" w:rsidRPr="005455F8">
        <w:rPr>
          <w:noProof/>
        </w:rPr>
        <w:t>"</w:t>
      </w:r>
      <w:r w:rsidR="005455F8">
        <w:rPr>
          <w:noProof/>
        </w:rPr>
        <w:t xml:space="preserve"> </w:t>
      </w:r>
      <w:r w:rsidR="005455F8">
        <w:rPr>
          <w:noProof/>
        </w:rPr>
        <w:sym w:font="Wingdings" w:char="F0E0"/>
      </w:r>
      <w:r w:rsidR="005455F8">
        <w:rPr>
          <w:noProof/>
        </w:rPr>
        <w:t xml:space="preserve"> </w:t>
      </w:r>
      <w:r w:rsidR="005455F8" w:rsidRPr="005455F8">
        <w:rPr>
          <w:noProof/>
        </w:rPr>
        <w:t>{"</w:t>
      </w:r>
      <w:r w:rsidR="005455F8">
        <w:rPr>
          <w:rFonts w:ascii="Consolas" w:hAnsi="Consolas" w:cs="Consolas"/>
          <w:b/>
          <w:noProof/>
          <w:sz w:val="22"/>
          <w:szCs w:val="22"/>
          <w:u w:val="single"/>
        </w:rPr>
        <w:t>F</w:t>
      </w:r>
      <w:r w:rsidR="005455F8" w:rsidRPr="005455F8">
        <w:rPr>
          <w:noProof/>
        </w:rPr>
        <w:t>", "</w:t>
      </w:r>
      <w:r w:rsidR="005455F8" w:rsidRPr="005455F8">
        <w:rPr>
          <w:rFonts w:ascii="Consolas" w:hAnsi="Consolas" w:cs="Consolas"/>
          <w:b/>
          <w:noProof/>
          <w:sz w:val="22"/>
          <w:szCs w:val="22"/>
        </w:rPr>
        <w:t>e</w:t>
      </w:r>
      <w:r w:rsidR="005455F8" w:rsidRPr="005455F8">
        <w:rPr>
          <w:rFonts w:ascii="Consolas" w:hAnsi="Consolas" w:cs="Consolas"/>
          <w:b/>
          <w:noProof/>
          <w:sz w:val="22"/>
          <w:szCs w:val="22"/>
          <w:u w:val="single"/>
        </w:rPr>
        <w:t>x</w:t>
      </w:r>
      <w:r w:rsidR="005455F8" w:rsidRPr="005455F8">
        <w:rPr>
          <w:noProof/>
        </w:rPr>
        <w:t>", "</w:t>
      </w:r>
      <w:r w:rsidR="005455F8" w:rsidRPr="005455F8">
        <w:rPr>
          <w:rFonts w:ascii="Consolas" w:hAnsi="Consolas" w:cs="Consolas"/>
          <w:b/>
          <w:noProof/>
          <w:sz w:val="22"/>
          <w:szCs w:val="22"/>
        </w:rPr>
        <w:t>ri</w:t>
      </w:r>
      <w:r w:rsidR="005455F8" w:rsidRPr="005455F8">
        <w:rPr>
          <w:rFonts w:ascii="Consolas" w:hAnsi="Consolas" w:cs="Consolas"/>
          <w:b/>
          <w:noProof/>
          <w:sz w:val="22"/>
          <w:szCs w:val="22"/>
          <w:u w:val="single"/>
        </w:rPr>
        <w:t>g</w:t>
      </w:r>
      <w:r w:rsidR="005455F8" w:rsidRPr="005455F8">
        <w:rPr>
          <w:noProof/>
        </w:rPr>
        <w:t xml:space="preserve">"} </w:t>
      </w:r>
      <w:r w:rsidR="005455F8" w:rsidRPr="005455F8">
        <w:rPr>
          <w:noProof/>
        </w:rPr>
        <w:sym w:font="Wingdings" w:char="F0E0"/>
      </w:r>
      <w:r w:rsidR="005455F8" w:rsidRPr="005455F8">
        <w:rPr>
          <w:noProof/>
        </w:rPr>
        <w:t xml:space="preserve"> "</w:t>
      </w:r>
      <w:r w:rsidR="005455F8" w:rsidRPr="005455F8">
        <w:rPr>
          <w:rFonts w:ascii="Consolas" w:hAnsi="Consolas" w:cs="Consolas"/>
          <w:b/>
          <w:noProof/>
          <w:sz w:val="22"/>
          <w:szCs w:val="22"/>
        </w:rPr>
        <w:t>nmtuah</w:t>
      </w:r>
      <w:r w:rsidR="005455F8">
        <w:rPr>
          <w:rFonts w:ascii="Consolas" w:hAnsi="Consolas" w:cs="Consolas"/>
          <w:b/>
          <w:noProof/>
          <w:sz w:val="22"/>
          <w:szCs w:val="22"/>
          <w:u w:val="single"/>
        </w:rPr>
        <w:t>Fxg</w:t>
      </w:r>
      <w:r w:rsidR="005455F8" w:rsidRPr="005455F8">
        <w:rPr>
          <w:noProof/>
        </w:rPr>
        <w:t>"</w:t>
      </w:r>
      <w:r w:rsidR="005455F8">
        <w:rPr>
          <w:noProof/>
        </w:rPr>
        <w:t xml:space="preserve"> </w:t>
      </w:r>
      <w:r w:rsidR="005455F8">
        <w:rPr>
          <w:noProof/>
        </w:rPr>
        <w:sym w:font="Wingdings" w:char="F0E0"/>
      </w:r>
      <w:r w:rsidR="005455F8">
        <w:rPr>
          <w:noProof/>
        </w:rPr>
        <w:t xml:space="preserve"> </w:t>
      </w:r>
      <w:r w:rsidR="005455F8" w:rsidRPr="005455F8">
        <w:rPr>
          <w:noProof/>
        </w:rPr>
        <w:t>{"</w:t>
      </w:r>
      <w:r w:rsidR="005455F8" w:rsidRPr="005455F8">
        <w:rPr>
          <w:rFonts w:ascii="Consolas" w:hAnsi="Consolas" w:cs="Consolas"/>
          <w:b/>
          <w:noProof/>
          <w:sz w:val="22"/>
          <w:szCs w:val="22"/>
          <w:u w:val="single"/>
        </w:rPr>
        <w:t>e</w:t>
      </w:r>
      <w:r w:rsidR="005455F8" w:rsidRPr="005455F8">
        <w:rPr>
          <w:noProof/>
        </w:rPr>
        <w:t>", "</w:t>
      </w:r>
      <w:r w:rsidR="005455F8" w:rsidRPr="005455F8">
        <w:rPr>
          <w:rFonts w:ascii="Consolas" w:hAnsi="Consolas" w:cs="Consolas"/>
          <w:b/>
          <w:noProof/>
          <w:sz w:val="22"/>
          <w:szCs w:val="22"/>
        </w:rPr>
        <w:t>r</w:t>
      </w:r>
      <w:r w:rsidR="005455F8" w:rsidRPr="005455F8">
        <w:rPr>
          <w:rFonts w:ascii="Consolas" w:hAnsi="Consolas" w:cs="Consolas"/>
          <w:b/>
          <w:noProof/>
          <w:sz w:val="22"/>
          <w:szCs w:val="22"/>
          <w:u w:val="single"/>
        </w:rPr>
        <w:t>i</w:t>
      </w:r>
      <w:r w:rsidR="005455F8" w:rsidRPr="005455F8">
        <w:rPr>
          <w:noProof/>
        </w:rPr>
        <w:t xml:space="preserve">"} </w:t>
      </w:r>
      <w:r w:rsidR="005455F8" w:rsidRPr="005455F8">
        <w:rPr>
          <w:noProof/>
        </w:rPr>
        <w:sym w:font="Wingdings" w:char="F0E0"/>
      </w:r>
      <w:r w:rsidR="005455F8" w:rsidRPr="005455F8">
        <w:rPr>
          <w:noProof/>
        </w:rPr>
        <w:t xml:space="preserve"> "</w:t>
      </w:r>
      <w:r w:rsidR="005455F8" w:rsidRPr="005455F8">
        <w:rPr>
          <w:rFonts w:ascii="Consolas" w:hAnsi="Consolas" w:cs="Consolas"/>
          <w:b/>
          <w:noProof/>
          <w:sz w:val="22"/>
          <w:szCs w:val="22"/>
        </w:rPr>
        <w:t>nmtuah</w:t>
      </w:r>
      <w:r w:rsidR="005455F8">
        <w:rPr>
          <w:rFonts w:ascii="Consolas" w:hAnsi="Consolas" w:cs="Consolas"/>
          <w:b/>
          <w:noProof/>
          <w:sz w:val="22"/>
          <w:szCs w:val="22"/>
        </w:rPr>
        <w:t>F</w:t>
      </w:r>
      <w:r w:rsidR="005455F8" w:rsidRPr="005455F8">
        <w:rPr>
          <w:rFonts w:ascii="Consolas" w:hAnsi="Consolas" w:cs="Consolas"/>
          <w:b/>
          <w:noProof/>
          <w:sz w:val="22"/>
          <w:szCs w:val="22"/>
        </w:rPr>
        <w:t>xg</w:t>
      </w:r>
      <w:r w:rsidR="005455F8">
        <w:rPr>
          <w:rFonts w:ascii="Consolas" w:hAnsi="Consolas" w:cs="Consolas"/>
          <w:b/>
          <w:noProof/>
          <w:sz w:val="22"/>
          <w:szCs w:val="22"/>
          <w:u w:val="single"/>
        </w:rPr>
        <w:t>ei</w:t>
      </w:r>
      <w:r w:rsidR="005455F8" w:rsidRPr="005455F8">
        <w:rPr>
          <w:noProof/>
        </w:rPr>
        <w:t>"</w:t>
      </w:r>
      <w:r w:rsidR="005455F8">
        <w:rPr>
          <w:noProof/>
        </w:rPr>
        <w:t xml:space="preserve"> </w:t>
      </w:r>
      <w:r w:rsidR="005455F8">
        <w:rPr>
          <w:noProof/>
        </w:rPr>
        <w:sym w:font="Wingdings" w:char="F0E0"/>
      </w:r>
      <w:r w:rsidR="005455F8">
        <w:rPr>
          <w:noProof/>
        </w:rPr>
        <w:t xml:space="preserve"> </w:t>
      </w:r>
      <w:r w:rsidR="005455F8" w:rsidRPr="005455F8">
        <w:rPr>
          <w:noProof/>
        </w:rPr>
        <w:t>{"</w:t>
      </w:r>
      <w:r w:rsidR="005455F8" w:rsidRPr="005455F8">
        <w:rPr>
          <w:rFonts w:ascii="Consolas" w:hAnsi="Consolas" w:cs="Consolas"/>
          <w:b/>
          <w:noProof/>
          <w:sz w:val="22"/>
          <w:szCs w:val="22"/>
        </w:rPr>
        <w:t>r</w:t>
      </w:r>
      <w:r w:rsidR="005455F8" w:rsidRPr="005455F8">
        <w:rPr>
          <w:noProof/>
        </w:rPr>
        <w:t xml:space="preserve">"} </w:t>
      </w:r>
      <w:r w:rsidR="005455F8" w:rsidRPr="005455F8">
        <w:rPr>
          <w:noProof/>
        </w:rPr>
        <w:sym w:font="Wingdings" w:char="F0E0"/>
      </w:r>
      <w:r w:rsidR="005455F8" w:rsidRPr="005455F8">
        <w:rPr>
          <w:noProof/>
        </w:rPr>
        <w:t xml:space="preserve"> "</w:t>
      </w:r>
      <w:r w:rsidR="005455F8" w:rsidRPr="005455F8">
        <w:rPr>
          <w:rFonts w:ascii="Consolas" w:hAnsi="Consolas" w:cs="Consolas"/>
          <w:b/>
          <w:noProof/>
          <w:sz w:val="22"/>
          <w:szCs w:val="22"/>
        </w:rPr>
        <w:t>nmtuah</w:t>
      </w:r>
      <w:r w:rsidR="005455F8">
        <w:rPr>
          <w:rFonts w:ascii="Consolas" w:hAnsi="Consolas" w:cs="Consolas"/>
          <w:b/>
          <w:noProof/>
          <w:sz w:val="22"/>
          <w:szCs w:val="22"/>
        </w:rPr>
        <w:t>F</w:t>
      </w:r>
      <w:r w:rsidR="005455F8" w:rsidRPr="005455F8">
        <w:rPr>
          <w:rFonts w:ascii="Consolas" w:hAnsi="Consolas" w:cs="Consolas"/>
          <w:b/>
          <w:noProof/>
          <w:sz w:val="22"/>
          <w:szCs w:val="22"/>
        </w:rPr>
        <w:t>xgei</w:t>
      </w:r>
      <w:r w:rsidR="005455F8">
        <w:rPr>
          <w:rFonts w:ascii="Consolas" w:hAnsi="Consolas" w:cs="Consolas"/>
          <w:b/>
          <w:noProof/>
          <w:sz w:val="22"/>
          <w:szCs w:val="22"/>
          <w:u w:val="single"/>
        </w:rPr>
        <w:t>r</w:t>
      </w:r>
      <w:r w:rsidR="005455F8" w:rsidRPr="005455F8">
        <w:rPr>
          <w:noProof/>
        </w:rPr>
        <w:t>"</w:t>
      </w:r>
      <w:r w:rsidR="005455F8">
        <w:rPr>
          <w:noProof/>
        </w:rPr>
        <w:t>.</w:t>
      </w:r>
    </w:p>
    <w:p w:rsidR="0071651B" w:rsidRPr="00911859" w:rsidRDefault="0071651B" w:rsidP="0071651B">
      <w:pPr>
        <w:rPr>
          <w:noProof/>
        </w:rPr>
      </w:pPr>
      <w:r>
        <w:rPr>
          <w:noProof/>
        </w:rPr>
        <w:t>The moving of letters starts from the input sequence "</w:t>
      </w:r>
      <w:r w:rsidRPr="0071651B">
        <w:rPr>
          <w:rFonts w:ascii="Consolas" w:hAnsi="Consolas" w:cs="Consolas"/>
          <w:b/>
          <w:noProof/>
          <w:sz w:val="22"/>
          <w:szCs w:val="22"/>
        </w:rPr>
        <w:t>nmtuahFxgeir</w:t>
      </w:r>
      <w:r>
        <w:rPr>
          <w:noProof/>
        </w:rPr>
        <w:t xml:space="preserve">" and sequentially moves right its first letter (at position 0), then its second letter (at position 1), and so on, and finally </w:t>
      </w:r>
      <w:r w:rsidR="0061077E">
        <w:rPr>
          <w:noProof/>
        </w:rPr>
        <w:t xml:space="preserve">moves right </w:t>
      </w:r>
      <w:r>
        <w:rPr>
          <w:noProof/>
        </w:rPr>
        <w:t>its last letter (at position 11). First the letter '</w:t>
      </w:r>
      <w:r w:rsidRPr="0071651B">
        <w:rPr>
          <w:b/>
          <w:noProof/>
        </w:rPr>
        <w:t>n</w:t>
      </w:r>
      <w:r>
        <w:rPr>
          <w:noProof/>
        </w:rPr>
        <w:t xml:space="preserve">' at position </w:t>
      </w:r>
      <w:r w:rsidRPr="0071651B">
        <w:rPr>
          <w:b/>
          <w:noProof/>
        </w:rPr>
        <w:t>0</w:t>
      </w:r>
      <w:r>
        <w:rPr>
          <w:noProof/>
        </w:rPr>
        <w:t xml:space="preserve"> is moved right </w:t>
      </w:r>
      <w:r w:rsidRPr="0071651B">
        <w:rPr>
          <w:b/>
          <w:noProof/>
        </w:rPr>
        <w:t>14</w:t>
      </w:r>
      <w:r w:rsidR="0061077E">
        <w:rPr>
          <w:noProof/>
        </w:rPr>
        <w:t xml:space="preserve"> times: "</w:t>
      </w:r>
      <w:r w:rsidR="0061077E" w:rsidRPr="0061077E">
        <w:rPr>
          <w:rFonts w:ascii="Consolas" w:hAnsi="Consolas" w:cs="Consolas"/>
          <w:b/>
          <w:noProof/>
          <w:sz w:val="22"/>
          <w:szCs w:val="22"/>
        </w:rPr>
        <w:t>nmtuahFxgeir</w:t>
      </w:r>
      <w:r w:rsidR="0061077E">
        <w:rPr>
          <w:noProof/>
        </w:rPr>
        <w:t xml:space="preserve">" </w:t>
      </w:r>
      <w:r w:rsidR="0061077E">
        <w:rPr>
          <w:noProof/>
        </w:rPr>
        <w:sym w:font="Wingdings" w:char="F0E0"/>
      </w:r>
      <w:r w:rsidR="0061077E">
        <w:rPr>
          <w:noProof/>
        </w:rPr>
        <w:t xml:space="preserve"> "</w:t>
      </w:r>
      <w:r w:rsidR="0061077E" w:rsidRPr="0061077E">
        <w:rPr>
          <w:rFonts w:ascii="Consolas" w:hAnsi="Consolas" w:cs="Consolas"/>
          <w:b/>
          <w:noProof/>
          <w:sz w:val="22"/>
          <w:szCs w:val="22"/>
        </w:rPr>
        <w:t>mtnuahFxgeir</w:t>
      </w:r>
      <w:r w:rsidR="0061077E">
        <w:rPr>
          <w:noProof/>
        </w:rPr>
        <w:t>". Then</w:t>
      </w:r>
      <w:r>
        <w:rPr>
          <w:noProof/>
        </w:rPr>
        <w:t xml:space="preserve"> </w:t>
      </w:r>
      <w:r w:rsidR="0061077E">
        <w:rPr>
          <w:noProof/>
        </w:rPr>
        <w:t>the letter '</w:t>
      </w:r>
      <w:r w:rsidR="0061077E" w:rsidRPr="0061077E">
        <w:rPr>
          <w:b/>
          <w:noProof/>
        </w:rPr>
        <w:t>t</w:t>
      </w:r>
      <w:r w:rsidR="0061077E">
        <w:rPr>
          <w:noProof/>
        </w:rPr>
        <w:t xml:space="preserve">' at position </w:t>
      </w:r>
      <w:r w:rsidR="0061077E" w:rsidRPr="0061077E">
        <w:rPr>
          <w:b/>
          <w:noProof/>
        </w:rPr>
        <w:t>1</w:t>
      </w:r>
      <w:r w:rsidR="0061077E">
        <w:rPr>
          <w:noProof/>
        </w:rPr>
        <w:t xml:space="preserve"> is moved </w:t>
      </w:r>
      <w:r w:rsidR="0061077E" w:rsidRPr="0061077E">
        <w:rPr>
          <w:b/>
          <w:noProof/>
        </w:rPr>
        <w:t>20</w:t>
      </w:r>
      <w:r w:rsidR="0061077E">
        <w:rPr>
          <w:noProof/>
        </w:rPr>
        <w:t xml:space="preserve"> times right</w:t>
      </w:r>
      <w:r w:rsidR="006B4E3C">
        <w:rPr>
          <w:noProof/>
        </w:rPr>
        <w:t>:</w:t>
      </w:r>
      <w:r w:rsidR="0061077E">
        <w:rPr>
          <w:noProof/>
        </w:rPr>
        <w:t xml:space="preserve"> "</w:t>
      </w:r>
      <w:r w:rsidR="0061077E" w:rsidRPr="0061077E">
        <w:rPr>
          <w:rFonts w:ascii="Consolas" w:hAnsi="Consolas" w:cs="Consolas"/>
          <w:b/>
          <w:noProof/>
          <w:sz w:val="22"/>
          <w:szCs w:val="22"/>
        </w:rPr>
        <w:t>mtnuahFxgeir</w:t>
      </w:r>
      <w:r w:rsidR="0061077E">
        <w:rPr>
          <w:noProof/>
        </w:rPr>
        <w:t xml:space="preserve">" </w:t>
      </w:r>
      <w:r w:rsidR="0061077E">
        <w:rPr>
          <w:noProof/>
        </w:rPr>
        <w:sym w:font="Wingdings" w:char="F0E0"/>
      </w:r>
      <w:r w:rsidR="0061077E">
        <w:rPr>
          <w:noProof/>
        </w:rPr>
        <w:t xml:space="preserve"> "</w:t>
      </w:r>
      <w:r w:rsidR="0061077E" w:rsidRPr="0061077E">
        <w:rPr>
          <w:rFonts w:ascii="Consolas" w:hAnsi="Consolas" w:cs="Consolas"/>
          <w:b/>
          <w:noProof/>
          <w:sz w:val="22"/>
          <w:szCs w:val="22"/>
        </w:rPr>
        <w:t>mnuahFxgetir</w:t>
      </w:r>
      <w:r w:rsidR="0061077E">
        <w:rPr>
          <w:noProof/>
        </w:rPr>
        <w:t>". Then the process continues:</w:t>
      </w:r>
      <w:r>
        <w:rPr>
          <w:noProof/>
        </w:rPr>
        <w:t xml:space="preserve"> "</w:t>
      </w:r>
      <w:r w:rsidRPr="0061077E">
        <w:rPr>
          <w:rFonts w:ascii="Consolas" w:hAnsi="Consolas" w:cs="Consolas"/>
          <w:b/>
          <w:noProof/>
          <w:sz w:val="22"/>
          <w:szCs w:val="22"/>
        </w:rPr>
        <w:t>mnuahFxgetir</w:t>
      </w:r>
      <w:r>
        <w:rPr>
          <w:noProof/>
        </w:rPr>
        <w:t xml:space="preserve">" </w:t>
      </w:r>
      <w:r>
        <w:rPr>
          <w:noProof/>
        </w:rPr>
        <w:sym w:font="Wingdings" w:char="F0E0"/>
      </w:r>
      <w:r>
        <w:rPr>
          <w:noProof/>
        </w:rPr>
        <w:t xml:space="preserve"> "</w:t>
      </w:r>
      <w:r w:rsidRPr="0061077E">
        <w:rPr>
          <w:rFonts w:ascii="Consolas" w:hAnsi="Consolas" w:cs="Consolas"/>
          <w:b/>
          <w:noProof/>
          <w:sz w:val="22"/>
          <w:szCs w:val="22"/>
        </w:rPr>
        <w:t>mnahFxgetiru</w:t>
      </w:r>
      <w:r>
        <w:rPr>
          <w:noProof/>
        </w:rPr>
        <w:t xml:space="preserve">" </w:t>
      </w:r>
      <w:r>
        <w:rPr>
          <w:noProof/>
        </w:rPr>
        <w:sym w:font="Wingdings" w:char="F0E0"/>
      </w:r>
      <w:r>
        <w:rPr>
          <w:noProof/>
        </w:rPr>
        <w:t xml:space="preserve"> "</w:t>
      </w:r>
      <w:r w:rsidRPr="0061077E">
        <w:rPr>
          <w:rFonts w:ascii="Consolas" w:hAnsi="Consolas" w:cs="Consolas"/>
          <w:b/>
          <w:noProof/>
          <w:sz w:val="22"/>
          <w:szCs w:val="22"/>
        </w:rPr>
        <w:t>mnaFxgetiruh</w:t>
      </w:r>
      <w:r>
        <w:rPr>
          <w:noProof/>
        </w:rPr>
        <w:t xml:space="preserve">" </w:t>
      </w:r>
      <w:r>
        <w:rPr>
          <w:noProof/>
        </w:rPr>
        <w:sym w:font="Wingdings" w:char="F0E0"/>
      </w:r>
      <w:r>
        <w:rPr>
          <w:noProof/>
        </w:rPr>
        <w:t xml:space="preserve"> "</w:t>
      </w:r>
      <w:r w:rsidRPr="0061077E">
        <w:rPr>
          <w:rFonts w:ascii="Consolas" w:hAnsi="Consolas" w:cs="Consolas"/>
          <w:b/>
          <w:noProof/>
          <w:sz w:val="22"/>
          <w:szCs w:val="22"/>
        </w:rPr>
        <w:t>mnaFxgetiruh</w:t>
      </w:r>
      <w:r>
        <w:rPr>
          <w:noProof/>
        </w:rPr>
        <w:t xml:space="preserve">" </w:t>
      </w:r>
      <w:r>
        <w:rPr>
          <w:noProof/>
        </w:rPr>
        <w:sym w:font="Wingdings" w:char="F0E0"/>
      </w:r>
      <w:r>
        <w:rPr>
          <w:noProof/>
        </w:rPr>
        <w:t xml:space="preserve"> "</w:t>
      </w:r>
      <w:r w:rsidRPr="0061077E">
        <w:rPr>
          <w:rFonts w:ascii="Consolas" w:hAnsi="Consolas" w:cs="Consolas"/>
          <w:b/>
          <w:noProof/>
          <w:sz w:val="22"/>
          <w:szCs w:val="22"/>
        </w:rPr>
        <w:t>gmnaFxetiruh</w:t>
      </w:r>
      <w:r>
        <w:rPr>
          <w:noProof/>
        </w:rPr>
        <w:t xml:space="preserve">" </w:t>
      </w:r>
      <w:r>
        <w:rPr>
          <w:noProof/>
        </w:rPr>
        <w:sym w:font="Wingdings" w:char="F0E0"/>
      </w:r>
      <w:r>
        <w:rPr>
          <w:noProof/>
        </w:rPr>
        <w:t xml:space="preserve"> "</w:t>
      </w:r>
      <w:r w:rsidRPr="0061077E">
        <w:rPr>
          <w:rFonts w:ascii="Consolas" w:hAnsi="Consolas" w:cs="Consolas"/>
          <w:b/>
          <w:noProof/>
          <w:sz w:val="22"/>
          <w:szCs w:val="22"/>
        </w:rPr>
        <w:t>gmnaFxtiruhe</w:t>
      </w:r>
      <w:r>
        <w:rPr>
          <w:noProof/>
        </w:rPr>
        <w:t xml:space="preserve">" </w:t>
      </w:r>
      <w:r>
        <w:rPr>
          <w:noProof/>
        </w:rPr>
        <w:sym w:font="Wingdings" w:char="F0E0"/>
      </w:r>
      <w:r>
        <w:rPr>
          <w:noProof/>
        </w:rPr>
        <w:t xml:space="preserve"> "</w:t>
      </w:r>
      <w:r w:rsidRPr="0061077E">
        <w:rPr>
          <w:rFonts w:ascii="Consolas" w:hAnsi="Consolas" w:cs="Consolas"/>
          <w:b/>
          <w:noProof/>
          <w:sz w:val="22"/>
          <w:szCs w:val="22"/>
        </w:rPr>
        <w:t>gmnaiFxtruhe</w:t>
      </w:r>
      <w:r>
        <w:rPr>
          <w:noProof/>
        </w:rPr>
        <w:t xml:space="preserve">" </w:t>
      </w:r>
      <w:r>
        <w:rPr>
          <w:noProof/>
        </w:rPr>
        <w:sym w:font="Wingdings" w:char="F0E0"/>
      </w:r>
      <w:r>
        <w:rPr>
          <w:noProof/>
        </w:rPr>
        <w:t xml:space="preserve"> "</w:t>
      </w:r>
      <w:r w:rsidRPr="0061077E">
        <w:rPr>
          <w:rFonts w:ascii="Consolas" w:hAnsi="Consolas" w:cs="Consolas"/>
          <w:b/>
          <w:noProof/>
          <w:sz w:val="22"/>
          <w:szCs w:val="22"/>
        </w:rPr>
        <w:t>gmrnaiFxtuhe</w:t>
      </w:r>
      <w:r>
        <w:rPr>
          <w:noProof/>
        </w:rPr>
        <w:t xml:space="preserve">" </w:t>
      </w:r>
      <w:r>
        <w:rPr>
          <w:noProof/>
        </w:rPr>
        <w:sym w:font="Wingdings" w:char="F0E0"/>
      </w:r>
      <w:r>
        <w:rPr>
          <w:noProof/>
        </w:rPr>
        <w:t xml:space="preserve"> "</w:t>
      </w:r>
      <w:r w:rsidRPr="0061077E">
        <w:rPr>
          <w:rFonts w:ascii="Consolas" w:hAnsi="Consolas" w:cs="Consolas"/>
          <w:b/>
          <w:noProof/>
          <w:sz w:val="22"/>
          <w:szCs w:val="22"/>
        </w:rPr>
        <w:t>gmrnaiuFxthe</w:t>
      </w:r>
      <w:r>
        <w:rPr>
          <w:noProof/>
        </w:rPr>
        <w:t xml:space="preserve">" </w:t>
      </w:r>
      <w:r>
        <w:rPr>
          <w:noProof/>
        </w:rPr>
        <w:sym w:font="Wingdings" w:char="F0E0"/>
      </w:r>
      <w:r>
        <w:rPr>
          <w:noProof/>
        </w:rPr>
        <w:t xml:space="preserve"> "</w:t>
      </w:r>
      <w:r w:rsidRPr="0061077E">
        <w:rPr>
          <w:rFonts w:ascii="Consolas" w:hAnsi="Consolas" w:cs="Consolas"/>
          <w:b/>
          <w:noProof/>
          <w:sz w:val="22"/>
          <w:szCs w:val="22"/>
        </w:rPr>
        <w:t>gmrnaihuFxte</w:t>
      </w:r>
      <w:r>
        <w:rPr>
          <w:noProof/>
        </w:rPr>
        <w:t xml:space="preserve">" </w:t>
      </w:r>
      <w:r>
        <w:rPr>
          <w:noProof/>
        </w:rPr>
        <w:sym w:font="Wingdings" w:char="F0E0"/>
      </w:r>
      <w:r>
        <w:rPr>
          <w:noProof/>
        </w:rPr>
        <w:t xml:space="preserve"> "</w:t>
      </w:r>
      <w:r w:rsidRPr="0061077E">
        <w:rPr>
          <w:rFonts w:ascii="Consolas" w:hAnsi="Consolas" w:cs="Consolas"/>
          <w:b/>
          <w:noProof/>
          <w:sz w:val="22"/>
          <w:szCs w:val="22"/>
        </w:rPr>
        <w:t>gmrneaihuFxt</w:t>
      </w:r>
      <w:r>
        <w:rPr>
          <w:noProof/>
        </w:rPr>
        <w:t>".</w:t>
      </w:r>
      <w:r w:rsidR="0061077E">
        <w:rPr>
          <w:noProof/>
        </w:rPr>
        <w:t xml:space="preserve"> The result is "</w:t>
      </w:r>
      <w:r w:rsidR="0061077E" w:rsidRPr="0061077E">
        <w:rPr>
          <w:rFonts w:ascii="Consolas" w:hAnsi="Consolas" w:cs="Consolas"/>
          <w:b/>
          <w:noProof/>
          <w:sz w:val="22"/>
          <w:szCs w:val="22"/>
        </w:rPr>
        <w:t>gmrneaihuFxt</w:t>
      </w:r>
      <w:r w:rsidR="0061077E">
        <w:rPr>
          <w:noProof/>
        </w:rPr>
        <w:t>".</w:t>
      </w:r>
    </w:p>
    <w:p w:rsidR="00180B37" w:rsidRDefault="008B0C41" w:rsidP="00180B37">
      <w:pPr>
        <w:pStyle w:val="Heading3"/>
      </w:pPr>
      <w:r w:rsidRPr="00CC0D0C">
        <w:t>Input</w:t>
      </w:r>
    </w:p>
    <w:p w:rsidR="008B0C41" w:rsidRPr="00552A9F" w:rsidRDefault="006629F2" w:rsidP="008B0C41">
      <w:r>
        <w:t>The i</w:t>
      </w:r>
      <w:r w:rsidR="008B0C41" w:rsidRPr="00552A9F">
        <w:t xml:space="preserve">nput data </w:t>
      </w:r>
      <w:r w:rsidR="005B5073">
        <w:t xml:space="preserve">should </w:t>
      </w:r>
      <w:r w:rsidR="00044485">
        <w:t xml:space="preserve">be </w:t>
      </w:r>
      <w:r w:rsidR="008B0C41" w:rsidRPr="00552A9F">
        <w:t xml:space="preserve">read </w:t>
      </w:r>
      <w:r w:rsidR="00241424">
        <w:t>from</w:t>
      </w:r>
      <w:r w:rsidR="008B0C41" w:rsidRPr="00552A9F">
        <w:t xml:space="preserve"> the console.</w:t>
      </w:r>
      <w:r w:rsidR="006E5A99">
        <w:t xml:space="preserve"> </w:t>
      </w:r>
      <w:r w:rsidR="0061077E">
        <w:t xml:space="preserve">It consists of a single line holding a </w:t>
      </w:r>
      <w:r w:rsidR="006B4E3C">
        <w:t>sequence</w:t>
      </w:r>
      <w:r w:rsidR="0061077E">
        <w:t xml:space="preserve"> of words separated by a single space</w:t>
      </w:r>
      <w:r w:rsidR="00A01AE8">
        <w:t xml:space="preserve"> (followed by the "end of line" character)</w:t>
      </w:r>
      <w:r w:rsidR="00CC0D0C">
        <w:t>.</w:t>
      </w:r>
    </w:p>
    <w:p w:rsidR="00180B37" w:rsidRDefault="008B0C41" w:rsidP="00180B37">
      <w:pPr>
        <w:pStyle w:val="Heading3"/>
        <w:rPr>
          <w:lang w:eastAsia="ja-JP"/>
        </w:rPr>
      </w:pPr>
      <w:r w:rsidRPr="00CC0D0C">
        <w:rPr>
          <w:rFonts w:hint="eastAsia"/>
          <w:lang w:eastAsia="ja-JP"/>
        </w:rPr>
        <w:t>Output</w:t>
      </w:r>
    </w:p>
    <w:p w:rsidR="00E92A37" w:rsidRPr="00552A9F" w:rsidRDefault="008B0C41" w:rsidP="008B0C41">
      <w:r w:rsidRPr="00552A9F">
        <w:t>The output</w:t>
      </w:r>
      <w:r w:rsidR="00B73A88" w:rsidRPr="00552A9F">
        <w:t xml:space="preserve"> data</w:t>
      </w:r>
      <w:r w:rsidRPr="00552A9F">
        <w:t xml:space="preserve"> </w:t>
      </w:r>
      <w:r w:rsidR="00CC0D0C">
        <w:t>consists of a single text line holding the</w:t>
      </w:r>
      <w:r w:rsidR="00330763">
        <w:t xml:space="preserve"> obtained result</w:t>
      </w:r>
      <w:r w:rsidR="00570F57">
        <w:t>.</w:t>
      </w:r>
    </w:p>
    <w:p w:rsidR="008B0C41" w:rsidRPr="00552A9F" w:rsidRDefault="008B0C41" w:rsidP="008B0C41">
      <w:pPr>
        <w:pStyle w:val="Heading3"/>
        <w:rPr>
          <w:rFonts w:hint="eastAsia"/>
        </w:rPr>
      </w:pPr>
      <w:r w:rsidRPr="00552A9F">
        <w:rPr>
          <w:rFonts w:hint="eastAsia"/>
        </w:rPr>
        <w:t>Constraints</w:t>
      </w:r>
    </w:p>
    <w:p w:rsidR="00CC0D0C" w:rsidRDefault="006B4E3C" w:rsidP="004C2734">
      <w:pPr>
        <w:numPr>
          <w:ilvl w:val="0"/>
          <w:numId w:val="17"/>
        </w:numPr>
        <w:spacing w:before="0" w:after="0"/>
        <w:jc w:val="left"/>
        <w:rPr>
          <w:lang w:eastAsia="ja-JP"/>
        </w:rPr>
      </w:pPr>
      <w:r>
        <w:t xml:space="preserve">The input will be less than </w:t>
      </w:r>
      <w:r w:rsidR="002B5C6D" w:rsidRPr="002B5C6D">
        <w:rPr>
          <w:b/>
        </w:rPr>
        <w:t>256 KB</w:t>
      </w:r>
      <w:r>
        <w:t xml:space="preserve"> and will hold Latin letters </w:t>
      </w:r>
      <w:r w:rsidR="00CB16A5">
        <w:t>separated by</w:t>
      </w:r>
      <w:r>
        <w:t xml:space="preserve"> spaces</w:t>
      </w:r>
      <w:r w:rsidR="00CC0D0C">
        <w:t>.</w:t>
      </w:r>
    </w:p>
    <w:p w:rsidR="008B0C41" w:rsidRPr="00552A9F" w:rsidRDefault="008B0C41" w:rsidP="00E2744B">
      <w:pPr>
        <w:numPr>
          <w:ilvl w:val="0"/>
          <w:numId w:val="17"/>
        </w:numPr>
        <w:spacing w:before="0" w:after="0"/>
        <w:jc w:val="left"/>
        <w:rPr>
          <w:lang w:eastAsia="ja-JP"/>
        </w:rPr>
      </w:pPr>
      <w:r w:rsidRPr="00552A9F">
        <w:rPr>
          <w:rFonts w:hint="eastAsia"/>
          <w:lang w:eastAsia="ja-JP"/>
        </w:rPr>
        <w:t xml:space="preserve">Allowed working time for </w:t>
      </w:r>
      <w:r w:rsidR="00B73A88" w:rsidRPr="00552A9F"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 w:rsidR="00E2744B">
        <w:rPr>
          <w:lang w:eastAsia="ja-JP"/>
        </w:rPr>
        <w:t xml:space="preserve">: </w:t>
      </w:r>
      <w:r w:rsidR="00E2744B" w:rsidRPr="002B5C6D">
        <w:rPr>
          <w:b/>
          <w:lang w:eastAsia="ja-JP"/>
        </w:rPr>
        <w:t>0.</w:t>
      </w:r>
      <w:r w:rsidR="001A1F57">
        <w:rPr>
          <w:b/>
          <w:lang w:eastAsia="ja-JP"/>
        </w:rPr>
        <w:t>35</w:t>
      </w:r>
      <w:r w:rsidRPr="002B5C6D">
        <w:rPr>
          <w:b/>
          <w:lang w:eastAsia="ja-JP"/>
        </w:rPr>
        <w:t xml:space="preserve"> </w:t>
      </w:r>
      <w:r w:rsidRPr="002B5C6D">
        <w:rPr>
          <w:rFonts w:hint="eastAsia"/>
          <w:b/>
          <w:lang w:eastAsia="ja-JP"/>
        </w:rPr>
        <w:t>second</w:t>
      </w:r>
      <w:r w:rsidR="008B3D43" w:rsidRPr="002B5C6D">
        <w:rPr>
          <w:b/>
          <w:lang w:eastAsia="ja-JP"/>
        </w:rPr>
        <w:t>s</w:t>
      </w:r>
      <w:r w:rsidRPr="00552A9F">
        <w:rPr>
          <w:lang w:eastAsia="ja-JP"/>
        </w:rPr>
        <w:t>.</w:t>
      </w:r>
    </w:p>
    <w:p w:rsidR="00430826" w:rsidRPr="00552A9F" w:rsidRDefault="008B0C41" w:rsidP="009A40B3">
      <w:pPr>
        <w:numPr>
          <w:ilvl w:val="0"/>
          <w:numId w:val="17"/>
        </w:numPr>
        <w:spacing w:before="0" w:after="0"/>
        <w:ind w:left="714" w:hanging="357"/>
        <w:jc w:val="left"/>
      </w:pPr>
      <w:r w:rsidRPr="00552A9F">
        <w:rPr>
          <w:rFonts w:hint="eastAsia"/>
          <w:lang w:eastAsia="ja-JP"/>
        </w:rPr>
        <w:t>Allowed memory</w:t>
      </w:r>
      <w:r w:rsidRPr="00552A9F">
        <w:rPr>
          <w:lang w:eastAsia="ja-JP"/>
        </w:rPr>
        <w:t xml:space="preserve">: </w:t>
      </w:r>
      <w:r w:rsidR="001A1F57">
        <w:rPr>
          <w:b/>
          <w:lang w:eastAsia="ja-JP"/>
        </w:rPr>
        <w:t>64</w:t>
      </w:r>
      <w:r w:rsidRPr="002B5C6D">
        <w:rPr>
          <w:b/>
        </w:rPr>
        <w:t xml:space="preserve"> MB</w:t>
      </w:r>
      <w:r w:rsidRPr="00552A9F">
        <w:t>.</w:t>
      </w:r>
    </w:p>
    <w:p w:rsidR="008B0C41" w:rsidRPr="00552A9F" w:rsidRDefault="00180B37" w:rsidP="008B0C41">
      <w:pPr>
        <w:pStyle w:val="Heading3"/>
        <w:rPr>
          <w:rFonts w:hint="eastAsia"/>
          <w:lang w:eastAsia="ja-JP"/>
        </w:rPr>
      </w:pPr>
      <w:r>
        <w:rPr>
          <w:lang w:eastAsia="ja-JP"/>
        </w:rPr>
        <w:t xml:space="preserve">Sample Input </w:t>
      </w:r>
      <w:r w:rsidR="00F933C3">
        <w:rPr>
          <w:lang w:eastAsia="ja-JP"/>
        </w:rPr>
        <w:t>and</w:t>
      </w:r>
      <w:r>
        <w:rPr>
          <w:lang w:eastAsia="ja-JP"/>
        </w:rPr>
        <w:t xml:space="preserve"> Output</w:t>
      </w:r>
    </w:p>
    <w:tbl>
      <w:tblPr>
        <w:tblW w:w="10219" w:type="dxa"/>
        <w:tblInd w:w="100" w:type="dxa"/>
        <w:tblLayout w:type="fixed"/>
        <w:tblLook w:val="0000"/>
      </w:tblPr>
      <w:tblGrid>
        <w:gridCol w:w="1843"/>
        <w:gridCol w:w="1647"/>
        <w:gridCol w:w="236"/>
        <w:gridCol w:w="2064"/>
        <w:gridCol w:w="1948"/>
        <w:gridCol w:w="273"/>
        <w:gridCol w:w="1140"/>
        <w:gridCol w:w="1068"/>
      </w:tblGrid>
      <w:tr w:rsidR="00263B61" w:rsidRPr="00552A9F" w:rsidTr="00263B61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B61" w:rsidRPr="00552A9F" w:rsidRDefault="00263B61" w:rsidP="00263B61">
            <w:pPr>
              <w:spacing w:before="0" w:after="0"/>
              <w:rPr>
                <w:rStyle w:val="Strong"/>
                <w:rFonts w:hint="eastAsia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B61" w:rsidRPr="00552A9F" w:rsidRDefault="00263B61" w:rsidP="00263B61">
            <w:pPr>
              <w:spacing w:before="0" w:after="0"/>
              <w:rPr>
                <w:rStyle w:val="Strong"/>
                <w:rFonts w:hint="eastAsia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23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263B61" w:rsidRDefault="00263B61" w:rsidP="00263B61">
            <w:pPr>
              <w:spacing w:before="0" w:after="0"/>
              <w:rPr>
                <w:rStyle w:val="Strong"/>
                <w:rFonts w:hint="eastAsia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B61" w:rsidRPr="00552A9F" w:rsidRDefault="00263B61" w:rsidP="00263B61">
            <w:pPr>
              <w:spacing w:before="0" w:after="0"/>
              <w:rPr>
                <w:rStyle w:val="Strong"/>
                <w:rFonts w:hint="eastAsia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B61" w:rsidRPr="00552A9F" w:rsidRDefault="00263B61" w:rsidP="00263B61">
            <w:pPr>
              <w:spacing w:before="0" w:after="0"/>
              <w:rPr>
                <w:rStyle w:val="Strong"/>
                <w:rFonts w:hint="eastAsia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273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263B61" w:rsidRDefault="00263B61" w:rsidP="00263B61">
            <w:pPr>
              <w:spacing w:before="0" w:after="0"/>
              <w:rPr>
                <w:rStyle w:val="Strong"/>
                <w:rFonts w:hint="eastAsia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B61" w:rsidRPr="00552A9F" w:rsidRDefault="00263B61" w:rsidP="00263B61">
            <w:pPr>
              <w:spacing w:before="0" w:after="0"/>
              <w:rPr>
                <w:rStyle w:val="Strong"/>
                <w:rFonts w:hint="eastAsia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B61" w:rsidRPr="00552A9F" w:rsidRDefault="00263B61" w:rsidP="00263B61">
            <w:pPr>
              <w:spacing w:before="0" w:after="0"/>
              <w:rPr>
                <w:rStyle w:val="Strong"/>
                <w:rFonts w:hint="eastAsia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</w:tr>
      <w:tr w:rsidR="00263B61" w:rsidRPr="004F3FB9" w:rsidTr="00263B61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B61" w:rsidRPr="004F3FB9" w:rsidRDefault="00263B61" w:rsidP="00263B61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B4E3C">
              <w:rPr>
                <w:rFonts w:ascii="Consolas" w:hAnsi="Consolas" w:cs="Consolas"/>
                <w:noProof/>
                <w:sz w:val="21"/>
                <w:szCs w:val="21"/>
              </w:rPr>
              <w:t>Fun exam right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B61" w:rsidRPr="004F3FB9" w:rsidRDefault="00263B61" w:rsidP="00263B61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B4E3C">
              <w:rPr>
                <w:rFonts w:ascii="Consolas" w:hAnsi="Consolas" w:cs="Consolas"/>
                <w:noProof/>
                <w:sz w:val="21"/>
                <w:szCs w:val="21"/>
              </w:rPr>
              <w:t>gmrneaihuFxt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</w:t>
            </w:r>
          </w:p>
        </w:tc>
        <w:tc>
          <w:tcPr>
            <w:tcW w:w="23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63B61" w:rsidRPr="004F3FB9" w:rsidRDefault="00263B61" w:rsidP="00263B61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B61" w:rsidRPr="004F3FB9" w:rsidRDefault="00263B61" w:rsidP="00263B61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Telerik Academy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B61" w:rsidRPr="004F3FB9" w:rsidRDefault="00263B61" w:rsidP="00263B61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63B61">
              <w:rPr>
                <w:rFonts w:ascii="Consolas" w:hAnsi="Consolas" w:cs="Consolas"/>
                <w:noProof/>
                <w:sz w:val="21"/>
                <w:szCs w:val="21"/>
              </w:rPr>
              <w:t>AymlTiedkaerec</w:t>
            </w:r>
          </w:p>
        </w:tc>
        <w:tc>
          <w:tcPr>
            <w:tcW w:w="27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63B61" w:rsidRPr="004F3FB9" w:rsidRDefault="00263B61" w:rsidP="00263B61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B61" w:rsidRPr="004F3FB9" w:rsidRDefault="00263B61" w:rsidP="00263B61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Hi exam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B61" w:rsidRPr="004F3FB9" w:rsidRDefault="00263B61" w:rsidP="00263B61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63B61">
              <w:rPr>
                <w:rFonts w:ascii="Consolas" w:hAnsi="Consolas" w:cs="Consolas"/>
                <w:noProof/>
                <w:sz w:val="21"/>
                <w:szCs w:val="21"/>
              </w:rPr>
              <w:t>maiHex</w:t>
            </w:r>
          </w:p>
        </w:tc>
      </w:tr>
    </w:tbl>
    <w:p w:rsidR="004F3FB9" w:rsidRPr="008B0C41" w:rsidRDefault="004F3FB9" w:rsidP="004F3FB9"/>
    <w:sectPr w:rsidR="004F3FB9" w:rsidRPr="008B0C41" w:rsidSect="00346BC7">
      <w:headerReference w:type="default" r:id="rId8"/>
      <w:footerReference w:type="default" r:id="rId9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1844" w:rsidRDefault="00B51844">
      <w:r>
        <w:separator/>
      </w:r>
    </w:p>
  </w:endnote>
  <w:endnote w:type="continuationSeparator" w:id="1">
    <w:p w:rsidR="00B51844" w:rsidRDefault="00B518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altName w:val="Tahoma"/>
    <w:charset w:val="00"/>
    <w:family w:val="swiss"/>
    <w:pitch w:val="variable"/>
    <w:sig w:usb0="00000000" w:usb1="00000000" w:usb2="00000000" w:usb3="00000000" w:csb0="000100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397"/>
      <w:gridCol w:w="3265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CC0D0C">
      <w:trPr>
        <w:trHeight w:val="56"/>
      </w:trPr>
      <w:tc>
        <w:tcPr>
          <w:tcW w:w="3397" w:type="dxa"/>
          <w:vAlign w:val="center"/>
        </w:tcPr>
        <w:p w:rsidR="003F3A33" w:rsidRPr="008B0C41" w:rsidRDefault="00CC0D0C" w:rsidP="00CC0D0C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 xml:space="preserve">© </w:t>
          </w:r>
          <w:r w:rsidR="008B0C41">
            <w:rPr>
              <w:rFonts w:eastAsia="Malgun Gothic"/>
              <w:b/>
              <w:i/>
              <w:lang w:eastAsia="ko-KR"/>
            </w:rPr>
            <w:t>Telerik Software Academy</w:t>
          </w:r>
          <w:r>
            <w:rPr>
              <w:rFonts w:eastAsia="Malgun Gothic"/>
              <w:b/>
              <w:i/>
              <w:lang w:eastAsia="ko-KR"/>
            </w:rPr>
            <w:t>,</w:t>
          </w:r>
          <w:r w:rsidR="008B0C41">
            <w:rPr>
              <w:rFonts w:eastAsia="Malgun Gothic"/>
              <w:b/>
              <w:i/>
              <w:lang w:eastAsia="ko-KR"/>
            </w:rPr>
            <w:t xml:space="preserve"> 201</w:t>
          </w:r>
          <w:r>
            <w:rPr>
              <w:rFonts w:eastAsia="Malgun Gothic"/>
              <w:b/>
              <w:i/>
              <w:lang w:eastAsia="ko-KR"/>
            </w:rPr>
            <w:t>3</w:t>
          </w:r>
        </w:p>
      </w:tc>
      <w:tc>
        <w:tcPr>
          <w:tcW w:w="3265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fldSimple w:instr=" PAGE ">
            <w:r w:rsidR="00510C86">
              <w:rPr>
                <w:noProof/>
              </w:rPr>
              <w:t>1</w:t>
            </w:r>
          </w:fldSimple>
          <w:r w:rsidRPr="000E532F">
            <w:t xml:space="preserve"> of </w:t>
          </w:r>
          <w:fldSimple w:instr=" NUMPAGES ">
            <w:r w:rsidR="00510C86">
              <w:rPr>
                <w:noProof/>
              </w:rPr>
              <w:t>1</w:t>
            </w:r>
          </w:fldSimple>
        </w:p>
      </w:tc>
      <w:tc>
        <w:tcPr>
          <w:tcW w:w="3544" w:type="dxa"/>
          <w:vAlign w:val="center"/>
        </w:tcPr>
        <w:p w:rsidR="003F3A33" w:rsidRPr="008758B8" w:rsidRDefault="008758B8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Pr="008758B8">
              <w:rPr>
                <w:rStyle w:val="Hyperlink"/>
                <w:noProof/>
              </w:rPr>
              <w:t>facebook.com/TelerikAcademy</w:t>
            </w:r>
          </w:hyperlink>
          <w:r>
            <w:rPr>
              <w:b/>
              <w:noProof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1844" w:rsidRDefault="00B51844">
      <w:r>
        <w:separator/>
      </w:r>
    </w:p>
  </w:footnote>
  <w:footnote w:type="continuationSeparator" w:id="1">
    <w:p w:rsidR="00B51844" w:rsidRDefault="00B5184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510C86" w:rsidP="008758B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3850" cy="463550"/>
                <wp:effectExtent l="19050" t="0" r="6350" b="0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3850" cy="463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CC0D0C" w:rsidP="00A9626F">
          <w:pPr>
            <w:pStyle w:val="Header"/>
            <w:spacing w:before="60" w:line="240" w:lineRule="exact"/>
          </w:pPr>
          <w:r>
            <w:t xml:space="preserve">31 </w:t>
          </w:r>
          <w:r w:rsidR="008758B8">
            <w:rPr>
              <w:lang w:val="bg-BG"/>
            </w:rPr>
            <w:t>“</w:t>
          </w:r>
          <w:r w:rsidR="008B0C41">
            <w:t>Alexander Malinov</w:t>
          </w:r>
          <w:r w:rsidR="008758B8">
            <w:rPr>
              <w:lang w:val="bg-BG"/>
            </w:rPr>
            <w:t>“</w:t>
          </w:r>
          <w:r w:rsidR="008B0C41">
            <w:t xml:space="preserve"> </w:t>
          </w:r>
          <w:r>
            <w:t>Blvd.</w:t>
          </w:r>
          <w:r w:rsidR="0046113A">
            <w:t xml:space="preserve">, </w:t>
          </w:r>
          <w:r w:rsidR="008B0C41"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 w:rsidR="008B0C41">
            <w:t>Bulgaria</w:t>
          </w:r>
        </w:p>
        <w:p w:rsidR="003F3A33" w:rsidRDefault="008758B8" w:rsidP="008758B8">
          <w:pPr>
            <w:pStyle w:val="Header"/>
            <w:spacing w:line="240" w:lineRule="exact"/>
          </w:pPr>
          <w:hyperlink r:id="rId3" w:history="1">
            <w:r w:rsidRPr="000F28D1">
              <w:rPr>
                <w:rStyle w:val="Hyperlink"/>
              </w:rPr>
              <w:t>academy.telerik.com</w:t>
            </w:r>
          </w:hyperlink>
          <w:r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4C4610"/>
    <w:multiLevelType w:val="hybridMultilevel"/>
    <w:tmpl w:val="36EA2220"/>
    <w:lvl w:ilvl="0" w:tplc="1AE2A54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1FB755B"/>
    <w:multiLevelType w:val="hybridMultilevel"/>
    <w:tmpl w:val="C7EAD4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473A92"/>
    <w:multiLevelType w:val="hybridMultilevel"/>
    <w:tmpl w:val="8B62B9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9F563C"/>
    <w:multiLevelType w:val="hybridMultilevel"/>
    <w:tmpl w:val="7EC02932"/>
    <w:lvl w:ilvl="0" w:tplc="347826B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486A12"/>
    <w:multiLevelType w:val="hybridMultilevel"/>
    <w:tmpl w:val="1B388F1E"/>
    <w:lvl w:ilvl="0" w:tplc="347826B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F61EC0"/>
    <w:multiLevelType w:val="hybridMultilevel"/>
    <w:tmpl w:val="D0B8B35C"/>
    <w:lvl w:ilvl="0" w:tplc="49106CC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F203F3"/>
    <w:multiLevelType w:val="hybridMultilevel"/>
    <w:tmpl w:val="7E2E2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9940F4"/>
    <w:multiLevelType w:val="hybridMultilevel"/>
    <w:tmpl w:val="44804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D90A3F"/>
    <w:multiLevelType w:val="hybridMultilevel"/>
    <w:tmpl w:val="ADF07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16"/>
  </w:num>
  <w:num w:numId="4">
    <w:abstractNumId w:val="28"/>
  </w:num>
  <w:num w:numId="5">
    <w:abstractNumId w:val="23"/>
  </w:num>
  <w:num w:numId="6">
    <w:abstractNumId w:val="27"/>
  </w:num>
  <w:num w:numId="7">
    <w:abstractNumId w:val="22"/>
  </w:num>
  <w:num w:numId="8">
    <w:abstractNumId w:val="18"/>
  </w:num>
  <w:num w:numId="9">
    <w:abstractNumId w:val="0"/>
  </w:num>
  <w:num w:numId="10">
    <w:abstractNumId w:val="25"/>
  </w:num>
  <w:num w:numId="1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5"/>
  </w:num>
  <w:num w:numId="13">
    <w:abstractNumId w:val="14"/>
  </w:num>
  <w:num w:numId="14">
    <w:abstractNumId w:val="11"/>
  </w:num>
  <w:num w:numId="15">
    <w:abstractNumId w:val="24"/>
  </w:num>
  <w:num w:numId="16">
    <w:abstractNumId w:val="13"/>
  </w:num>
  <w:num w:numId="17">
    <w:abstractNumId w:val="2"/>
  </w:num>
  <w:num w:numId="18">
    <w:abstractNumId w:val="12"/>
  </w:num>
  <w:num w:numId="19">
    <w:abstractNumId w:val="19"/>
  </w:num>
  <w:num w:numId="20">
    <w:abstractNumId w:val="20"/>
  </w:num>
  <w:num w:numId="2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17"/>
  </w:num>
  <w:num w:numId="23">
    <w:abstractNumId w:val="6"/>
  </w:num>
  <w:num w:numId="24">
    <w:abstractNumId w:val="4"/>
  </w:num>
  <w:num w:numId="25">
    <w:abstractNumId w:val="7"/>
  </w:num>
  <w:num w:numId="26">
    <w:abstractNumId w:val="8"/>
  </w:num>
  <w:num w:numId="27">
    <w:abstractNumId w:val="3"/>
  </w:num>
  <w:num w:numId="28">
    <w:abstractNumId w:val="26"/>
  </w:num>
  <w:num w:numId="29">
    <w:abstractNumId w:val="21"/>
  </w:num>
  <w:num w:numId="3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001"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B222F"/>
    <w:rsid w:val="0000179B"/>
    <w:rsid w:val="00004E5A"/>
    <w:rsid w:val="00010247"/>
    <w:rsid w:val="00024338"/>
    <w:rsid w:val="00027702"/>
    <w:rsid w:val="00031577"/>
    <w:rsid w:val="00034946"/>
    <w:rsid w:val="00044485"/>
    <w:rsid w:val="00051A0F"/>
    <w:rsid w:val="00051ABB"/>
    <w:rsid w:val="00054B68"/>
    <w:rsid w:val="000558F9"/>
    <w:rsid w:val="00063ABA"/>
    <w:rsid w:val="0006627D"/>
    <w:rsid w:val="00070CA5"/>
    <w:rsid w:val="000733CB"/>
    <w:rsid w:val="000735D8"/>
    <w:rsid w:val="000739A8"/>
    <w:rsid w:val="000740B9"/>
    <w:rsid w:val="00082A88"/>
    <w:rsid w:val="00084135"/>
    <w:rsid w:val="00084F57"/>
    <w:rsid w:val="000943BF"/>
    <w:rsid w:val="000D4BC1"/>
    <w:rsid w:val="000D5651"/>
    <w:rsid w:val="000E494F"/>
    <w:rsid w:val="000E532F"/>
    <w:rsid w:val="000E6EA7"/>
    <w:rsid w:val="000F2FC1"/>
    <w:rsid w:val="00104871"/>
    <w:rsid w:val="001245A2"/>
    <w:rsid w:val="001248BE"/>
    <w:rsid w:val="00134C58"/>
    <w:rsid w:val="00147D8A"/>
    <w:rsid w:val="001510E9"/>
    <w:rsid w:val="0015630B"/>
    <w:rsid w:val="00166A65"/>
    <w:rsid w:val="001743A4"/>
    <w:rsid w:val="0017625F"/>
    <w:rsid w:val="00177DA3"/>
    <w:rsid w:val="00180B37"/>
    <w:rsid w:val="00190FDA"/>
    <w:rsid w:val="00193E4B"/>
    <w:rsid w:val="00194E4C"/>
    <w:rsid w:val="001957A4"/>
    <w:rsid w:val="0019596B"/>
    <w:rsid w:val="00196928"/>
    <w:rsid w:val="001976E7"/>
    <w:rsid w:val="001A09AE"/>
    <w:rsid w:val="001A0B44"/>
    <w:rsid w:val="001A1F57"/>
    <w:rsid w:val="001B00CA"/>
    <w:rsid w:val="001C6B8B"/>
    <w:rsid w:val="001D008B"/>
    <w:rsid w:val="001D0D91"/>
    <w:rsid w:val="001E177B"/>
    <w:rsid w:val="00213EAA"/>
    <w:rsid w:val="0022436C"/>
    <w:rsid w:val="00224478"/>
    <w:rsid w:val="002256CC"/>
    <w:rsid w:val="00225FFF"/>
    <w:rsid w:val="0023691D"/>
    <w:rsid w:val="00241424"/>
    <w:rsid w:val="0025114C"/>
    <w:rsid w:val="00263B61"/>
    <w:rsid w:val="00270DD5"/>
    <w:rsid w:val="002718F7"/>
    <w:rsid w:val="0027273B"/>
    <w:rsid w:val="002730AA"/>
    <w:rsid w:val="00283B01"/>
    <w:rsid w:val="002868AD"/>
    <w:rsid w:val="00286DDB"/>
    <w:rsid w:val="002A7FD3"/>
    <w:rsid w:val="002B0752"/>
    <w:rsid w:val="002B5C6D"/>
    <w:rsid w:val="002B6B03"/>
    <w:rsid w:val="002B7727"/>
    <w:rsid w:val="002C1485"/>
    <w:rsid w:val="002C3E3C"/>
    <w:rsid w:val="002C6AC0"/>
    <w:rsid w:val="002D225C"/>
    <w:rsid w:val="002D5E96"/>
    <w:rsid w:val="002F27CA"/>
    <w:rsid w:val="003025F1"/>
    <w:rsid w:val="003148E0"/>
    <w:rsid w:val="003167BA"/>
    <w:rsid w:val="003279AC"/>
    <w:rsid w:val="00330763"/>
    <w:rsid w:val="003349A0"/>
    <w:rsid w:val="003358B3"/>
    <w:rsid w:val="00340BB7"/>
    <w:rsid w:val="00343B42"/>
    <w:rsid w:val="00346BC7"/>
    <w:rsid w:val="00353E4D"/>
    <w:rsid w:val="003543D1"/>
    <w:rsid w:val="00357507"/>
    <w:rsid w:val="003606FD"/>
    <w:rsid w:val="00360B4D"/>
    <w:rsid w:val="00361CF6"/>
    <w:rsid w:val="003625C6"/>
    <w:rsid w:val="003702EA"/>
    <w:rsid w:val="00395B1F"/>
    <w:rsid w:val="003A243D"/>
    <w:rsid w:val="003A24B4"/>
    <w:rsid w:val="003A288B"/>
    <w:rsid w:val="003A4BA8"/>
    <w:rsid w:val="003B0BA0"/>
    <w:rsid w:val="003B312B"/>
    <w:rsid w:val="003C355F"/>
    <w:rsid w:val="003D0DA7"/>
    <w:rsid w:val="003D2B08"/>
    <w:rsid w:val="003E238C"/>
    <w:rsid w:val="003F0025"/>
    <w:rsid w:val="003F3A33"/>
    <w:rsid w:val="004040FF"/>
    <w:rsid w:val="00404189"/>
    <w:rsid w:val="00404F47"/>
    <w:rsid w:val="00413BF6"/>
    <w:rsid w:val="00416D86"/>
    <w:rsid w:val="004210F6"/>
    <w:rsid w:val="00422627"/>
    <w:rsid w:val="004254EE"/>
    <w:rsid w:val="00430826"/>
    <w:rsid w:val="00441580"/>
    <w:rsid w:val="004452F2"/>
    <w:rsid w:val="00446410"/>
    <w:rsid w:val="00450D51"/>
    <w:rsid w:val="00451E11"/>
    <w:rsid w:val="00453CA4"/>
    <w:rsid w:val="00460E19"/>
    <w:rsid w:val="0046113A"/>
    <w:rsid w:val="004616E5"/>
    <w:rsid w:val="00467E8E"/>
    <w:rsid w:val="00471AA9"/>
    <w:rsid w:val="004766ED"/>
    <w:rsid w:val="00487EE8"/>
    <w:rsid w:val="0049192D"/>
    <w:rsid w:val="00497068"/>
    <w:rsid w:val="004B0789"/>
    <w:rsid w:val="004B316B"/>
    <w:rsid w:val="004C0C23"/>
    <w:rsid w:val="004C2734"/>
    <w:rsid w:val="004C4CA6"/>
    <w:rsid w:val="004C5ADC"/>
    <w:rsid w:val="004D0809"/>
    <w:rsid w:val="004D7BAC"/>
    <w:rsid w:val="004E19BB"/>
    <w:rsid w:val="004E665D"/>
    <w:rsid w:val="004F0223"/>
    <w:rsid w:val="004F0F0C"/>
    <w:rsid w:val="004F3FB9"/>
    <w:rsid w:val="004F4710"/>
    <w:rsid w:val="00500B84"/>
    <w:rsid w:val="005024CC"/>
    <w:rsid w:val="00502A78"/>
    <w:rsid w:val="00510C86"/>
    <w:rsid w:val="0051316B"/>
    <w:rsid w:val="00513183"/>
    <w:rsid w:val="005343C0"/>
    <w:rsid w:val="00535770"/>
    <w:rsid w:val="005361C2"/>
    <w:rsid w:val="0053698C"/>
    <w:rsid w:val="005429F8"/>
    <w:rsid w:val="005455F8"/>
    <w:rsid w:val="00547794"/>
    <w:rsid w:val="00552A9F"/>
    <w:rsid w:val="00552DDB"/>
    <w:rsid w:val="00554CD4"/>
    <w:rsid w:val="00557085"/>
    <w:rsid w:val="005578D0"/>
    <w:rsid w:val="00560FD3"/>
    <w:rsid w:val="005668A0"/>
    <w:rsid w:val="00570F57"/>
    <w:rsid w:val="00577F46"/>
    <w:rsid w:val="00581484"/>
    <w:rsid w:val="00582B7E"/>
    <w:rsid w:val="005907FF"/>
    <w:rsid w:val="005B0D5C"/>
    <w:rsid w:val="005B3D25"/>
    <w:rsid w:val="005B5073"/>
    <w:rsid w:val="005D00B1"/>
    <w:rsid w:val="005D3F6F"/>
    <w:rsid w:val="005D52F9"/>
    <w:rsid w:val="005E4642"/>
    <w:rsid w:val="006001FA"/>
    <w:rsid w:val="00603177"/>
    <w:rsid w:val="00605BD1"/>
    <w:rsid w:val="0061077E"/>
    <w:rsid w:val="006113CE"/>
    <w:rsid w:val="0061142D"/>
    <w:rsid w:val="00611916"/>
    <w:rsid w:val="0063318F"/>
    <w:rsid w:val="00634698"/>
    <w:rsid w:val="00635011"/>
    <w:rsid w:val="00636D60"/>
    <w:rsid w:val="00643DE4"/>
    <w:rsid w:val="006475A3"/>
    <w:rsid w:val="00647AF5"/>
    <w:rsid w:val="006525F2"/>
    <w:rsid w:val="00655883"/>
    <w:rsid w:val="00660EC8"/>
    <w:rsid w:val="006629F2"/>
    <w:rsid w:val="00670293"/>
    <w:rsid w:val="00671C9D"/>
    <w:rsid w:val="006810D8"/>
    <w:rsid w:val="006839CA"/>
    <w:rsid w:val="006970BD"/>
    <w:rsid w:val="006A7D51"/>
    <w:rsid w:val="006B01AC"/>
    <w:rsid w:val="006B13C8"/>
    <w:rsid w:val="006B321C"/>
    <w:rsid w:val="006B4E3C"/>
    <w:rsid w:val="006C38CD"/>
    <w:rsid w:val="006D04FB"/>
    <w:rsid w:val="006D0EED"/>
    <w:rsid w:val="006E4384"/>
    <w:rsid w:val="006E5A99"/>
    <w:rsid w:val="006E71FD"/>
    <w:rsid w:val="00702E43"/>
    <w:rsid w:val="007064A7"/>
    <w:rsid w:val="007079C8"/>
    <w:rsid w:val="00714254"/>
    <w:rsid w:val="0071580A"/>
    <w:rsid w:val="0071651B"/>
    <w:rsid w:val="00733200"/>
    <w:rsid w:val="00750E5D"/>
    <w:rsid w:val="00750F89"/>
    <w:rsid w:val="00760400"/>
    <w:rsid w:val="00764AF4"/>
    <w:rsid w:val="00790B8C"/>
    <w:rsid w:val="00796F6C"/>
    <w:rsid w:val="007A5892"/>
    <w:rsid w:val="007A768E"/>
    <w:rsid w:val="007B2F61"/>
    <w:rsid w:val="007B4427"/>
    <w:rsid w:val="007B4B8C"/>
    <w:rsid w:val="007B7ED2"/>
    <w:rsid w:val="007C4F57"/>
    <w:rsid w:val="007D7773"/>
    <w:rsid w:val="007E26BB"/>
    <w:rsid w:val="007E3DB6"/>
    <w:rsid w:val="007E41E3"/>
    <w:rsid w:val="007E682E"/>
    <w:rsid w:val="007E6837"/>
    <w:rsid w:val="007E7FC1"/>
    <w:rsid w:val="007F17B2"/>
    <w:rsid w:val="007F4221"/>
    <w:rsid w:val="00800BC7"/>
    <w:rsid w:val="008069D4"/>
    <w:rsid w:val="008120CD"/>
    <w:rsid w:val="00822482"/>
    <w:rsid w:val="00823DEE"/>
    <w:rsid w:val="00827AA4"/>
    <w:rsid w:val="0083015F"/>
    <w:rsid w:val="008471B5"/>
    <w:rsid w:val="00847872"/>
    <w:rsid w:val="008514AF"/>
    <w:rsid w:val="00854776"/>
    <w:rsid w:val="00857343"/>
    <w:rsid w:val="0086473A"/>
    <w:rsid w:val="0087049B"/>
    <w:rsid w:val="00872BA1"/>
    <w:rsid w:val="008758B8"/>
    <w:rsid w:val="00877E3A"/>
    <w:rsid w:val="00887AEA"/>
    <w:rsid w:val="008971A7"/>
    <w:rsid w:val="008B0C41"/>
    <w:rsid w:val="008B3D43"/>
    <w:rsid w:val="008B5C37"/>
    <w:rsid w:val="008B67CB"/>
    <w:rsid w:val="008C220B"/>
    <w:rsid w:val="008D292C"/>
    <w:rsid w:val="008D388A"/>
    <w:rsid w:val="008D4936"/>
    <w:rsid w:val="008D5082"/>
    <w:rsid w:val="008E5714"/>
    <w:rsid w:val="008E61EC"/>
    <w:rsid w:val="008F7DA1"/>
    <w:rsid w:val="00911859"/>
    <w:rsid w:val="009128CD"/>
    <w:rsid w:val="0091723A"/>
    <w:rsid w:val="009247A7"/>
    <w:rsid w:val="00926886"/>
    <w:rsid w:val="00926D9E"/>
    <w:rsid w:val="009370B8"/>
    <w:rsid w:val="00941EE5"/>
    <w:rsid w:val="00944C67"/>
    <w:rsid w:val="0095490F"/>
    <w:rsid w:val="00957512"/>
    <w:rsid w:val="00964D5E"/>
    <w:rsid w:val="009658FE"/>
    <w:rsid w:val="00976342"/>
    <w:rsid w:val="00977449"/>
    <w:rsid w:val="00991301"/>
    <w:rsid w:val="009A40B3"/>
    <w:rsid w:val="009A534F"/>
    <w:rsid w:val="009B7BA0"/>
    <w:rsid w:val="009C0790"/>
    <w:rsid w:val="009C4FE0"/>
    <w:rsid w:val="009D2729"/>
    <w:rsid w:val="009D5B08"/>
    <w:rsid w:val="009E41E7"/>
    <w:rsid w:val="009E5AC6"/>
    <w:rsid w:val="009E5CA1"/>
    <w:rsid w:val="009E717D"/>
    <w:rsid w:val="00A01AE8"/>
    <w:rsid w:val="00A02D0B"/>
    <w:rsid w:val="00A05AD4"/>
    <w:rsid w:val="00A13535"/>
    <w:rsid w:val="00A271AE"/>
    <w:rsid w:val="00A315C5"/>
    <w:rsid w:val="00A33B89"/>
    <w:rsid w:val="00A54F7D"/>
    <w:rsid w:val="00A60707"/>
    <w:rsid w:val="00A6452E"/>
    <w:rsid w:val="00A66D6C"/>
    <w:rsid w:val="00A703C9"/>
    <w:rsid w:val="00A74A55"/>
    <w:rsid w:val="00A85672"/>
    <w:rsid w:val="00A9626F"/>
    <w:rsid w:val="00A97129"/>
    <w:rsid w:val="00AA214C"/>
    <w:rsid w:val="00AB15CE"/>
    <w:rsid w:val="00AB787C"/>
    <w:rsid w:val="00AC1EA2"/>
    <w:rsid w:val="00AC73A6"/>
    <w:rsid w:val="00AC7895"/>
    <w:rsid w:val="00AD5ED0"/>
    <w:rsid w:val="00AE5F07"/>
    <w:rsid w:val="00B05F43"/>
    <w:rsid w:val="00B13659"/>
    <w:rsid w:val="00B205EC"/>
    <w:rsid w:val="00B20D71"/>
    <w:rsid w:val="00B21BD9"/>
    <w:rsid w:val="00B222C7"/>
    <w:rsid w:val="00B40260"/>
    <w:rsid w:val="00B409DD"/>
    <w:rsid w:val="00B42CD8"/>
    <w:rsid w:val="00B51844"/>
    <w:rsid w:val="00B54841"/>
    <w:rsid w:val="00B56686"/>
    <w:rsid w:val="00B65A45"/>
    <w:rsid w:val="00B65F4B"/>
    <w:rsid w:val="00B700C9"/>
    <w:rsid w:val="00B72C41"/>
    <w:rsid w:val="00B73A88"/>
    <w:rsid w:val="00B75CA9"/>
    <w:rsid w:val="00B8107E"/>
    <w:rsid w:val="00B864B2"/>
    <w:rsid w:val="00B92BFD"/>
    <w:rsid w:val="00B9541D"/>
    <w:rsid w:val="00B97C9D"/>
    <w:rsid w:val="00BA08C1"/>
    <w:rsid w:val="00BA1322"/>
    <w:rsid w:val="00BB17A9"/>
    <w:rsid w:val="00BB222F"/>
    <w:rsid w:val="00BB3BF0"/>
    <w:rsid w:val="00BC389A"/>
    <w:rsid w:val="00BD4535"/>
    <w:rsid w:val="00BD4C1F"/>
    <w:rsid w:val="00BD68FF"/>
    <w:rsid w:val="00BE3057"/>
    <w:rsid w:val="00BE430C"/>
    <w:rsid w:val="00BF1CB7"/>
    <w:rsid w:val="00BF48FB"/>
    <w:rsid w:val="00C03AED"/>
    <w:rsid w:val="00C0743E"/>
    <w:rsid w:val="00C106CA"/>
    <w:rsid w:val="00C17D8D"/>
    <w:rsid w:val="00C2044E"/>
    <w:rsid w:val="00C30B3D"/>
    <w:rsid w:val="00C31349"/>
    <w:rsid w:val="00C3422D"/>
    <w:rsid w:val="00C356B4"/>
    <w:rsid w:val="00C420D7"/>
    <w:rsid w:val="00C515C3"/>
    <w:rsid w:val="00C55A7C"/>
    <w:rsid w:val="00C66769"/>
    <w:rsid w:val="00C74A16"/>
    <w:rsid w:val="00C75802"/>
    <w:rsid w:val="00C80649"/>
    <w:rsid w:val="00C874F3"/>
    <w:rsid w:val="00C90C64"/>
    <w:rsid w:val="00CA1113"/>
    <w:rsid w:val="00CB16A5"/>
    <w:rsid w:val="00CB7622"/>
    <w:rsid w:val="00CC074D"/>
    <w:rsid w:val="00CC0A1F"/>
    <w:rsid w:val="00CC0D0C"/>
    <w:rsid w:val="00CC3A2F"/>
    <w:rsid w:val="00CD2827"/>
    <w:rsid w:val="00CD3E7B"/>
    <w:rsid w:val="00CD587F"/>
    <w:rsid w:val="00CE2394"/>
    <w:rsid w:val="00CE3D43"/>
    <w:rsid w:val="00CF2197"/>
    <w:rsid w:val="00D03530"/>
    <w:rsid w:val="00D03D7B"/>
    <w:rsid w:val="00D10D97"/>
    <w:rsid w:val="00D11097"/>
    <w:rsid w:val="00D13516"/>
    <w:rsid w:val="00D164DC"/>
    <w:rsid w:val="00D25183"/>
    <w:rsid w:val="00D25231"/>
    <w:rsid w:val="00D31696"/>
    <w:rsid w:val="00D31769"/>
    <w:rsid w:val="00D31CE4"/>
    <w:rsid w:val="00D43FB4"/>
    <w:rsid w:val="00D44C79"/>
    <w:rsid w:val="00D522F6"/>
    <w:rsid w:val="00D52A8F"/>
    <w:rsid w:val="00D551F8"/>
    <w:rsid w:val="00D73E22"/>
    <w:rsid w:val="00D75DB1"/>
    <w:rsid w:val="00D840B7"/>
    <w:rsid w:val="00D84865"/>
    <w:rsid w:val="00D86395"/>
    <w:rsid w:val="00D91221"/>
    <w:rsid w:val="00DA06F6"/>
    <w:rsid w:val="00DA17B7"/>
    <w:rsid w:val="00DB209F"/>
    <w:rsid w:val="00DD2674"/>
    <w:rsid w:val="00DD2EBC"/>
    <w:rsid w:val="00DE0129"/>
    <w:rsid w:val="00DF1A77"/>
    <w:rsid w:val="00DF43E2"/>
    <w:rsid w:val="00E10FC8"/>
    <w:rsid w:val="00E1177D"/>
    <w:rsid w:val="00E129C2"/>
    <w:rsid w:val="00E20B92"/>
    <w:rsid w:val="00E258B0"/>
    <w:rsid w:val="00E25A5E"/>
    <w:rsid w:val="00E2744B"/>
    <w:rsid w:val="00E357A2"/>
    <w:rsid w:val="00E41AEC"/>
    <w:rsid w:val="00E44DF8"/>
    <w:rsid w:val="00E452E8"/>
    <w:rsid w:val="00E51190"/>
    <w:rsid w:val="00E51A9F"/>
    <w:rsid w:val="00E5717D"/>
    <w:rsid w:val="00E608B3"/>
    <w:rsid w:val="00E61398"/>
    <w:rsid w:val="00E647DC"/>
    <w:rsid w:val="00E66B58"/>
    <w:rsid w:val="00E66CDB"/>
    <w:rsid w:val="00E74F2F"/>
    <w:rsid w:val="00E855F8"/>
    <w:rsid w:val="00E90A24"/>
    <w:rsid w:val="00E92A37"/>
    <w:rsid w:val="00EA08B0"/>
    <w:rsid w:val="00EA0B21"/>
    <w:rsid w:val="00EA579E"/>
    <w:rsid w:val="00EA665A"/>
    <w:rsid w:val="00EB5595"/>
    <w:rsid w:val="00EC1617"/>
    <w:rsid w:val="00EC2104"/>
    <w:rsid w:val="00EC22AF"/>
    <w:rsid w:val="00EC54DD"/>
    <w:rsid w:val="00EC7DC4"/>
    <w:rsid w:val="00ED23B4"/>
    <w:rsid w:val="00ED2F3E"/>
    <w:rsid w:val="00ED3504"/>
    <w:rsid w:val="00ED4464"/>
    <w:rsid w:val="00ED6F7C"/>
    <w:rsid w:val="00ED7BC2"/>
    <w:rsid w:val="00EE1904"/>
    <w:rsid w:val="00EF7041"/>
    <w:rsid w:val="00F030AF"/>
    <w:rsid w:val="00F14419"/>
    <w:rsid w:val="00F155FD"/>
    <w:rsid w:val="00F20488"/>
    <w:rsid w:val="00F22527"/>
    <w:rsid w:val="00F30CB3"/>
    <w:rsid w:val="00F336BB"/>
    <w:rsid w:val="00F33D9E"/>
    <w:rsid w:val="00F35CD4"/>
    <w:rsid w:val="00F44305"/>
    <w:rsid w:val="00F5031A"/>
    <w:rsid w:val="00F57CF7"/>
    <w:rsid w:val="00F62CEE"/>
    <w:rsid w:val="00F642FA"/>
    <w:rsid w:val="00F845B7"/>
    <w:rsid w:val="00F913B6"/>
    <w:rsid w:val="00F933C3"/>
    <w:rsid w:val="00F95498"/>
    <w:rsid w:val="00FA22AC"/>
    <w:rsid w:val="00FB089B"/>
    <w:rsid w:val="00FB459A"/>
    <w:rsid w:val="00FB4DD1"/>
    <w:rsid w:val="00FC2A4F"/>
    <w:rsid w:val="00FE33E0"/>
    <w:rsid w:val="00FE6458"/>
    <w:rsid w:val="00FF31BF"/>
    <w:rsid w:val="00FF3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F4221"/>
    <w:pPr>
      <w:spacing w:before="120" w:after="120"/>
      <w:jc w:val="both"/>
    </w:pPr>
    <w:rPr>
      <w:rFonts w:ascii="Calibri" w:hAnsi="Calibri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F4221"/>
    <w:pPr>
      <w:keepNext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  <w:lang w:val="en-US" w:eastAsia="en-US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  <w:lang w:val="en-US" w:eastAsia="en-US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7F4221"/>
    <w:rPr>
      <w:rFonts w:ascii="Calibri" w:hAnsi="Calibri" w:cs="Arial"/>
      <w:b/>
      <w:bCs/>
      <w:sz w:val="24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9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B57936-6316-4765-B7F8-9D78655F1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0</TotalTime>
  <Pages>1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Exam</vt:lpstr>
    </vt:vector>
  </TitlesOfParts>
  <Company>Telerik Corporation</Company>
  <LinksUpToDate>false</LinksUpToDate>
  <CharactersWithSpaces>2723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Exam</dc:title>
  <dc:subject>Attracting Candidates</dc:subject>
  <dc:creator>Svetlin Nakov</dc:creator>
  <cp:lastModifiedBy>Slavi</cp:lastModifiedBy>
  <cp:revision>2</cp:revision>
  <cp:lastPrinted>2011-12-05T15:25:00Z</cp:lastPrinted>
  <dcterms:created xsi:type="dcterms:W3CDTF">2014-05-06T20:38:00Z</dcterms:created>
  <dcterms:modified xsi:type="dcterms:W3CDTF">2014-05-06T20:38:00Z</dcterms:modified>
</cp:coreProperties>
</file>