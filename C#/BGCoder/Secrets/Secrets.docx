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C41" w:rsidRPr="00552A9F" w:rsidRDefault="0023691D" w:rsidP="006E5A99">
      <w:pPr>
        <w:pStyle w:val="Heading2"/>
        <w:spacing w:before="120" w:after="120"/>
        <w:jc w:val="center"/>
      </w:pPr>
      <w:r>
        <w:t>Problem</w:t>
      </w:r>
      <w:r w:rsidR="008B0C41" w:rsidRPr="00552A9F">
        <w:t xml:space="preserve"> </w:t>
      </w:r>
      <w:r w:rsidR="00E2744B">
        <w:t>2</w:t>
      </w:r>
      <w:r w:rsidR="008B0C41" w:rsidRPr="00552A9F">
        <w:t xml:space="preserve"> –</w:t>
      </w:r>
      <w:r w:rsidR="00D52A8F">
        <w:t xml:space="preserve"> The</w:t>
      </w:r>
      <w:r w:rsidR="008B0C41" w:rsidRPr="00552A9F">
        <w:t xml:space="preserve"> </w:t>
      </w:r>
      <w:r w:rsidR="00500B84">
        <w:t xml:space="preserve">Secrets </w:t>
      </w:r>
      <w:r w:rsidR="00B56686">
        <w:t xml:space="preserve">of </w:t>
      </w:r>
      <w:r w:rsidR="00500B84">
        <w:t>Numbers</w:t>
      </w:r>
    </w:p>
    <w:p w:rsidR="00FA22AC" w:rsidRDefault="00FA22AC" w:rsidP="00FA22AC">
      <w:r>
        <w:t xml:space="preserve">The </w:t>
      </w:r>
      <w:r w:rsidRPr="000F2FC1">
        <w:rPr>
          <w:b/>
        </w:rPr>
        <w:t>special sum</w:t>
      </w:r>
      <w:r>
        <w:t xml:space="preserve"> of a number is the </w:t>
      </w:r>
      <w:r w:rsidRPr="006E71FD">
        <w:rPr>
          <w:b/>
        </w:rPr>
        <w:t>sum of its digits</w:t>
      </w:r>
      <w:r>
        <w:t xml:space="preserve"> calculated by the following algorithm:</w:t>
      </w:r>
    </w:p>
    <w:p w:rsidR="00FA22AC" w:rsidRDefault="00FA22AC" w:rsidP="00FA22AC">
      <w:pPr>
        <w:numPr>
          <w:ilvl w:val="0"/>
          <w:numId w:val="28"/>
        </w:numPr>
      </w:pPr>
      <w:r>
        <w:t xml:space="preserve">Each digit with </w:t>
      </w:r>
      <w:r w:rsidRPr="000F2FC1">
        <w:t>odd position</w:t>
      </w:r>
      <w:r>
        <w:t xml:space="preserve"> from right to left adds to the special sum </w:t>
      </w:r>
      <w:r w:rsidR="00B75CA9">
        <w:t>its value</w:t>
      </w:r>
      <w:r>
        <w:t xml:space="preserve"> multiplied by the square of </w:t>
      </w:r>
      <w:r w:rsidR="00B75CA9">
        <w:t>its</w:t>
      </w:r>
      <w:r>
        <w:t xml:space="preserve"> position in </w:t>
      </w:r>
      <w:r w:rsidR="00B75CA9">
        <w:t>the number</w:t>
      </w:r>
      <w:r>
        <w:t>.</w:t>
      </w:r>
    </w:p>
    <w:p w:rsidR="00BD4C1F" w:rsidRDefault="00FA22AC" w:rsidP="00BD4C1F">
      <w:pPr>
        <w:numPr>
          <w:ilvl w:val="0"/>
          <w:numId w:val="28"/>
        </w:numPr>
      </w:pPr>
      <w:r>
        <w:t xml:space="preserve">Each digit with </w:t>
      </w:r>
      <w:r w:rsidRPr="000F2FC1">
        <w:t>even position</w:t>
      </w:r>
      <w:r>
        <w:t xml:space="preserve"> from right to left adds to the special sum</w:t>
      </w:r>
      <w:r w:rsidR="00643DE4">
        <w:t xml:space="preserve"> the square of </w:t>
      </w:r>
      <w:r w:rsidR="00E129C2">
        <w:t>its value</w:t>
      </w:r>
      <w:r w:rsidR="00B75CA9">
        <w:t xml:space="preserve"> multiplied by its position in the number.</w:t>
      </w:r>
    </w:p>
    <w:p w:rsidR="002D225C" w:rsidRDefault="00BD4C1F" w:rsidP="00BD4C1F">
      <w:r>
        <w:t xml:space="preserve">For example if the number is </w:t>
      </w:r>
      <w:r w:rsidR="00DF43E2" w:rsidRPr="00DF43E2">
        <w:t>37</w:t>
      </w:r>
      <w:r>
        <w:t xml:space="preserve"> its special sum is 7 * 1</w:t>
      </w:r>
      <w:r w:rsidRPr="00BD4C1F">
        <w:rPr>
          <w:vertAlign w:val="superscript"/>
        </w:rPr>
        <w:t>2</w:t>
      </w:r>
      <w:r>
        <w:t xml:space="preserve"> + 3</w:t>
      </w:r>
      <w:r w:rsidRPr="00BD4C1F">
        <w:rPr>
          <w:vertAlign w:val="superscript"/>
        </w:rPr>
        <w:t>2</w:t>
      </w:r>
      <w:r>
        <w:t xml:space="preserve"> * 2 = 25.</w:t>
      </w:r>
      <w:r w:rsidR="002D225C">
        <w:t xml:space="preserve"> Another example: if the number is 111 its special sum is 1 * 1</w:t>
      </w:r>
      <w:r w:rsidR="002D225C">
        <w:rPr>
          <w:vertAlign w:val="superscript"/>
        </w:rPr>
        <w:t>2</w:t>
      </w:r>
      <w:r w:rsidR="002D225C">
        <w:t xml:space="preserve"> + 1</w:t>
      </w:r>
      <w:r w:rsidR="002D225C" w:rsidRPr="002D225C">
        <w:rPr>
          <w:vertAlign w:val="superscript"/>
        </w:rPr>
        <w:t>2</w:t>
      </w:r>
      <w:r w:rsidR="002D225C">
        <w:t xml:space="preserve"> * 2 + 1 * </w:t>
      </w:r>
      <w:r w:rsidR="00547794">
        <w:t>3</w:t>
      </w:r>
      <w:r w:rsidR="00547794">
        <w:rPr>
          <w:vertAlign w:val="superscript"/>
        </w:rPr>
        <w:t>2</w:t>
      </w:r>
      <w:r w:rsidR="002D225C">
        <w:t xml:space="preserve"> = </w:t>
      </w:r>
      <w:r w:rsidR="00547794">
        <w:t>12.</w:t>
      </w:r>
    </w:p>
    <w:p w:rsidR="000735D8" w:rsidRDefault="008971A7" w:rsidP="000F2FC1">
      <w:r w:rsidRPr="00557085">
        <w:t xml:space="preserve">The </w:t>
      </w:r>
      <w:r w:rsidR="00B56686" w:rsidRPr="00557085">
        <w:rPr>
          <w:b/>
        </w:rPr>
        <w:t>secret alpha-sequence</w:t>
      </w:r>
      <w:r w:rsidR="00B56686" w:rsidRPr="00557085">
        <w:t xml:space="preserve"> of a number</w:t>
      </w:r>
      <w:r w:rsidR="00E2744B" w:rsidRPr="00557085">
        <w:t xml:space="preserve"> is </w:t>
      </w:r>
      <w:r w:rsidR="00CE2394" w:rsidRPr="00557085">
        <w:t>a</w:t>
      </w:r>
      <w:r w:rsidR="00B56686" w:rsidRPr="00557085">
        <w:t xml:space="preserve"> </w:t>
      </w:r>
      <w:r w:rsidR="00B56686" w:rsidRPr="00557085">
        <w:rPr>
          <w:b/>
        </w:rPr>
        <w:t xml:space="preserve">sequence of </w:t>
      </w:r>
      <w:r w:rsidR="00CE2394" w:rsidRPr="00557085">
        <w:rPr>
          <w:b/>
        </w:rPr>
        <w:t>capital</w:t>
      </w:r>
      <w:r w:rsidR="00B56686" w:rsidRPr="00557085">
        <w:rPr>
          <w:b/>
        </w:rPr>
        <w:t xml:space="preserve"> letters</w:t>
      </w:r>
      <w:r w:rsidR="00CE2394" w:rsidRPr="00557085">
        <w:t xml:space="preserve"> from the </w:t>
      </w:r>
      <w:r w:rsidR="00CE2394" w:rsidRPr="00557085">
        <w:rPr>
          <w:b/>
        </w:rPr>
        <w:t>English alphabet</w:t>
      </w:r>
      <w:r w:rsidR="00CE2394" w:rsidRPr="00557085">
        <w:t xml:space="preserve"> constructed </w:t>
      </w:r>
      <w:r w:rsidR="00CE2394" w:rsidRPr="00BB3BF0">
        <w:rPr>
          <w:b/>
        </w:rPr>
        <w:t>by</w:t>
      </w:r>
      <w:r w:rsidR="007B4B8C" w:rsidRPr="00BB3BF0">
        <w:rPr>
          <w:b/>
        </w:rPr>
        <w:t xml:space="preserve"> the</w:t>
      </w:r>
      <w:r w:rsidR="00B9541D" w:rsidRPr="00BB3BF0">
        <w:rPr>
          <w:b/>
        </w:rPr>
        <w:t xml:space="preserve"> </w:t>
      </w:r>
      <w:r w:rsidR="00CE2394" w:rsidRPr="00BB3BF0">
        <w:rPr>
          <w:b/>
        </w:rPr>
        <w:t>number’</w:t>
      </w:r>
      <w:r w:rsidR="007F17B2" w:rsidRPr="00BB3BF0">
        <w:rPr>
          <w:b/>
        </w:rPr>
        <w:t>s</w:t>
      </w:r>
      <w:r w:rsidR="007F17B2" w:rsidRPr="00557085">
        <w:t xml:space="preserve"> </w:t>
      </w:r>
      <w:r w:rsidR="007F17B2" w:rsidRPr="00557085">
        <w:rPr>
          <w:b/>
        </w:rPr>
        <w:t>special sum</w:t>
      </w:r>
      <w:r w:rsidR="00CE2394">
        <w:t>.</w:t>
      </w:r>
      <w:r w:rsidR="000F2FC1">
        <w:t xml:space="preserve"> The length of </w:t>
      </w:r>
      <w:r w:rsidR="00B9541D">
        <w:t>the</w:t>
      </w:r>
      <w:r w:rsidR="000F2FC1">
        <w:t xml:space="preserve"> sequence is</w:t>
      </w:r>
      <w:r w:rsidR="00B9541D">
        <w:t xml:space="preserve"> indicated by</w:t>
      </w:r>
      <w:r w:rsidR="000F2FC1">
        <w:t xml:space="preserve"> the last digit of </w:t>
      </w:r>
      <w:r w:rsidR="009B7BA0">
        <w:t>the</w:t>
      </w:r>
      <w:r w:rsidR="009E41E7">
        <w:t xml:space="preserve"> </w:t>
      </w:r>
      <w:r w:rsidR="000F2FC1">
        <w:t>number’</w:t>
      </w:r>
      <w:r w:rsidR="006E71FD">
        <w:t>s special sum.</w:t>
      </w:r>
      <w:r w:rsidR="000D5651">
        <w:t xml:space="preserve"> If </w:t>
      </w:r>
      <w:r w:rsidR="000735D8">
        <w:t xml:space="preserve">this length is 0 </w:t>
      </w:r>
      <w:r w:rsidR="000D5651">
        <w:t xml:space="preserve">the number </w:t>
      </w:r>
      <w:r w:rsidR="000D5651" w:rsidRPr="00854776">
        <w:rPr>
          <w:b/>
        </w:rPr>
        <w:t>has no</w:t>
      </w:r>
      <w:r w:rsidR="000D5651" w:rsidRPr="009B7BA0">
        <w:t xml:space="preserve"> secret alpha-sequence</w:t>
      </w:r>
      <w:r w:rsidR="000D5651">
        <w:t>.</w:t>
      </w:r>
      <w:r w:rsidR="006E71FD">
        <w:t xml:space="preserve"> </w:t>
      </w:r>
    </w:p>
    <w:p w:rsidR="000F2FC1" w:rsidRDefault="000735D8" w:rsidP="000F2FC1">
      <w:r>
        <w:t xml:space="preserve">The number </w:t>
      </w:r>
      <w:r w:rsidRPr="000735D8">
        <w:rPr>
          <w:b/>
        </w:rPr>
        <w:t>R</w:t>
      </w:r>
      <w:r>
        <w:rPr>
          <w:b/>
        </w:rPr>
        <w:t xml:space="preserve"> </w:t>
      </w:r>
      <w:r>
        <w:t xml:space="preserve">represents the remainder of a number’s special sum divided by the number of letters in the alphabet (26). </w:t>
      </w:r>
      <w:r w:rsidR="006E71FD">
        <w:t xml:space="preserve">The </w:t>
      </w:r>
      <w:r w:rsidR="006E71FD" w:rsidRPr="000735D8">
        <w:rPr>
          <w:b/>
        </w:rPr>
        <w:t>first letter</w:t>
      </w:r>
      <w:r w:rsidR="006E71FD">
        <w:t xml:space="preserve"> of </w:t>
      </w:r>
      <w:r w:rsidR="00976342">
        <w:t>the</w:t>
      </w:r>
      <w:r w:rsidR="001245A2">
        <w:t xml:space="preserve"> </w:t>
      </w:r>
      <w:r w:rsidR="006E71FD">
        <w:t>alpha-sequence is the letter from</w:t>
      </w:r>
      <w:r w:rsidR="001245A2">
        <w:t xml:space="preserve"> the</w:t>
      </w:r>
      <w:r w:rsidR="006E71FD">
        <w:t xml:space="preserve"> English alphabet at position </w:t>
      </w:r>
      <w:r>
        <w:t>equal to</w:t>
      </w:r>
      <w:r w:rsidR="007F17B2">
        <w:t xml:space="preserve"> the </w:t>
      </w:r>
      <w:r w:rsidR="007F17B2" w:rsidRPr="000735D8">
        <w:rPr>
          <w:b/>
        </w:rPr>
        <w:t xml:space="preserve">sum </w:t>
      </w:r>
      <w:r w:rsidRPr="000735D8">
        <w:rPr>
          <w:b/>
        </w:rPr>
        <w:t>R + 1</w:t>
      </w:r>
      <w:r w:rsidR="006E71FD">
        <w:t>.</w:t>
      </w:r>
      <w:r w:rsidR="001245A2">
        <w:t xml:space="preserve"> Every next letter in the</w:t>
      </w:r>
      <w:r w:rsidR="00750F89">
        <w:t xml:space="preserve"> secret</w:t>
      </w:r>
      <w:r w:rsidR="001245A2">
        <w:t xml:space="preserve"> alpha-sequence is the next letter</w:t>
      </w:r>
      <w:r w:rsidR="00BD4C1F">
        <w:t xml:space="preserve"> </w:t>
      </w:r>
      <w:r w:rsidR="00BE3057">
        <w:t>of</w:t>
      </w:r>
      <w:r w:rsidR="00BD4C1F">
        <w:t xml:space="preserve"> the alphabet</w:t>
      </w:r>
      <w:r w:rsidR="006113CE">
        <w:t>.</w:t>
      </w:r>
      <w:r w:rsidR="00BD4C1F">
        <w:t xml:space="preserve"> </w:t>
      </w:r>
      <w:r w:rsidR="006113CE">
        <w:t xml:space="preserve">If </w:t>
      </w:r>
      <w:r w:rsidR="00BD4C1F">
        <w:t>the last letter (‘Z’) is reached the sequence</w:t>
      </w:r>
      <w:r w:rsidR="00944C67">
        <w:t xml:space="preserve"> afterwards</w:t>
      </w:r>
      <w:r w:rsidR="00BD4C1F">
        <w:t xml:space="preserve"> continues from the first letter </w:t>
      </w:r>
      <w:r w:rsidR="00BE3057">
        <w:t>of</w:t>
      </w:r>
      <w:r w:rsidR="00BD4C1F">
        <w:t xml:space="preserve"> the alphabet</w:t>
      </w:r>
      <w:r w:rsidR="00944C67">
        <w:t xml:space="preserve"> </w:t>
      </w:r>
      <w:r w:rsidR="00944C67">
        <w:rPr>
          <w:noProof/>
        </w:rPr>
        <w:t>(‘A’)</w:t>
      </w:r>
      <w:r w:rsidR="00BD4C1F">
        <w:rPr>
          <w:noProof/>
        </w:rPr>
        <w:t>.</w:t>
      </w:r>
    </w:p>
    <w:p w:rsidR="00BD4C1F" w:rsidRPr="00C55A7C" w:rsidRDefault="00BD4C1F" w:rsidP="000F2FC1">
      <w:pPr>
        <w:rPr>
          <w:lang w:val="bg-BG"/>
        </w:rPr>
      </w:pPr>
      <w:r>
        <w:t>For example</w:t>
      </w:r>
      <w:r w:rsidR="00B9541D">
        <w:t xml:space="preserve"> if the special sum of a number is </w:t>
      </w:r>
      <w:r w:rsidR="00C31349">
        <w:t>3</w:t>
      </w:r>
      <w:r w:rsidR="006E5A99">
        <w:rPr>
          <w:lang w:val="bg-BG"/>
        </w:rPr>
        <w:t>,</w:t>
      </w:r>
      <w:r w:rsidR="00B9541D">
        <w:t xml:space="preserve"> its secret alpha-sequence is </w:t>
      </w:r>
      <w:r w:rsidR="00857343">
        <w:t>“</w:t>
      </w:r>
      <w:r w:rsidR="00C31349">
        <w:t>DEF</w:t>
      </w:r>
      <w:r w:rsidR="00857343">
        <w:t>”</w:t>
      </w:r>
      <w:r w:rsidR="00DF43E2">
        <w:t>.</w:t>
      </w:r>
      <w:r w:rsidR="009658FE">
        <w:t xml:space="preserve"> Another example: if the special sum of a number is 48 its secret alpha-sequence is “</w:t>
      </w:r>
      <w:r w:rsidR="009658FE" w:rsidRPr="009658FE">
        <w:t>WXYZABCD</w:t>
      </w:r>
      <w:r w:rsidR="009658FE">
        <w:t>”</w:t>
      </w:r>
      <w:r w:rsidR="00C55A7C">
        <w:t>.</w:t>
      </w:r>
    </w:p>
    <w:p w:rsidR="00603177" w:rsidRPr="00603177" w:rsidRDefault="005343C0" w:rsidP="004F0F0C">
      <w:r>
        <w:t>Write a program that finds</w:t>
      </w:r>
      <w:r w:rsidR="008E5714">
        <w:t xml:space="preserve"> the special sum and</w:t>
      </w:r>
      <w:r>
        <w:t xml:space="preserve"> </w:t>
      </w:r>
      <w:r w:rsidR="007B7ED2">
        <w:t>the</w:t>
      </w:r>
      <w:r w:rsidR="002C3E3C">
        <w:t xml:space="preserve"> secret alpha-sequence</w:t>
      </w:r>
      <w:r w:rsidR="007B7ED2">
        <w:t xml:space="preserve"> of an</w:t>
      </w:r>
      <w:r w:rsidR="007B7ED2" w:rsidRPr="00750F89">
        <w:rPr>
          <w:b/>
        </w:rPr>
        <w:t xml:space="preserve"> </w:t>
      </w:r>
      <w:r w:rsidR="007B7ED2" w:rsidRPr="00E608B3">
        <w:rPr>
          <w:b/>
        </w:rPr>
        <w:t>integer</w:t>
      </w:r>
      <w:r w:rsidR="007B7ED2" w:rsidRPr="00E2744B">
        <w:rPr>
          <w:rFonts w:hint="eastAsia"/>
        </w:rPr>
        <w:t xml:space="preserve"> </w:t>
      </w:r>
      <w:r w:rsidR="007B7ED2" w:rsidRPr="00750F89">
        <w:rPr>
          <w:b/>
        </w:rPr>
        <w:t>number N</w:t>
      </w:r>
      <w:r>
        <w:t>.</w:t>
      </w:r>
    </w:p>
    <w:p w:rsidR="008B0C41" w:rsidRPr="00E2744B" w:rsidRDefault="008B0C41" w:rsidP="00E2744B">
      <w:pPr>
        <w:pStyle w:val="Heading3"/>
      </w:pPr>
      <w:r w:rsidRPr="00E2744B">
        <w:t>Input</w:t>
      </w:r>
    </w:p>
    <w:p w:rsidR="008B0C41" w:rsidRPr="00552A9F" w:rsidRDefault="006629F2" w:rsidP="008B0C41">
      <w:r>
        <w:t>The i</w:t>
      </w:r>
      <w:r w:rsidR="008B0C41" w:rsidRPr="00552A9F">
        <w:t xml:space="preserve">nput data </w:t>
      </w:r>
      <w:r w:rsidR="005B5073">
        <w:t xml:space="preserve">should </w:t>
      </w:r>
      <w:r w:rsidR="00044485">
        <w:t xml:space="preserve">be </w:t>
      </w:r>
      <w:r w:rsidR="008B0C41" w:rsidRPr="00552A9F">
        <w:t xml:space="preserve">read </w:t>
      </w:r>
      <w:r w:rsidR="00241424">
        <w:t>from</w:t>
      </w:r>
      <w:r w:rsidR="008B0C41" w:rsidRPr="00552A9F">
        <w:t xml:space="preserve"> the console.</w:t>
      </w:r>
      <w:r w:rsidR="006E5A99">
        <w:t xml:space="preserve"> </w:t>
      </w:r>
      <w:r w:rsidR="007F17B2">
        <w:t xml:space="preserve">The only input line contains the </w:t>
      </w:r>
      <w:r w:rsidR="00E608B3">
        <w:t>integer</w:t>
      </w:r>
      <w:r w:rsidR="007F17B2">
        <w:t xml:space="preserve"> number </w:t>
      </w:r>
      <w:r w:rsidR="007F17B2" w:rsidRPr="007F17B2">
        <w:rPr>
          <w:b/>
        </w:rPr>
        <w:t>N</w:t>
      </w:r>
      <w:r w:rsidR="007F17B2">
        <w:t xml:space="preserve"> to which the secret alpha-sequence is to be found.</w:t>
      </w:r>
      <w:r w:rsidR="006E5A99">
        <w:t xml:space="preserve"> </w:t>
      </w:r>
      <w:r w:rsidR="008B0C41" w:rsidRPr="00552A9F">
        <w:t>The input data will always be valid and in the format described. There is no need to check it explicitly.</w:t>
      </w:r>
    </w:p>
    <w:p w:rsidR="008B0C41" w:rsidRPr="00552A9F" w:rsidRDefault="008B0C41" w:rsidP="008B0C41">
      <w:pPr>
        <w:pStyle w:val="Heading3"/>
        <w:rPr>
          <w:rFonts w:hint="eastAsia"/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E92A37" w:rsidRPr="00552A9F" w:rsidRDefault="008B0C41" w:rsidP="008B0C41">
      <w:r w:rsidRPr="00552A9F">
        <w:t>The output</w:t>
      </w:r>
      <w:r w:rsidR="00B73A88" w:rsidRPr="00552A9F">
        <w:t xml:space="preserve"> data</w:t>
      </w:r>
      <w:r w:rsidRPr="00552A9F">
        <w:t xml:space="preserve"> </w:t>
      </w:r>
      <w:r w:rsidR="002D5E96">
        <w:t>should</w:t>
      </w:r>
      <w:r w:rsidR="002D5E96" w:rsidRPr="00552A9F">
        <w:t xml:space="preserve"> </w:t>
      </w:r>
      <w:r w:rsidRPr="00552A9F">
        <w:t>be printed on the console.</w:t>
      </w:r>
      <w:r w:rsidR="006E5A99">
        <w:t xml:space="preserve"> </w:t>
      </w:r>
      <w:r w:rsidR="007F17B2">
        <w:t xml:space="preserve">The output </w:t>
      </w:r>
      <w:r w:rsidR="009C0790">
        <w:t>consists of</w:t>
      </w:r>
      <w:r w:rsidR="007F17B2">
        <w:t xml:space="preserve"> </w:t>
      </w:r>
      <w:r w:rsidR="00395B1F">
        <w:t xml:space="preserve">two lines. On the </w:t>
      </w:r>
      <w:r w:rsidR="00395B1F" w:rsidRPr="00B20D71">
        <w:rPr>
          <w:b/>
        </w:rPr>
        <w:t>first output line</w:t>
      </w:r>
      <w:r w:rsidR="00395B1F">
        <w:t xml:space="preserve"> you must print input number’s </w:t>
      </w:r>
      <w:r w:rsidR="00395B1F" w:rsidRPr="00B20D71">
        <w:rPr>
          <w:b/>
        </w:rPr>
        <w:t>special sum</w:t>
      </w:r>
      <w:r w:rsidR="00395B1F">
        <w:t xml:space="preserve"> and on the </w:t>
      </w:r>
      <w:r w:rsidR="00395B1F" w:rsidRPr="00B20D71">
        <w:rPr>
          <w:b/>
        </w:rPr>
        <w:t>second output line</w:t>
      </w:r>
      <w:r w:rsidR="00395B1F">
        <w:t xml:space="preserve"> you must print its </w:t>
      </w:r>
      <w:r w:rsidR="007F17B2" w:rsidRPr="00B20D71">
        <w:rPr>
          <w:b/>
        </w:rPr>
        <w:t>secret alpha-sequence</w:t>
      </w:r>
      <w:r w:rsidR="007F17B2">
        <w:t xml:space="preserve"> or</w:t>
      </w:r>
      <w:r w:rsidR="00395B1F">
        <w:t xml:space="preserve"> indicate</w:t>
      </w:r>
      <w:r w:rsidR="007F17B2">
        <w:t xml:space="preserve"> its </w:t>
      </w:r>
      <w:r w:rsidR="007F17B2" w:rsidRPr="00B20D71">
        <w:rPr>
          <w:b/>
        </w:rPr>
        <w:t>absence</w:t>
      </w:r>
      <w:r w:rsidR="00570F57">
        <w:t xml:space="preserve"> in format: “</w:t>
      </w:r>
      <w:r w:rsidR="00570F57" w:rsidRPr="00570F57">
        <w:rPr>
          <w:b/>
        </w:rPr>
        <w:t>X has no secret alpha-sequence</w:t>
      </w:r>
      <w:r w:rsidR="00570F57">
        <w:t>” where ‘</w:t>
      </w:r>
      <w:r w:rsidR="00570F57" w:rsidRPr="00570F57">
        <w:t>X</w:t>
      </w:r>
      <w:r w:rsidR="00570F57">
        <w:t>’ is the input number.</w:t>
      </w:r>
    </w:p>
    <w:p w:rsidR="008B0C41" w:rsidRPr="00552A9F" w:rsidRDefault="008B0C41" w:rsidP="008B0C41">
      <w:pPr>
        <w:pStyle w:val="Heading3"/>
        <w:rPr>
          <w:rFonts w:hint="eastAsia"/>
        </w:rPr>
      </w:pPr>
      <w:r w:rsidRPr="00552A9F">
        <w:rPr>
          <w:rFonts w:hint="eastAsia"/>
        </w:rPr>
        <w:t>Constraints</w:t>
      </w:r>
    </w:p>
    <w:p w:rsidR="00603177" w:rsidRDefault="00E2744B" w:rsidP="004C2734">
      <w:pPr>
        <w:numPr>
          <w:ilvl w:val="0"/>
          <w:numId w:val="17"/>
        </w:numPr>
        <w:spacing w:before="0" w:after="0"/>
        <w:jc w:val="left"/>
        <w:rPr>
          <w:lang w:eastAsia="ja-JP"/>
        </w:rPr>
      </w:pPr>
      <w:r w:rsidRPr="00E2744B">
        <w:rPr>
          <w:rFonts w:hint="eastAsia"/>
        </w:rPr>
        <w:t>The</w:t>
      </w:r>
      <w:r w:rsidR="00E44DF8">
        <w:t xml:space="preserve"> </w:t>
      </w:r>
      <w:r w:rsidR="00E608B3">
        <w:t>integer</w:t>
      </w:r>
      <w:r w:rsidRPr="00E2744B">
        <w:rPr>
          <w:rFonts w:hint="eastAsia"/>
        </w:rPr>
        <w:t xml:space="preserve"> number </w:t>
      </w:r>
      <w:r w:rsidRPr="00FB089B">
        <w:rPr>
          <w:rFonts w:hint="eastAsia"/>
          <w:b/>
        </w:rPr>
        <w:t>N</w:t>
      </w:r>
      <w:r w:rsidRPr="00E2744B">
        <w:rPr>
          <w:rFonts w:hint="eastAsia"/>
        </w:rPr>
        <w:t xml:space="preserve"> </w:t>
      </w:r>
      <w:r w:rsidR="008971A7">
        <w:t xml:space="preserve">will </w:t>
      </w:r>
      <w:r w:rsidR="004C2734">
        <w:t xml:space="preserve">have </w:t>
      </w:r>
      <w:r w:rsidR="000739A8">
        <w:t>no more than 4</w:t>
      </w:r>
      <w:r w:rsidR="00D13516">
        <w:t>00 digits</w:t>
      </w:r>
      <w:r w:rsidR="00603177">
        <w:t>.</w:t>
      </w:r>
    </w:p>
    <w:p w:rsidR="008B0C41" w:rsidRPr="00552A9F" w:rsidRDefault="008B0C41" w:rsidP="00E2744B">
      <w:pPr>
        <w:numPr>
          <w:ilvl w:val="0"/>
          <w:numId w:val="17"/>
        </w:numPr>
        <w:spacing w:before="0" w:after="0"/>
        <w:jc w:val="left"/>
        <w:rPr>
          <w:lang w:eastAsia="ja-JP"/>
        </w:rPr>
      </w:pPr>
      <w:r w:rsidRPr="00552A9F">
        <w:rPr>
          <w:rFonts w:hint="eastAsia"/>
          <w:lang w:eastAsia="ja-JP"/>
        </w:rPr>
        <w:t xml:space="preserve">Allowed working time for </w:t>
      </w:r>
      <w:r w:rsidR="00B73A88" w:rsidRPr="00552A9F"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 w:rsidR="00E2744B">
        <w:rPr>
          <w:lang w:eastAsia="ja-JP"/>
        </w:rPr>
        <w:t>: 0.</w:t>
      </w:r>
      <w:r w:rsidR="00FB089B">
        <w:rPr>
          <w:lang w:eastAsia="ja-JP"/>
        </w:rPr>
        <w:t>1</w:t>
      </w:r>
      <w:r w:rsidRPr="00552A9F">
        <w:rPr>
          <w:lang w:eastAsia="ja-JP"/>
        </w:rPr>
        <w:t xml:space="preserve"> </w:t>
      </w:r>
      <w:r w:rsidRPr="00552A9F">
        <w:rPr>
          <w:rFonts w:hint="eastAsia"/>
          <w:lang w:eastAsia="ja-JP"/>
        </w:rPr>
        <w:t>second</w:t>
      </w:r>
      <w:r w:rsidR="008B3D43">
        <w:rPr>
          <w:lang w:eastAsia="ja-JP"/>
        </w:rPr>
        <w:t>s</w:t>
      </w:r>
      <w:r w:rsidRPr="00552A9F">
        <w:rPr>
          <w:lang w:eastAsia="ja-JP"/>
        </w:rPr>
        <w:t>.</w:t>
      </w:r>
    </w:p>
    <w:p w:rsidR="00430826" w:rsidRPr="00552A9F" w:rsidRDefault="008B0C41" w:rsidP="009A40B3">
      <w:pPr>
        <w:numPr>
          <w:ilvl w:val="0"/>
          <w:numId w:val="17"/>
        </w:numPr>
        <w:spacing w:before="0" w:after="0"/>
        <w:ind w:left="714" w:hanging="357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rPr>
          <w:lang w:eastAsia="ja-JP"/>
        </w:rPr>
        <w:t xml:space="preserve">: </w:t>
      </w:r>
      <w:r w:rsidR="00B73A88" w:rsidRPr="00552A9F">
        <w:rPr>
          <w:lang w:eastAsia="ja-JP"/>
        </w:rPr>
        <w:t>16</w:t>
      </w:r>
      <w:r w:rsidRPr="00552A9F">
        <w:t xml:space="preserve"> MB.</w:t>
      </w:r>
    </w:p>
    <w:p w:rsidR="008B0C41" w:rsidRPr="00552A9F" w:rsidRDefault="008B0C41" w:rsidP="008B0C41">
      <w:pPr>
        <w:pStyle w:val="Heading3"/>
        <w:rPr>
          <w:rFonts w:hint="eastAsia"/>
          <w:lang w:eastAsia="ja-JP"/>
        </w:rPr>
      </w:pPr>
      <w:r w:rsidRPr="00552A9F">
        <w:rPr>
          <w:rFonts w:hint="eastAsia"/>
          <w:lang w:eastAsia="ja-JP"/>
        </w:rPr>
        <w:t>Examples</w:t>
      </w:r>
    </w:p>
    <w:tbl>
      <w:tblPr>
        <w:tblW w:w="0" w:type="auto"/>
        <w:tblInd w:w="100" w:type="dxa"/>
        <w:tblLook w:val="0000"/>
      </w:tblPr>
      <w:tblGrid>
        <w:gridCol w:w="851"/>
        <w:gridCol w:w="1719"/>
        <w:gridCol w:w="414"/>
        <w:gridCol w:w="844"/>
        <w:gridCol w:w="3969"/>
        <w:gridCol w:w="425"/>
        <w:gridCol w:w="750"/>
        <w:gridCol w:w="1247"/>
      </w:tblGrid>
      <w:tr w:rsidR="006E5A99" w:rsidRPr="00552A9F" w:rsidTr="006E5A99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A99" w:rsidRPr="00552A9F" w:rsidRDefault="006E5A99" w:rsidP="006E5A99">
            <w:pPr>
              <w:spacing w:before="0" w:after="0"/>
              <w:rPr>
                <w:rStyle w:val="Strong"/>
                <w:rFonts w:hint="eastAsia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A99" w:rsidRPr="00552A9F" w:rsidRDefault="006E5A99" w:rsidP="006E5A99">
            <w:pPr>
              <w:spacing w:before="0" w:after="0"/>
              <w:rPr>
                <w:rStyle w:val="Strong"/>
                <w:rFonts w:hint="eastAsia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41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E5A99" w:rsidRDefault="006E5A99" w:rsidP="006E5A99">
            <w:pPr>
              <w:spacing w:before="0" w:after="0"/>
              <w:rPr>
                <w:rStyle w:val="Strong"/>
                <w:rFonts w:hint="eastAsia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99" w:rsidRPr="00552A9F" w:rsidRDefault="006E5A99" w:rsidP="006E5A99">
            <w:pPr>
              <w:spacing w:before="0" w:after="0"/>
              <w:rPr>
                <w:rStyle w:val="Strong"/>
                <w:rFonts w:hint="eastAsia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99" w:rsidRPr="00552A9F" w:rsidRDefault="006E5A99" w:rsidP="006E5A99">
            <w:pPr>
              <w:spacing w:before="0" w:after="0"/>
              <w:rPr>
                <w:rStyle w:val="Strong"/>
                <w:rFonts w:hint="eastAsia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42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E5A99" w:rsidRDefault="006E5A99" w:rsidP="006E5A99">
            <w:pPr>
              <w:spacing w:before="0" w:after="0"/>
              <w:rPr>
                <w:rStyle w:val="Strong"/>
                <w:rFonts w:hint="eastAsia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99" w:rsidRPr="00552A9F" w:rsidRDefault="006E5A99" w:rsidP="006E5A99">
            <w:pPr>
              <w:spacing w:before="0" w:after="0"/>
              <w:rPr>
                <w:rStyle w:val="Strong"/>
                <w:rFonts w:hint="eastAsia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99" w:rsidRPr="00552A9F" w:rsidRDefault="006E5A99" w:rsidP="006E5A99">
            <w:pPr>
              <w:spacing w:before="0" w:after="0"/>
              <w:rPr>
                <w:rStyle w:val="Strong"/>
                <w:rFonts w:hint="eastAsia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</w:tr>
      <w:tr w:rsidR="006E5A99" w:rsidRPr="006E5A99" w:rsidTr="006E5A99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A99" w:rsidRPr="006E5A99" w:rsidRDefault="006E5A99" w:rsidP="006E5A99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6E5A99">
              <w:rPr>
                <w:rFonts w:ascii="Consolas" w:hAnsi="Consolas" w:cs="Consolas"/>
                <w:sz w:val="22"/>
                <w:szCs w:val="22"/>
              </w:rPr>
              <w:t>3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5A99" w:rsidRPr="006E5A99" w:rsidRDefault="006E5A99" w:rsidP="006E5A99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6E5A99">
              <w:rPr>
                <w:rFonts w:ascii="Consolas" w:hAnsi="Consolas" w:cs="Consolas"/>
                <w:sz w:val="22"/>
                <w:szCs w:val="22"/>
              </w:rPr>
              <w:t>3</w:t>
            </w:r>
          </w:p>
          <w:p w:rsidR="006E5A99" w:rsidRPr="006E5A99" w:rsidRDefault="006E5A99" w:rsidP="006E5A99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6E5A99">
              <w:rPr>
                <w:rFonts w:ascii="Consolas" w:hAnsi="Consolas" w:cs="Consolas"/>
                <w:sz w:val="22"/>
                <w:szCs w:val="22"/>
              </w:rPr>
              <w:t>DEF</w:t>
            </w:r>
          </w:p>
        </w:tc>
        <w:tc>
          <w:tcPr>
            <w:tcW w:w="41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5A99" w:rsidRPr="006E5A99" w:rsidRDefault="006E5A99" w:rsidP="006E5A99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99" w:rsidRPr="006E5A99" w:rsidRDefault="006E5A99" w:rsidP="006E5A99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6E5A99">
              <w:rPr>
                <w:rFonts w:ascii="Consolas" w:hAnsi="Consolas" w:cs="Consolas"/>
                <w:sz w:val="22"/>
                <w:szCs w:val="22"/>
              </w:rPr>
              <w:t>22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99" w:rsidRPr="006E5A99" w:rsidRDefault="006E5A99" w:rsidP="006E5A99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6E5A99">
              <w:rPr>
                <w:rFonts w:ascii="Consolas" w:hAnsi="Consolas" w:cs="Consolas"/>
                <w:sz w:val="22"/>
                <w:szCs w:val="22"/>
              </w:rPr>
              <w:t>10</w:t>
            </w:r>
          </w:p>
          <w:p w:rsidR="006E5A99" w:rsidRPr="006E5A99" w:rsidRDefault="006E5A99" w:rsidP="006E5A99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6E5A99">
              <w:rPr>
                <w:rFonts w:ascii="Consolas" w:hAnsi="Consolas" w:cs="Consolas"/>
                <w:sz w:val="22"/>
                <w:szCs w:val="22"/>
              </w:rPr>
              <w:t>22 has no secret alpha-sequence</w:t>
            </w: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5A99" w:rsidRPr="006E5A99" w:rsidRDefault="006E5A99" w:rsidP="006E5A99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99" w:rsidRPr="006E5A99" w:rsidRDefault="006E5A99" w:rsidP="006E5A99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6E5A99">
              <w:rPr>
                <w:rFonts w:ascii="Consolas" w:hAnsi="Consolas" w:cs="Consolas"/>
                <w:sz w:val="22"/>
                <w:szCs w:val="22"/>
              </w:rPr>
              <w:t>424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99" w:rsidRPr="006E5A99" w:rsidRDefault="006E5A99" w:rsidP="006E5A99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6E5A99">
              <w:rPr>
                <w:rFonts w:ascii="Consolas" w:hAnsi="Consolas" w:cs="Consolas"/>
                <w:sz w:val="22"/>
                <w:szCs w:val="22"/>
              </w:rPr>
              <w:t>48</w:t>
            </w:r>
          </w:p>
          <w:p w:rsidR="006E5A99" w:rsidRPr="006E5A99" w:rsidRDefault="006E5A99" w:rsidP="006E5A99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6E5A99">
              <w:rPr>
                <w:rFonts w:ascii="Consolas" w:hAnsi="Consolas" w:cs="Consolas"/>
                <w:sz w:val="22"/>
                <w:szCs w:val="22"/>
              </w:rPr>
              <w:t>WXYZABCD</w:t>
            </w:r>
          </w:p>
        </w:tc>
      </w:tr>
    </w:tbl>
    <w:p w:rsidR="006E5A99" w:rsidRPr="008B0C41" w:rsidRDefault="006E5A99" w:rsidP="004F0F0C"/>
    <w:sectPr w:rsidR="006E5A99" w:rsidRPr="008B0C41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64FC" w:rsidRDefault="003164FC">
      <w:r>
        <w:separator/>
      </w:r>
    </w:p>
  </w:endnote>
  <w:endnote w:type="continuationSeparator" w:id="1">
    <w:p w:rsidR="003164FC" w:rsidRDefault="003164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 2011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fldSimple w:instr=" PAGE ">
            <w:r w:rsidR="003864CC">
              <w:rPr>
                <w:noProof/>
              </w:rPr>
              <w:t>1</w:t>
            </w:r>
          </w:fldSimple>
          <w:r w:rsidRPr="000E532F">
            <w:t xml:space="preserve"> of </w:t>
          </w:r>
          <w:fldSimple w:instr=" NUMPAGES ">
            <w:r w:rsidR="003864CC">
              <w:rPr>
                <w:noProof/>
              </w:rPr>
              <w:t>1</w:t>
            </w:r>
          </w:fldSimple>
        </w:p>
      </w:tc>
      <w:tc>
        <w:tcPr>
          <w:tcW w:w="3544" w:type="dxa"/>
          <w:vAlign w:val="center"/>
        </w:tcPr>
        <w:p w:rsidR="003F3A33" w:rsidRPr="008758B8" w:rsidRDefault="008758B8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Pr="008758B8">
              <w:rPr>
                <w:rStyle w:val="Hyperlink"/>
                <w:noProof/>
              </w:rPr>
              <w:t>facebook.com/TelerikAcademy</w:t>
            </w:r>
          </w:hyperlink>
          <w:r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64FC" w:rsidRDefault="003164FC">
      <w:r>
        <w:separator/>
      </w:r>
    </w:p>
  </w:footnote>
  <w:footnote w:type="continuationSeparator" w:id="1">
    <w:p w:rsidR="003164FC" w:rsidRDefault="003164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3864CC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3850" cy="463550"/>
                <wp:effectExtent l="19050" t="0" r="6350" b="0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3850" cy="46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B0C41" w:rsidP="00A9626F">
          <w:pPr>
            <w:pStyle w:val="Header"/>
            <w:spacing w:before="60" w:line="240" w:lineRule="exact"/>
          </w:pPr>
          <w:r>
            <w:t>bul</w:t>
          </w:r>
          <w:r w:rsidR="008758B8">
            <w:rPr>
              <w:lang w:val="bg-BG"/>
            </w:rPr>
            <w:t>.</w:t>
          </w:r>
          <w:r w:rsidR="004F0F0C">
            <w:t xml:space="preserve"> </w:t>
          </w:r>
          <w:r w:rsidR="008758B8">
            <w:rPr>
              <w:lang w:val="bg-BG"/>
            </w:rPr>
            <w:t>“</w:t>
          </w:r>
          <w:r>
            <w:t>Alexander Malinov</w:t>
          </w:r>
          <w:r w:rsidR="008758B8">
            <w:rPr>
              <w:lang w:val="bg-BG"/>
            </w:rPr>
            <w:t>“</w:t>
          </w:r>
          <w:r>
            <w:t xml:space="preserve"> </w:t>
          </w:r>
          <w:r w:rsidR="008758B8">
            <w:rPr>
              <w:lang w:val="bg-BG"/>
            </w:rPr>
            <w:t>№33</w:t>
          </w:r>
          <w:r w:rsidR="0046113A"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>
            <w:t>Bulgaria</w:t>
          </w:r>
        </w:p>
        <w:p w:rsidR="003F3A33" w:rsidRDefault="008758B8" w:rsidP="008758B8">
          <w:pPr>
            <w:pStyle w:val="Header"/>
            <w:spacing w:line="240" w:lineRule="exact"/>
          </w:pPr>
          <w:hyperlink r:id="rId3" w:history="1">
            <w:r w:rsidRPr="000F28D1">
              <w:rPr>
                <w:rStyle w:val="Hyperlink"/>
              </w:rPr>
              <w:t>academy.telerik.com</w:t>
            </w:r>
          </w:hyperlink>
          <w:r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4C4610"/>
    <w:multiLevelType w:val="hybridMultilevel"/>
    <w:tmpl w:val="36EA2220"/>
    <w:lvl w:ilvl="0" w:tplc="1AE2A54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1FB755B"/>
    <w:multiLevelType w:val="hybridMultilevel"/>
    <w:tmpl w:val="C7EAD4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473A92"/>
    <w:multiLevelType w:val="hybridMultilevel"/>
    <w:tmpl w:val="8B62B9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9F563C"/>
    <w:multiLevelType w:val="hybridMultilevel"/>
    <w:tmpl w:val="7EC02932"/>
    <w:lvl w:ilvl="0" w:tplc="347826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486A12"/>
    <w:multiLevelType w:val="hybridMultilevel"/>
    <w:tmpl w:val="1B388F1E"/>
    <w:lvl w:ilvl="0" w:tplc="347826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F203F3"/>
    <w:multiLevelType w:val="hybridMultilevel"/>
    <w:tmpl w:val="7E2E2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D90A3F"/>
    <w:multiLevelType w:val="hybridMultilevel"/>
    <w:tmpl w:val="ADF07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5"/>
  </w:num>
  <w:num w:numId="4">
    <w:abstractNumId w:val="26"/>
  </w:num>
  <w:num w:numId="5">
    <w:abstractNumId w:val="21"/>
  </w:num>
  <w:num w:numId="6">
    <w:abstractNumId w:val="25"/>
  </w:num>
  <w:num w:numId="7">
    <w:abstractNumId w:val="20"/>
  </w:num>
  <w:num w:numId="8">
    <w:abstractNumId w:val="17"/>
  </w:num>
  <w:num w:numId="9">
    <w:abstractNumId w:val="0"/>
  </w:num>
  <w:num w:numId="10">
    <w:abstractNumId w:val="23"/>
  </w:num>
  <w:num w:numId="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5"/>
  </w:num>
  <w:num w:numId="13">
    <w:abstractNumId w:val="13"/>
  </w:num>
  <w:num w:numId="14">
    <w:abstractNumId w:val="10"/>
  </w:num>
  <w:num w:numId="15">
    <w:abstractNumId w:val="22"/>
  </w:num>
  <w:num w:numId="16">
    <w:abstractNumId w:val="12"/>
  </w:num>
  <w:num w:numId="17">
    <w:abstractNumId w:val="2"/>
  </w:num>
  <w:num w:numId="18">
    <w:abstractNumId w:val="11"/>
  </w:num>
  <w:num w:numId="19">
    <w:abstractNumId w:val="18"/>
  </w:num>
  <w:num w:numId="20">
    <w:abstractNumId w:val="19"/>
  </w:num>
  <w:num w:numId="2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6"/>
  </w:num>
  <w:num w:numId="23">
    <w:abstractNumId w:val="6"/>
  </w:num>
  <w:num w:numId="24">
    <w:abstractNumId w:val="4"/>
  </w:num>
  <w:num w:numId="25">
    <w:abstractNumId w:val="7"/>
  </w:num>
  <w:num w:numId="26">
    <w:abstractNumId w:val="8"/>
  </w:num>
  <w:num w:numId="27">
    <w:abstractNumId w:val="3"/>
  </w:num>
  <w:num w:numId="28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001"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222F"/>
    <w:rsid w:val="0000179B"/>
    <w:rsid w:val="00004E5A"/>
    <w:rsid w:val="00010247"/>
    <w:rsid w:val="00024338"/>
    <w:rsid w:val="00027702"/>
    <w:rsid w:val="00031577"/>
    <w:rsid w:val="00034946"/>
    <w:rsid w:val="00044485"/>
    <w:rsid w:val="00051A0F"/>
    <w:rsid w:val="00051ABB"/>
    <w:rsid w:val="00054B68"/>
    <w:rsid w:val="00063ABA"/>
    <w:rsid w:val="0006627D"/>
    <w:rsid w:val="00070CA5"/>
    <w:rsid w:val="000733CB"/>
    <w:rsid w:val="000735D8"/>
    <w:rsid w:val="000739A8"/>
    <w:rsid w:val="000740B9"/>
    <w:rsid w:val="00082A88"/>
    <w:rsid w:val="00084135"/>
    <w:rsid w:val="00084F57"/>
    <w:rsid w:val="000943BF"/>
    <w:rsid w:val="000D4BC1"/>
    <w:rsid w:val="000D5651"/>
    <w:rsid w:val="000E494F"/>
    <w:rsid w:val="000E532F"/>
    <w:rsid w:val="000E6EA7"/>
    <w:rsid w:val="000F2FC1"/>
    <w:rsid w:val="001245A2"/>
    <w:rsid w:val="001248BE"/>
    <w:rsid w:val="00134C58"/>
    <w:rsid w:val="00147D8A"/>
    <w:rsid w:val="001510E9"/>
    <w:rsid w:val="0015630B"/>
    <w:rsid w:val="00166A65"/>
    <w:rsid w:val="001743A4"/>
    <w:rsid w:val="0017625F"/>
    <w:rsid w:val="00177DA3"/>
    <w:rsid w:val="00190FDA"/>
    <w:rsid w:val="00193E4B"/>
    <w:rsid w:val="001957A4"/>
    <w:rsid w:val="0019596B"/>
    <w:rsid w:val="00196928"/>
    <w:rsid w:val="001976E7"/>
    <w:rsid w:val="001A09AE"/>
    <w:rsid w:val="001B00CA"/>
    <w:rsid w:val="001C6B8B"/>
    <w:rsid w:val="001D0D91"/>
    <w:rsid w:val="001E177B"/>
    <w:rsid w:val="00213EAA"/>
    <w:rsid w:val="0022436C"/>
    <w:rsid w:val="00224478"/>
    <w:rsid w:val="002256CC"/>
    <w:rsid w:val="00225FFF"/>
    <w:rsid w:val="0023691D"/>
    <w:rsid w:val="00241424"/>
    <w:rsid w:val="0025114C"/>
    <w:rsid w:val="00270DD5"/>
    <w:rsid w:val="002718F7"/>
    <w:rsid w:val="0027273B"/>
    <w:rsid w:val="002730AA"/>
    <w:rsid w:val="00283B01"/>
    <w:rsid w:val="002868AD"/>
    <w:rsid w:val="00286DDB"/>
    <w:rsid w:val="002A7FD3"/>
    <w:rsid w:val="002B0752"/>
    <w:rsid w:val="002B6B03"/>
    <w:rsid w:val="002B7727"/>
    <w:rsid w:val="002C1485"/>
    <w:rsid w:val="002C3E3C"/>
    <w:rsid w:val="002C6AC0"/>
    <w:rsid w:val="002D225C"/>
    <w:rsid w:val="002D5E96"/>
    <w:rsid w:val="002F27CA"/>
    <w:rsid w:val="003025F1"/>
    <w:rsid w:val="003148E0"/>
    <w:rsid w:val="003164FC"/>
    <w:rsid w:val="003279AC"/>
    <w:rsid w:val="003349A0"/>
    <w:rsid w:val="003358B3"/>
    <w:rsid w:val="00340BB7"/>
    <w:rsid w:val="00343B42"/>
    <w:rsid w:val="00346BC7"/>
    <w:rsid w:val="00353E4D"/>
    <w:rsid w:val="003543D1"/>
    <w:rsid w:val="00357507"/>
    <w:rsid w:val="003606FD"/>
    <w:rsid w:val="00360B4D"/>
    <w:rsid w:val="00361CF6"/>
    <w:rsid w:val="003625C6"/>
    <w:rsid w:val="003702EA"/>
    <w:rsid w:val="003864CC"/>
    <w:rsid w:val="00395B1F"/>
    <w:rsid w:val="003A243D"/>
    <w:rsid w:val="003A24B4"/>
    <w:rsid w:val="003A288B"/>
    <w:rsid w:val="003A4BA8"/>
    <w:rsid w:val="003B0BA0"/>
    <w:rsid w:val="003B312B"/>
    <w:rsid w:val="003C355F"/>
    <w:rsid w:val="003D0DA7"/>
    <w:rsid w:val="003D2B08"/>
    <w:rsid w:val="003E238C"/>
    <w:rsid w:val="003F0025"/>
    <w:rsid w:val="003F3A33"/>
    <w:rsid w:val="00404189"/>
    <w:rsid w:val="00404F47"/>
    <w:rsid w:val="00416D86"/>
    <w:rsid w:val="004210F6"/>
    <w:rsid w:val="00422627"/>
    <w:rsid w:val="004254EE"/>
    <w:rsid w:val="00430826"/>
    <w:rsid w:val="00441580"/>
    <w:rsid w:val="004452F2"/>
    <w:rsid w:val="00446410"/>
    <w:rsid w:val="00450D51"/>
    <w:rsid w:val="00451E11"/>
    <w:rsid w:val="00453CA4"/>
    <w:rsid w:val="00460E19"/>
    <w:rsid w:val="0046113A"/>
    <w:rsid w:val="004616E5"/>
    <w:rsid w:val="00467E8E"/>
    <w:rsid w:val="00471AA9"/>
    <w:rsid w:val="004766ED"/>
    <w:rsid w:val="0049192D"/>
    <w:rsid w:val="00497068"/>
    <w:rsid w:val="004B0789"/>
    <w:rsid w:val="004B316B"/>
    <w:rsid w:val="004C0C23"/>
    <w:rsid w:val="004C2734"/>
    <w:rsid w:val="004C5ADC"/>
    <w:rsid w:val="004D0809"/>
    <w:rsid w:val="004D7BAC"/>
    <w:rsid w:val="004E19BB"/>
    <w:rsid w:val="004E665D"/>
    <w:rsid w:val="004F0223"/>
    <w:rsid w:val="004F0F0C"/>
    <w:rsid w:val="004F4710"/>
    <w:rsid w:val="00500B84"/>
    <w:rsid w:val="005024CC"/>
    <w:rsid w:val="00502A78"/>
    <w:rsid w:val="0051316B"/>
    <w:rsid w:val="00513183"/>
    <w:rsid w:val="005343C0"/>
    <w:rsid w:val="00535770"/>
    <w:rsid w:val="005361C2"/>
    <w:rsid w:val="0053698C"/>
    <w:rsid w:val="005429F8"/>
    <w:rsid w:val="00547794"/>
    <w:rsid w:val="00552A9F"/>
    <w:rsid w:val="00552DDB"/>
    <w:rsid w:val="00554CD4"/>
    <w:rsid w:val="00557085"/>
    <w:rsid w:val="005578D0"/>
    <w:rsid w:val="00560FD3"/>
    <w:rsid w:val="005668A0"/>
    <w:rsid w:val="00570F57"/>
    <w:rsid w:val="00577F46"/>
    <w:rsid w:val="00581484"/>
    <w:rsid w:val="00582B7E"/>
    <w:rsid w:val="005907FF"/>
    <w:rsid w:val="005B0D5C"/>
    <w:rsid w:val="005B3D25"/>
    <w:rsid w:val="005B5073"/>
    <w:rsid w:val="005D00B1"/>
    <w:rsid w:val="005D3F6F"/>
    <w:rsid w:val="005D52F9"/>
    <w:rsid w:val="005E4642"/>
    <w:rsid w:val="006001FA"/>
    <w:rsid w:val="00603177"/>
    <w:rsid w:val="00605BD1"/>
    <w:rsid w:val="006113CE"/>
    <w:rsid w:val="0061142D"/>
    <w:rsid w:val="0063318F"/>
    <w:rsid w:val="00634698"/>
    <w:rsid w:val="00635011"/>
    <w:rsid w:val="00636D60"/>
    <w:rsid w:val="00643DE4"/>
    <w:rsid w:val="006475A3"/>
    <w:rsid w:val="00647AF5"/>
    <w:rsid w:val="006525F2"/>
    <w:rsid w:val="00655883"/>
    <w:rsid w:val="00660EC8"/>
    <w:rsid w:val="006629F2"/>
    <w:rsid w:val="00670293"/>
    <w:rsid w:val="00671C9D"/>
    <w:rsid w:val="006810D8"/>
    <w:rsid w:val="006839CA"/>
    <w:rsid w:val="006970BD"/>
    <w:rsid w:val="006A7D51"/>
    <w:rsid w:val="006B01AC"/>
    <w:rsid w:val="006B13C8"/>
    <w:rsid w:val="006B321C"/>
    <w:rsid w:val="006C38CD"/>
    <w:rsid w:val="006D04FB"/>
    <w:rsid w:val="006D0EED"/>
    <w:rsid w:val="006E4384"/>
    <w:rsid w:val="006E5A99"/>
    <w:rsid w:val="006E71FD"/>
    <w:rsid w:val="00702E43"/>
    <w:rsid w:val="007079C8"/>
    <w:rsid w:val="00714254"/>
    <w:rsid w:val="0071580A"/>
    <w:rsid w:val="00733200"/>
    <w:rsid w:val="00750E5D"/>
    <w:rsid w:val="00750F89"/>
    <w:rsid w:val="00760400"/>
    <w:rsid w:val="00764AF4"/>
    <w:rsid w:val="00790B8C"/>
    <w:rsid w:val="007A5892"/>
    <w:rsid w:val="007A768E"/>
    <w:rsid w:val="007B2F61"/>
    <w:rsid w:val="007B4427"/>
    <w:rsid w:val="007B4B8C"/>
    <w:rsid w:val="007B7ED2"/>
    <w:rsid w:val="007C4F57"/>
    <w:rsid w:val="007D7773"/>
    <w:rsid w:val="007E26BB"/>
    <w:rsid w:val="007E3DB6"/>
    <w:rsid w:val="007E682E"/>
    <w:rsid w:val="007E6837"/>
    <w:rsid w:val="007E7FC1"/>
    <w:rsid w:val="007F17B2"/>
    <w:rsid w:val="00800BC7"/>
    <w:rsid w:val="008069D4"/>
    <w:rsid w:val="008120CD"/>
    <w:rsid w:val="00822482"/>
    <w:rsid w:val="00823DEE"/>
    <w:rsid w:val="00827AA4"/>
    <w:rsid w:val="0083015F"/>
    <w:rsid w:val="008471B5"/>
    <w:rsid w:val="00847872"/>
    <w:rsid w:val="008514AF"/>
    <w:rsid w:val="00854776"/>
    <w:rsid w:val="00857343"/>
    <w:rsid w:val="0086473A"/>
    <w:rsid w:val="0087049B"/>
    <w:rsid w:val="00872BA1"/>
    <w:rsid w:val="008758B8"/>
    <w:rsid w:val="00877E3A"/>
    <w:rsid w:val="00887AEA"/>
    <w:rsid w:val="008971A7"/>
    <w:rsid w:val="008B0C41"/>
    <w:rsid w:val="008B3D43"/>
    <w:rsid w:val="008B5C37"/>
    <w:rsid w:val="008B67CB"/>
    <w:rsid w:val="008C220B"/>
    <w:rsid w:val="008D292C"/>
    <w:rsid w:val="008D388A"/>
    <w:rsid w:val="008D4936"/>
    <w:rsid w:val="008D5082"/>
    <w:rsid w:val="008E5714"/>
    <w:rsid w:val="008E61EC"/>
    <w:rsid w:val="008F7DA1"/>
    <w:rsid w:val="009128CD"/>
    <w:rsid w:val="0091723A"/>
    <w:rsid w:val="009247A7"/>
    <w:rsid w:val="00926886"/>
    <w:rsid w:val="009370B8"/>
    <w:rsid w:val="00941EE5"/>
    <w:rsid w:val="00944C67"/>
    <w:rsid w:val="0095490F"/>
    <w:rsid w:val="00957512"/>
    <w:rsid w:val="00964D5E"/>
    <w:rsid w:val="009658FE"/>
    <w:rsid w:val="00976342"/>
    <w:rsid w:val="00977449"/>
    <w:rsid w:val="00991301"/>
    <w:rsid w:val="009A40B3"/>
    <w:rsid w:val="009A534F"/>
    <w:rsid w:val="009B7BA0"/>
    <w:rsid w:val="009C0790"/>
    <w:rsid w:val="009C4FE0"/>
    <w:rsid w:val="009D2729"/>
    <w:rsid w:val="009D5B08"/>
    <w:rsid w:val="009E41E7"/>
    <w:rsid w:val="009E5AC6"/>
    <w:rsid w:val="009E5CA1"/>
    <w:rsid w:val="009E717D"/>
    <w:rsid w:val="00A02D0B"/>
    <w:rsid w:val="00A05AD4"/>
    <w:rsid w:val="00A271AE"/>
    <w:rsid w:val="00A315C5"/>
    <w:rsid w:val="00A33B89"/>
    <w:rsid w:val="00A60707"/>
    <w:rsid w:val="00A66D6C"/>
    <w:rsid w:val="00A703C9"/>
    <w:rsid w:val="00A74A55"/>
    <w:rsid w:val="00A85672"/>
    <w:rsid w:val="00A9626F"/>
    <w:rsid w:val="00A97129"/>
    <w:rsid w:val="00AA214C"/>
    <w:rsid w:val="00AB15CE"/>
    <w:rsid w:val="00AB787C"/>
    <w:rsid w:val="00AC1EA2"/>
    <w:rsid w:val="00AC73A6"/>
    <w:rsid w:val="00AC7895"/>
    <w:rsid w:val="00AD5ED0"/>
    <w:rsid w:val="00AE5F07"/>
    <w:rsid w:val="00B05F43"/>
    <w:rsid w:val="00B13659"/>
    <w:rsid w:val="00B205EC"/>
    <w:rsid w:val="00B20D71"/>
    <w:rsid w:val="00B21BD9"/>
    <w:rsid w:val="00B222C7"/>
    <w:rsid w:val="00B40260"/>
    <w:rsid w:val="00B409DD"/>
    <w:rsid w:val="00B42CD8"/>
    <w:rsid w:val="00B54841"/>
    <w:rsid w:val="00B56686"/>
    <w:rsid w:val="00B65A45"/>
    <w:rsid w:val="00B65F4B"/>
    <w:rsid w:val="00B700C9"/>
    <w:rsid w:val="00B72C41"/>
    <w:rsid w:val="00B73A88"/>
    <w:rsid w:val="00B75CA9"/>
    <w:rsid w:val="00B8107E"/>
    <w:rsid w:val="00B864B2"/>
    <w:rsid w:val="00B92BFD"/>
    <w:rsid w:val="00B9541D"/>
    <w:rsid w:val="00B97C9D"/>
    <w:rsid w:val="00BA08C1"/>
    <w:rsid w:val="00BB17A9"/>
    <w:rsid w:val="00BB222F"/>
    <w:rsid w:val="00BB3BF0"/>
    <w:rsid w:val="00BC389A"/>
    <w:rsid w:val="00BD4535"/>
    <w:rsid w:val="00BD4C1F"/>
    <w:rsid w:val="00BD68FF"/>
    <w:rsid w:val="00BE3057"/>
    <w:rsid w:val="00BE430C"/>
    <w:rsid w:val="00BF1CB7"/>
    <w:rsid w:val="00BF48FB"/>
    <w:rsid w:val="00C03AED"/>
    <w:rsid w:val="00C0743E"/>
    <w:rsid w:val="00C106CA"/>
    <w:rsid w:val="00C17D8D"/>
    <w:rsid w:val="00C30B3D"/>
    <w:rsid w:val="00C31349"/>
    <w:rsid w:val="00C3422D"/>
    <w:rsid w:val="00C356B4"/>
    <w:rsid w:val="00C420D7"/>
    <w:rsid w:val="00C515C3"/>
    <w:rsid w:val="00C55A7C"/>
    <w:rsid w:val="00C66769"/>
    <w:rsid w:val="00C74A16"/>
    <w:rsid w:val="00C75802"/>
    <w:rsid w:val="00C80649"/>
    <w:rsid w:val="00C90C64"/>
    <w:rsid w:val="00CA1113"/>
    <w:rsid w:val="00CB7622"/>
    <w:rsid w:val="00CC074D"/>
    <w:rsid w:val="00CC0A1F"/>
    <w:rsid w:val="00CC3A2F"/>
    <w:rsid w:val="00CD2827"/>
    <w:rsid w:val="00CD3E7B"/>
    <w:rsid w:val="00CD587F"/>
    <w:rsid w:val="00CE2394"/>
    <w:rsid w:val="00CE3D43"/>
    <w:rsid w:val="00CF2197"/>
    <w:rsid w:val="00D03530"/>
    <w:rsid w:val="00D03D7B"/>
    <w:rsid w:val="00D10D97"/>
    <w:rsid w:val="00D11097"/>
    <w:rsid w:val="00D13516"/>
    <w:rsid w:val="00D164DC"/>
    <w:rsid w:val="00D25183"/>
    <w:rsid w:val="00D25231"/>
    <w:rsid w:val="00D31696"/>
    <w:rsid w:val="00D31769"/>
    <w:rsid w:val="00D31CE4"/>
    <w:rsid w:val="00D44C79"/>
    <w:rsid w:val="00D522F6"/>
    <w:rsid w:val="00D52A8F"/>
    <w:rsid w:val="00D551F8"/>
    <w:rsid w:val="00D73E22"/>
    <w:rsid w:val="00D75DB1"/>
    <w:rsid w:val="00D840B7"/>
    <w:rsid w:val="00D84865"/>
    <w:rsid w:val="00D86395"/>
    <w:rsid w:val="00D91221"/>
    <w:rsid w:val="00DA06F6"/>
    <w:rsid w:val="00DA17B7"/>
    <w:rsid w:val="00DB209F"/>
    <w:rsid w:val="00DD2674"/>
    <w:rsid w:val="00DD2EBC"/>
    <w:rsid w:val="00DE0129"/>
    <w:rsid w:val="00DF1A77"/>
    <w:rsid w:val="00DF43E2"/>
    <w:rsid w:val="00E10FC8"/>
    <w:rsid w:val="00E1177D"/>
    <w:rsid w:val="00E129C2"/>
    <w:rsid w:val="00E20B92"/>
    <w:rsid w:val="00E258B0"/>
    <w:rsid w:val="00E25A5E"/>
    <w:rsid w:val="00E2744B"/>
    <w:rsid w:val="00E357A2"/>
    <w:rsid w:val="00E41AEC"/>
    <w:rsid w:val="00E44DF8"/>
    <w:rsid w:val="00E452E8"/>
    <w:rsid w:val="00E51190"/>
    <w:rsid w:val="00E51A9F"/>
    <w:rsid w:val="00E5717D"/>
    <w:rsid w:val="00E608B3"/>
    <w:rsid w:val="00E61398"/>
    <w:rsid w:val="00E647DC"/>
    <w:rsid w:val="00E66B58"/>
    <w:rsid w:val="00E74F2F"/>
    <w:rsid w:val="00E855F8"/>
    <w:rsid w:val="00E90A24"/>
    <w:rsid w:val="00E92A37"/>
    <w:rsid w:val="00EA08B0"/>
    <w:rsid w:val="00EA0B21"/>
    <w:rsid w:val="00EA579E"/>
    <w:rsid w:val="00EA665A"/>
    <w:rsid w:val="00EB5595"/>
    <w:rsid w:val="00EC1617"/>
    <w:rsid w:val="00EC2104"/>
    <w:rsid w:val="00EC22AF"/>
    <w:rsid w:val="00EC54DD"/>
    <w:rsid w:val="00EC7DC4"/>
    <w:rsid w:val="00ED23B4"/>
    <w:rsid w:val="00ED2F3E"/>
    <w:rsid w:val="00ED3504"/>
    <w:rsid w:val="00ED4464"/>
    <w:rsid w:val="00ED7BC2"/>
    <w:rsid w:val="00EE1904"/>
    <w:rsid w:val="00EF7041"/>
    <w:rsid w:val="00F030AF"/>
    <w:rsid w:val="00F14419"/>
    <w:rsid w:val="00F155FD"/>
    <w:rsid w:val="00F20488"/>
    <w:rsid w:val="00F22527"/>
    <w:rsid w:val="00F30CB3"/>
    <w:rsid w:val="00F336BB"/>
    <w:rsid w:val="00F33D9E"/>
    <w:rsid w:val="00F35CD4"/>
    <w:rsid w:val="00F44305"/>
    <w:rsid w:val="00F5031A"/>
    <w:rsid w:val="00F57CF7"/>
    <w:rsid w:val="00F62CEE"/>
    <w:rsid w:val="00F642FA"/>
    <w:rsid w:val="00F845B7"/>
    <w:rsid w:val="00F913B6"/>
    <w:rsid w:val="00F95498"/>
    <w:rsid w:val="00FA22AC"/>
    <w:rsid w:val="00FB089B"/>
    <w:rsid w:val="00FB459A"/>
    <w:rsid w:val="00FB4DD1"/>
    <w:rsid w:val="00FC2A4F"/>
    <w:rsid w:val="00FE33E0"/>
    <w:rsid w:val="00FF31BF"/>
    <w:rsid w:val="00FF3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E5A99"/>
    <w:pPr>
      <w:keepNext/>
      <w:spacing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  <w:lang w:val="en-US" w:eastAsia="en-US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  <w:lang w:val="en-US" w:eastAsia="en-US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6E5A99"/>
    <w:rPr>
      <w:rFonts w:ascii="Calibri" w:hAnsi="Calibri" w:cs="Arial"/>
      <w:b/>
      <w:bCs/>
      <w:sz w:val="24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9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946F03-A3A5-4A95-9644-6EA431027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0</TotalTime>
  <Pages>1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Exam</vt:lpstr>
    </vt:vector>
  </TitlesOfParts>
  <Company>Telerik Corporation</Company>
  <LinksUpToDate>false</LinksUpToDate>
  <CharactersWithSpaces>2406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Exam</dc:title>
  <dc:subject>Attracting Candidates</dc:subject>
  <dc:creator>Svetlin Nakov</dc:creator>
  <cp:lastModifiedBy>Slavi</cp:lastModifiedBy>
  <cp:revision>2</cp:revision>
  <cp:lastPrinted>2011-12-05T15:25:00Z</cp:lastPrinted>
  <dcterms:created xsi:type="dcterms:W3CDTF">2014-05-06T20:40:00Z</dcterms:created>
  <dcterms:modified xsi:type="dcterms:W3CDTF">2014-05-06T20:40:00Z</dcterms:modified>
</cp:coreProperties>
</file>