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FD2872" w:rsidP="007A07BD">
      <w:pPr>
        <w:pStyle w:val="Heading2"/>
        <w:spacing w:before="120"/>
        <w:jc w:val="center"/>
      </w:pPr>
      <w:r>
        <w:t>Problem 2</w:t>
      </w:r>
      <w:r w:rsidR="00820B2D">
        <w:t xml:space="preserve"> </w:t>
      </w:r>
      <w:r w:rsidR="00C76356" w:rsidRPr="00552A9F">
        <w:t xml:space="preserve">– </w:t>
      </w:r>
      <w:r w:rsidR="00E14EC7">
        <w:t>A-nacci</w:t>
      </w:r>
    </w:p>
    <w:p w:rsidR="00483CE4" w:rsidRDefault="00780FD8" w:rsidP="00E76298">
      <w:r>
        <w:t>The A-nacci sequence (read "ei nachi"), often called "ei-nachi</w:t>
      </w:r>
      <w:r w:rsidR="00AD0371">
        <w:t>,</w:t>
      </w:r>
      <w:r>
        <w:t xml:space="preserve"> aman ot teya zadachi" (read it however you like) is a sequence similar to the Fibonacci sequence – each element is formed by the sum of the previous two, but with a little different rules for the elements.</w:t>
      </w:r>
    </w:p>
    <w:p w:rsidR="00780FD8" w:rsidRDefault="00780FD8" w:rsidP="00E76298">
      <w:r>
        <w:t>The elements in the A-nacci sequence are the capital letters from the English alphabet. Each letter has a code, determined by its position in the alphabet – A has the code 1, B has the code 2, …, Z has the code 26. Here are all the elements that can be in an A-nacci sequence</w:t>
      </w:r>
      <w:r w:rsidR="00AD0371">
        <w:t>, along with their codes:</w:t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/>
      </w:tblPr>
      <w:tblGrid>
        <w:gridCol w:w="355"/>
        <w:gridCol w:w="347"/>
        <w:gridCol w:w="344"/>
        <w:gridCol w:w="364"/>
        <w:gridCol w:w="334"/>
        <w:gridCol w:w="327"/>
        <w:gridCol w:w="368"/>
        <w:gridCol w:w="366"/>
        <w:gridCol w:w="323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29"/>
        <w:gridCol w:w="429"/>
        <w:gridCol w:w="429"/>
      </w:tblGrid>
      <w:tr w:rsidR="00780FD8" w:rsidTr="004A5237">
        <w:tc>
          <w:tcPr>
            <w:tcW w:w="355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A</w:t>
            </w:r>
          </w:p>
        </w:tc>
        <w:tc>
          <w:tcPr>
            <w:tcW w:w="347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B</w:t>
            </w:r>
          </w:p>
        </w:tc>
        <w:tc>
          <w:tcPr>
            <w:tcW w:w="344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C</w:t>
            </w:r>
          </w:p>
        </w:tc>
        <w:tc>
          <w:tcPr>
            <w:tcW w:w="364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D</w:t>
            </w:r>
          </w:p>
        </w:tc>
        <w:tc>
          <w:tcPr>
            <w:tcW w:w="334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E</w:t>
            </w:r>
          </w:p>
        </w:tc>
        <w:tc>
          <w:tcPr>
            <w:tcW w:w="327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F</w:t>
            </w:r>
          </w:p>
        </w:tc>
        <w:tc>
          <w:tcPr>
            <w:tcW w:w="368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G</w:t>
            </w:r>
          </w:p>
        </w:tc>
        <w:tc>
          <w:tcPr>
            <w:tcW w:w="366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H</w:t>
            </w:r>
          </w:p>
        </w:tc>
        <w:tc>
          <w:tcPr>
            <w:tcW w:w="323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I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J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K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L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M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N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O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P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Q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R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S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T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U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V</w:t>
            </w:r>
          </w:p>
        </w:tc>
        <w:tc>
          <w:tcPr>
            <w:tcW w:w="430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W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X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Y</w:t>
            </w:r>
          </w:p>
        </w:tc>
        <w:tc>
          <w:tcPr>
            <w:tcW w:w="429" w:type="dxa"/>
            <w:shd w:val="clear" w:color="auto" w:fill="auto"/>
          </w:tcPr>
          <w:p w:rsidR="00780FD8" w:rsidRDefault="00780FD8" w:rsidP="004A5237">
            <w:pPr>
              <w:jc w:val="center"/>
            </w:pPr>
            <w:r>
              <w:t>Z</w:t>
            </w:r>
          </w:p>
        </w:tc>
      </w:tr>
      <w:tr w:rsidR="00780FD8" w:rsidTr="004A5237">
        <w:tc>
          <w:tcPr>
            <w:tcW w:w="355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</w:t>
            </w:r>
          </w:p>
        </w:tc>
        <w:tc>
          <w:tcPr>
            <w:tcW w:w="344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3</w:t>
            </w:r>
          </w:p>
        </w:tc>
        <w:tc>
          <w:tcPr>
            <w:tcW w:w="364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4</w:t>
            </w:r>
          </w:p>
        </w:tc>
        <w:tc>
          <w:tcPr>
            <w:tcW w:w="334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5</w:t>
            </w:r>
          </w:p>
        </w:tc>
        <w:tc>
          <w:tcPr>
            <w:tcW w:w="327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6</w:t>
            </w:r>
          </w:p>
        </w:tc>
        <w:tc>
          <w:tcPr>
            <w:tcW w:w="368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7</w:t>
            </w:r>
          </w:p>
        </w:tc>
        <w:tc>
          <w:tcPr>
            <w:tcW w:w="366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8</w:t>
            </w:r>
          </w:p>
        </w:tc>
        <w:tc>
          <w:tcPr>
            <w:tcW w:w="323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9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10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11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12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13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14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15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16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17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18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19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20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21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22</w:t>
            </w:r>
          </w:p>
        </w:tc>
        <w:tc>
          <w:tcPr>
            <w:tcW w:w="430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23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24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25</w:t>
            </w:r>
          </w:p>
        </w:tc>
        <w:tc>
          <w:tcPr>
            <w:tcW w:w="429" w:type="dxa"/>
            <w:shd w:val="clear" w:color="auto" w:fill="auto"/>
          </w:tcPr>
          <w:p w:rsidR="00780FD8" w:rsidRPr="004A5237" w:rsidRDefault="00780FD8" w:rsidP="004A5237">
            <w:pPr>
              <w:jc w:val="center"/>
              <w:rPr>
                <w:sz w:val="21"/>
              </w:rPr>
            </w:pPr>
            <w:r w:rsidRPr="004A5237">
              <w:rPr>
                <w:sz w:val="21"/>
              </w:rPr>
              <w:t>26</w:t>
            </w:r>
          </w:p>
        </w:tc>
      </w:tr>
    </w:tbl>
    <w:p w:rsidR="00CF4B0A" w:rsidRDefault="00AD0371" w:rsidP="00E76298">
      <w:r>
        <w:t xml:space="preserve">The first two elements in the sequence can be any two of the letters above. </w:t>
      </w:r>
      <w:r w:rsidRPr="00AD0371">
        <w:rPr>
          <w:b/>
        </w:rPr>
        <w:t>Every next element</w:t>
      </w:r>
      <w:r>
        <w:t xml:space="preserve"> </w:t>
      </w:r>
      <w:r w:rsidRPr="00AD0371">
        <w:rPr>
          <w:b/>
        </w:rPr>
        <w:t>has a code equal to the sum of the codes of the previous two elements</w:t>
      </w:r>
      <w:r>
        <w:t xml:space="preserve">. </w:t>
      </w:r>
    </w:p>
    <w:p w:rsidR="00AD0371" w:rsidRDefault="00AD0371" w:rsidP="00E76298">
      <w:r>
        <w:t xml:space="preserve">For example, if A and B are the first two elements, the third element will be C (code(A) = 1, code(B) = 2, 1 + 2 = 3, </w:t>
      </w:r>
      <w:r w:rsidR="00CF4B0A">
        <w:t>code(C) = 3). Analogically, the fourth element's code will be determined by the sum of the codes of B and C, so the fourth element will be E.</w:t>
      </w:r>
    </w:p>
    <w:p w:rsidR="00780FD8" w:rsidRDefault="00CF4B0A" w:rsidP="00E76298">
      <w:r w:rsidRPr="00CF4B0A">
        <w:rPr>
          <w:b/>
        </w:rPr>
        <w:t>If the sum of two codes is larger than 26, then that sum is taken by its modulus by 26</w:t>
      </w:r>
      <w:r w:rsidR="00543760">
        <w:rPr>
          <w:b/>
        </w:rPr>
        <w:t xml:space="preserve"> </w:t>
      </w:r>
      <w:r w:rsidR="00543760">
        <w:t>(you know this as the % operator in C#)</w:t>
      </w:r>
      <w:r>
        <w:t xml:space="preserve">. For example, if the sum is 27, then the code will be </w:t>
      </w:r>
      <w:r w:rsidR="00404E91">
        <w:t>(27 by modulus 26)</w:t>
      </w:r>
      <w:r>
        <w:t xml:space="preserve"> = 1, which is the code of A. Another example – if the first two elements are Y and </w:t>
      </w:r>
      <w:r w:rsidR="00404E91">
        <w:t>D</w:t>
      </w:r>
      <w:r>
        <w:t xml:space="preserve">, then </w:t>
      </w:r>
      <w:r w:rsidR="00404E91">
        <w:t xml:space="preserve">the sum of their codes is </w:t>
      </w:r>
      <w:r>
        <w:t>2</w:t>
      </w:r>
      <w:r w:rsidR="00404E91">
        <w:t>5</w:t>
      </w:r>
      <w:r>
        <w:t xml:space="preserve"> + </w:t>
      </w:r>
      <w:r w:rsidR="00404E91">
        <w:t>4</w:t>
      </w:r>
      <w:r>
        <w:t xml:space="preserve"> = </w:t>
      </w:r>
      <w:r w:rsidR="00404E91">
        <w:t>29</w:t>
      </w:r>
      <w:r>
        <w:t xml:space="preserve">, which is larger than </w:t>
      </w:r>
      <w:r w:rsidR="00404E91">
        <w:t>26, so the code o</w:t>
      </w:r>
      <w:r w:rsidR="00543760">
        <w:t xml:space="preserve">f the next element will be (29 by modulus 26) = </w:t>
      </w:r>
      <w:r w:rsidR="008A5305">
        <w:t>3</w:t>
      </w:r>
      <w:r w:rsidR="00543760">
        <w:t>, which is the code of C.</w:t>
      </w:r>
    </w:p>
    <w:p w:rsidR="00543760" w:rsidRDefault="00543760" w:rsidP="00E76298">
      <w:r>
        <w:t xml:space="preserve">The </w:t>
      </w:r>
      <w:r w:rsidRPr="00543760">
        <w:rPr>
          <w:b/>
        </w:rPr>
        <w:t>A-nacci figure</w:t>
      </w:r>
      <w:r>
        <w:t xml:space="preserve"> consists of </w:t>
      </w:r>
      <w:r w:rsidRPr="00543760">
        <w:rPr>
          <w:b/>
        </w:rPr>
        <w:t xml:space="preserve">lines of sequential elements from </w:t>
      </w:r>
      <w:r>
        <w:rPr>
          <w:b/>
        </w:rPr>
        <w:t>an</w:t>
      </w:r>
      <w:r w:rsidRPr="00543760">
        <w:rPr>
          <w:b/>
        </w:rPr>
        <w:t xml:space="preserve"> A-nacci sequence</w:t>
      </w:r>
      <w:r>
        <w:t xml:space="preserve">, printed out similarly to the letter A (but without the dash in the middle). </w:t>
      </w:r>
      <w:r w:rsidRPr="00697473">
        <w:rPr>
          <w:b/>
        </w:rPr>
        <w:t>The first line contains exactly one element – the first element of an A-nacci sequence</w:t>
      </w:r>
      <w:r>
        <w:t xml:space="preserve">. </w:t>
      </w:r>
      <w:r w:rsidR="00697473">
        <w:t xml:space="preserve">The </w:t>
      </w:r>
      <w:r w:rsidR="00697473" w:rsidRPr="00697473">
        <w:rPr>
          <w:b/>
        </w:rPr>
        <w:t>second line contains the second and third elements</w:t>
      </w:r>
      <w:r w:rsidR="00697473">
        <w:t xml:space="preserve"> of the sequence, </w:t>
      </w:r>
      <w:r w:rsidR="00697473" w:rsidRPr="00697473">
        <w:rPr>
          <w:b/>
        </w:rPr>
        <w:t>concatenated</w:t>
      </w:r>
      <w:r w:rsidR="00697473">
        <w:t xml:space="preserve"> (that is, not separated by anything). </w:t>
      </w:r>
      <w:r w:rsidRPr="00697473">
        <w:rPr>
          <w:b/>
        </w:rPr>
        <w:t>Each of the next lines contains exactly two elements</w:t>
      </w:r>
      <w:r>
        <w:t xml:space="preserve"> – the </w:t>
      </w:r>
      <w:r w:rsidRPr="00697473">
        <w:rPr>
          <w:b/>
        </w:rPr>
        <w:t>next elements of the sequence</w:t>
      </w:r>
      <w:r>
        <w:t xml:space="preserve">, </w:t>
      </w:r>
      <w:r w:rsidRPr="00697473">
        <w:rPr>
          <w:b/>
        </w:rPr>
        <w:t>separated by a certain number of whitespaces</w:t>
      </w:r>
      <w:r>
        <w:t>. The number of whitespaces separating the elements on the third line</w:t>
      </w:r>
      <w:r w:rsidR="00697473">
        <w:t>, fourth line</w:t>
      </w:r>
      <w:r>
        <w:t xml:space="preserve"> and so on, are as follows:</w:t>
      </w:r>
    </w:p>
    <w:p w:rsidR="00543760" w:rsidRDefault="00543760" w:rsidP="00543760">
      <w:pPr>
        <w:numPr>
          <w:ilvl w:val="0"/>
          <w:numId w:val="21"/>
        </w:numPr>
      </w:pPr>
      <w:r w:rsidRPr="00697473">
        <w:rPr>
          <w:b/>
        </w:rPr>
        <w:t xml:space="preserve">The </w:t>
      </w:r>
      <w:r w:rsidR="00697473">
        <w:rPr>
          <w:b/>
        </w:rPr>
        <w:t>third</w:t>
      </w:r>
      <w:r w:rsidRPr="00697473">
        <w:rPr>
          <w:b/>
        </w:rPr>
        <w:t xml:space="preserve"> line has exactly one whitespace</w:t>
      </w:r>
      <w:r w:rsidR="00697473">
        <w:t xml:space="preserve"> between the two elements</w:t>
      </w:r>
    </w:p>
    <w:p w:rsidR="00543760" w:rsidRDefault="00543760" w:rsidP="00543760">
      <w:pPr>
        <w:numPr>
          <w:ilvl w:val="0"/>
          <w:numId w:val="21"/>
        </w:numPr>
      </w:pPr>
      <w:r w:rsidRPr="00697473">
        <w:rPr>
          <w:b/>
        </w:rPr>
        <w:t xml:space="preserve">The </w:t>
      </w:r>
      <w:r w:rsidR="00697473">
        <w:rPr>
          <w:b/>
        </w:rPr>
        <w:t>fourth</w:t>
      </w:r>
      <w:r w:rsidRPr="00697473">
        <w:rPr>
          <w:b/>
        </w:rPr>
        <w:t xml:space="preserve"> line has exactly two whitespaces</w:t>
      </w:r>
      <w:r w:rsidR="00697473">
        <w:t xml:space="preserve"> between the two elements</w:t>
      </w:r>
    </w:p>
    <w:p w:rsidR="00543760" w:rsidRDefault="00543760" w:rsidP="00543760">
      <w:pPr>
        <w:numPr>
          <w:ilvl w:val="0"/>
          <w:numId w:val="21"/>
        </w:numPr>
      </w:pPr>
      <w:r>
        <w:t>…</w:t>
      </w:r>
    </w:p>
    <w:p w:rsidR="00543760" w:rsidRDefault="00543760" w:rsidP="00543760">
      <w:pPr>
        <w:numPr>
          <w:ilvl w:val="0"/>
          <w:numId w:val="21"/>
        </w:numPr>
      </w:pPr>
      <w:r w:rsidRPr="00697473">
        <w:rPr>
          <w:b/>
        </w:rPr>
        <w:t>The N</w:t>
      </w:r>
      <w:r w:rsidR="00697473" w:rsidRPr="00697473">
        <w:rPr>
          <w:b/>
          <w:vertAlign w:val="superscript"/>
        </w:rPr>
        <w:t>th</w:t>
      </w:r>
      <w:r w:rsidRPr="00697473">
        <w:rPr>
          <w:b/>
        </w:rPr>
        <w:t xml:space="preserve"> line has exactly N-</w:t>
      </w:r>
      <w:r w:rsidR="00697473">
        <w:rPr>
          <w:b/>
        </w:rPr>
        <w:t>2</w:t>
      </w:r>
      <w:r w:rsidRPr="00697473">
        <w:rPr>
          <w:b/>
        </w:rPr>
        <w:t xml:space="preserve"> </w:t>
      </w:r>
      <w:r w:rsidR="00697473" w:rsidRPr="00697473">
        <w:rPr>
          <w:b/>
        </w:rPr>
        <w:t>whitespaces</w:t>
      </w:r>
      <w:r w:rsidR="00697473">
        <w:t xml:space="preserve"> between the two elements</w:t>
      </w:r>
    </w:p>
    <w:p w:rsidR="00697473" w:rsidRPr="00697473" w:rsidRDefault="00697473" w:rsidP="00697473">
      <w:pPr>
        <w:ind w:left="60"/>
      </w:pPr>
      <w:r>
        <w:t>Write a program, which, by given the first two elements (letters) of the A-nacci sequence and the number of lines in the A-nacci form, prints an A-nacci form on the console.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820B2D" w:rsidRDefault="00820B2D" w:rsidP="007A07BD">
      <w:pPr>
        <w:spacing w:before="60"/>
      </w:pPr>
      <w:r>
        <w:t xml:space="preserve">The </w:t>
      </w:r>
      <w:r w:rsidRPr="00235C9C">
        <w:rPr>
          <w:b/>
        </w:rPr>
        <w:t xml:space="preserve">first </w:t>
      </w:r>
      <w:r w:rsidR="00543760">
        <w:rPr>
          <w:b/>
        </w:rPr>
        <w:t>two</w:t>
      </w:r>
      <w:r w:rsidRPr="00235C9C">
        <w:rPr>
          <w:b/>
        </w:rPr>
        <w:t xml:space="preserve"> lines</w:t>
      </w:r>
      <w:r>
        <w:t xml:space="preserve"> will contain the values of the </w:t>
      </w:r>
      <w:r w:rsidRPr="00235C9C">
        <w:rPr>
          <w:b/>
        </w:rPr>
        <w:t xml:space="preserve">first </w:t>
      </w:r>
      <w:r w:rsidR="00543760">
        <w:rPr>
          <w:b/>
        </w:rPr>
        <w:t>two elements</w:t>
      </w:r>
      <w:r>
        <w:t xml:space="preserve"> of the </w:t>
      </w:r>
      <w:r w:rsidR="00543760">
        <w:t>A-nacci</w:t>
      </w:r>
      <w:r w:rsidR="00F62CE5">
        <w:t xml:space="preserve"> </w:t>
      </w:r>
      <w:r>
        <w:t xml:space="preserve">sequence – each </w:t>
      </w:r>
      <w:r w:rsidR="00543760">
        <w:t xml:space="preserve">element </w:t>
      </w:r>
      <w:r>
        <w:t xml:space="preserve">will be </w:t>
      </w:r>
      <w:r w:rsidR="00543760">
        <w:t xml:space="preserve">a </w:t>
      </w:r>
      <w:r w:rsidR="00543760" w:rsidRPr="00543760">
        <w:rPr>
          <w:b/>
        </w:rPr>
        <w:t>capital English letter</w:t>
      </w:r>
      <w:r w:rsidR="00543760">
        <w:t xml:space="preserve"> </w:t>
      </w:r>
      <w:r>
        <w:t>on a separate line.</w:t>
      </w:r>
    </w:p>
    <w:p w:rsidR="00820B2D" w:rsidRDefault="00F62CE5" w:rsidP="007A07BD">
      <w:pPr>
        <w:spacing w:before="60"/>
      </w:pPr>
      <w:r>
        <w:t xml:space="preserve">On the </w:t>
      </w:r>
      <w:r w:rsidR="00742E91">
        <w:t xml:space="preserve">third </w:t>
      </w:r>
      <w:r>
        <w:t xml:space="preserve">line of the input there will be the number </w:t>
      </w:r>
      <w:r w:rsidRPr="008B2398">
        <w:rPr>
          <w:b/>
        </w:rPr>
        <w:t>L</w:t>
      </w:r>
      <w:r>
        <w:t xml:space="preserve"> – </w:t>
      </w:r>
      <w:r w:rsidRPr="008B2398">
        <w:rPr>
          <w:b/>
        </w:rPr>
        <w:t>the number of lines</w:t>
      </w:r>
      <w:r>
        <w:t xml:space="preserve"> in the </w:t>
      </w:r>
      <w:r w:rsidR="00742E91">
        <w:t>A-nacci form</w:t>
      </w:r>
      <w:r w:rsidR="00820B2D">
        <w:t>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235C9C" w:rsidP="007A07BD">
      <w:pPr>
        <w:spacing w:before="60"/>
        <w:rPr>
          <w:rFonts w:hint="eastAsia"/>
        </w:rPr>
      </w:pPr>
      <w:r>
        <w:t xml:space="preserve">The output should contain </w:t>
      </w:r>
      <w:r w:rsidRPr="00B90D06">
        <w:rPr>
          <w:b/>
        </w:rPr>
        <w:t xml:space="preserve">exactly </w:t>
      </w:r>
      <w:r w:rsidR="008B2398">
        <w:rPr>
          <w:b/>
        </w:rPr>
        <w:t>L</w:t>
      </w:r>
      <w:r w:rsidRPr="00B90D06">
        <w:rPr>
          <w:b/>
        </w:rPr>
        <w:t xml:space="preserve"> lines</w:t>
      </w:r>
      <w:r w:rsidR="008B2398">
        <w:t xml:space="preserve">. The </w:t>
      </w:r>
      <w:r w:rsidR="008B2398" w:rsidRPr="008B2398">
        <w:rPr>
          <w:b/>
        </w:rPr>
        <w:t xml:space="preserve">first line should contain exactly one </w:t>
      </w:r>
      <w:r w:rsidR="00742E91">
        <w:rPr>
          <w:b/>
        </w:rPr>
        <w:t>capital English letter</w:t>
      </w:r>
      <w:r w:rsidR="00742E91" w:rsidRPr="00742E91">
        <w:t>.</w:t>
      </w:r>
      <w:r w:rsidR="00742E91">
        <w:t xml:space="preserve"> </w:t>
      </w:r>
      <w:r w:rsidR="00742E91" w:rsidRPr="00742E91">
        <w:rPr>
          <w:b/>
        </w:rPr>
        <w:t>The second line</w:t>
      </w:r>
      <w:r w:rsidR="00742E91">
        <w:rPr>
          <w:b/>
        </w:rPr>
        <w:t xml:space="preserve"> </w:t>
      </w:r>
      <w:r w:rsidR="00742E91" w:rsidRPr="00742E91">
        <w:t>(if L&gt;1)</w:t>
      </w:r>
      <w:r w:rsidR="00742E91" w:rsidRPr="00742E91">
        <w:rPr>
          <w:b/>
        </w:rPr>
        <w:t xml:space="preserve"> should contain exactly two capital English letters</w:t>
      </w:r>
      <w:r w:rsidR="00B16F15">
        <w:t>.</w:t>
      </w:r>
      <w:r w:rsidR="00B65AD0">
        <w:t xml:space="preserve"> </w:t>
      </w:r>
      <w:r w:rsidR="00742E91">
        <w:t xml:space="preserve">The </w:t>
      </w:r>
      <w:r w:rsidR="00742E91" w:rsidRPr="00A73C98">
        <w:rPr>
          <w:b/>
        </w:rPr>
        <w:t xml:space="preserve">third line </w:t>
      </w:r>
      <w:r w:rsidR="00A73C98" w:rsidRPr="00A73C98">
        <w:rPr>
          <w:b/>
        </w:rPr>
        <w:t>should contain two capital English letters, separated by a single whitespace</w:t>
      </w:r>
      <w:r w:rsidR="00A73C98">
        <w:t xml:space="preserve"> (" ") and so on</w:t>
      </w:r>
      <w:r w:rsidR="00742E91">
        <w:t xml:space="preserve">. </w:t>
      </w:r>
      <w:r w:rsidR="00A73C98">
        <w:t>T</w:t>
      </w:r>
      <w:r>
        <w:t xml:space="preserve">here </w:t>
      </w:r>
      <w:r w:rsidRPr="00B90D06">
        <w:rPr>
          <w:b/>
        </w:rPr>
        <w:t>shouldn't</w:t>
      </w:r>
      <w:r w:rsidR="00B90D06">
        <w:rPr>
          <w:b/>
        </w:rPr>
        <w:t xml:space="preserve"> be</w:t>
      </w:r>
      <w:r w:rsidRPr="00B90D06">
        <w:rPr>
          <w:b/>
        </w:rPr>
        <w:t xml:space="preserve"> </w:t>
      </w:r>
      <w:r w:rsidR="00B90D06">
        <w:rPr>
          <w:b/>
        </w:rPr>
        <w:t xml:space="preserve">any whitespaces after the </w:t>
      </w:r>
      <w:r w:rsidR="00A73C98">
        <w:rPr>
          <w:b/>
        </w:rPr>
        <w:t xml:space="preserve">second </w:t>
      </w:r>
      <w:r w:rsidR="00A73C98" w:rsidRPr="00A73C98">
        <w:t>(i.e. last)</w:t>
      </w:r>
      <w:r w:rsidR="00A73C98">
        <w:rPr>
          <w:b/>
        </w:rPr>
        <w:t xml:space="preserve"> letter </w:t>
      </w:r>
      <w:r w:rsidR="008B2398">
        <w:rPr>
          <w:b/>
        </w:rPr>
        <w:t>on a line</w:t>
      </w:r>
      <w:r w:rsidR="00B90D06">
        <w:t>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Default="00742E91" w:rsidP="00C76356">
      <w:pPr>
        <w:numPr>
          <w:ilvl w:val="0"/>
          <w:numId w:val="17"/>
        </w:numPr>
        <w:spacing w:before="0" w:after="0"/>
        <w:jc w:val="left"/>
      </w:pPr>
      <w:r>
        <w:t>1</w:t>
      </w:r>
      <w:r w:rsidR="00D6160F">
        <w:t xml:space="preserve"> </w:t>
      </w:r>
      <w:r w:rsidR="00D6160F" w:rsidRPr="00D6160F">
        <w:t>≤</w:t>
      </w:r>
      <w:r w:rsidR="00D6160F">
        <w:rPr>
          <w:b/>
        </w:rPr>
        <w:t xml:space="preserve"> </w:t>
      </w:r>
      <w:r w:rsidR="008B2398">
        <w:rPr>
          <w:b/>
        </w:rPr>
        <w:t>L</w:t>
      </w:r>
      <w:r w:rsidR="00B90D06">
        <w:t xml:space="preserve"> </w:t>
      </w:r>
      <w:r w:rsidR="00D6160F">
        <w:t>≤</w:t>
      </w:r>
      <w:r w:rsidR="00B90D06">
        <w:t xml:space="preserve"> </w:t>
      </w:r>
      <w:r w:rsidR="00A73C98">
        <w:t>42</w:t>
      </w:r>
      <w:r w:rsidR="00B5636E">
        <w:t>.</w:t>
      </w:r>
    </w:p>
    <w:p w:rsidR="00D6160F" w:rsidRDefault="00A73C98" w:rsidP="00C76356">
      <w:pPr>
        <w:numPr>
          <w:ilvl w:val="0"/>
          <w:numId w:val="17"/>
        </w:numPr>
        <w:spacing w:before="0" w:after="0"/>
        <w:jc w:val="left"/>
      </w:pPr>
      <w:r>
        <w:t>All elements of the A-nacci sequence are characters, which are capital letters from the English alphabet</w:t>
      </w:r>
      <w:r w:rsidR="00D6160F"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111"/>
        <w:gridCol w:w="6193"/>
      </w:tblGrid>
      <w:tr w:rsidR="00C76356" w:rsidRPr="00552A9F" w:rsidTr="00D616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C76356" w:rsidTr="00D6160F">
        <w:tblPrEx>
          <w:tblCellMar>
            <w:top w:w="0" w:type="dxa"/>
            <w:bottom w:w="0" w:type="dxa"/>
          </w:tblCellMar>
        </w:tblPrEx>
        <w:trPr>
          <w:trHeight w:val="152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60F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C</w:t>
            </w:r>
          </w:p>
          <w:p w:rsidR="00A73C98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B</w:t>
            </w:r>
          </w:p>
          <w:p w:rsidR="00A73C98" w:rsidRDefault="0056164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561648" w:rsidRDefault="0056164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262" w:rsidRDefault="00A73C98" w:rsidP="00A73C9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C</w:t>
            </w:r>
          </w:p>
          <w:p w:rsidR="00A73C98" w:rsidRDefault="00A73C98" w:rsidP="00A73C9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BE</w:t>
            </w:r>
          </w:p>
          <w:p w:rsidR="00A73C98" w:rsidRDefault="00561648" w:rsidP="0056164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G L</w:t>
            </w:r>
          </w:p>
          <w:p w:rsidR="00561648" w:rsidRDefault="00561648" w:rsidP="0056164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  <w:tr w:rsidR="00C76356" w:rsidTr="0038763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98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  <w:p w:rsidR="00A73C98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Q</w:t>
            </w:r>
          </w:p>
          <w:p w:rsidR="00A73C98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A73C98" w:rsidRPr="00AC1EA2" w:rsidRDefault="00A73C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041" w:rsidRPr="00AC1EA2" w:rsidRDefault="00A73C98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</w:tc>
      </w:tr>
    </w:tbl>
    <w:p w:rsidR="008B0C41" w:rsidRPr="00C76356" w:rsidRDefault="008B0C41" w:rsidP="007528B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EA" w:rsidRDefault="00554AEA">
      <w:r>
        <w:separator/>
      </w:r>
    </w:p>
  </w:endnote>
  <w:endnote w:type="continuationSeparator" w:id="1">
    <w:p w:rsidR="00554AEA" w:rsidRDefault="00554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7F78C4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7F78C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EA" w:rsidRDefault="00554AEA">
      <w:r>
        <w:separator/>
      </w:r>
    </w:p>
  </w:footnote>
  <w:footnote w:type="continuationSeparator" w:id="1">
    <w:p w:rsidR="00554AEA" w:rsidRDefault="00554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F78C4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72B46"/>
    <w:multiLevelType w:val="hybridMultilevel"/>
    <w:tmpl w:val="AF8AB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9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4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A5461"/>
    <w:rsid w:val="000B338F"/>
    <w:rsid w:val="000B4A63"/>
    <w:rsid w:val="000C66A7"/>
    <w:rsid w:val="000C7484"/>
    <w:rsid w:val="000D0B05"/>
    <w:rsid w:val="000D2DC3"/>
    <w:rsid w:val="000E494F"/>
    <w:rsid w:val="000E532F"/>
    <w:rsid w:val="000E6EA7"/>
    <w:rsid w:val="00110D80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6B8B"/>
    <w:rsid w:val="001E177B"/>
    <w:rsid w:val="00205C2B"/>
    <w:rsid w:val="00213EAA"/>
    <w:rsid w:val="002256CC"/>
    <w:rsid w:val="002270AD"/>
    <w:rsid w:val="00235C9C"/>
    <w:rsid w:val="0023691D"/>
    <w:rsid w:val="00241424"/>
    <w:rsid w:val="0025114C"/>
    <w:rsid w:val="00254DE2"/>
    <w:rsid w:val="002706B2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028F2"/>
    <w:rsid w:val="003349A0"/>
    <w:rsid w:val="003358B3"/>
    <w:rsid w:val="0033658C"/>
    <w:rsid w:val="00340BB7"/>
    <w:rsid w:val="00346BC7"/>
    <w:rsid w:val="00353E4D"/>
    <w:rsid w:val="003606FD"/>
    <w:rsid w:val="00360B4D"/>
    <w:rsid w:val="00360FBE"/>
    <w:rsid w:val="00361CF6"/>
    <w:rsid w:val="003625C6"/>
    <w:rsid w:val="00365DCF"/>
    <w:rsid w:val="0038763E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309A"/>
    <w:rsid w:val="003F3A33"/>
    <w:rsid w:val="00404189"/>
    <w:rsid w:val="00404E91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6E0C"/>
    <w:rsid w:val="00497068"/>
    <w:rsid w:val="00497540"/>
    <w:rsid w:val="004A5237"/>
    <w:rsid w:val="004B0789"/>
    <w:rsid w:val="004B28D9"/>
    <w:rsid w:val="004C0C23"/>
    <w:rsid w:val="004C1DF8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760"/>
    <w:rsid w:val="00544796"/>
    <w:rsid w:val="00545767"/>
    <w:rsid w:val="00552A9F"/>
    <w:rsid w:val="00552DDB"/>
    <w:rsid w:val="00553A28"/>
    <w:rsid w:val="00554AEA"/>
    <w:rsid w:val="00554CD4"/>
    <w:rsid w:val="005578D0"/>
    <w:rsid w:val="00560FD3"/>
    <w:rsid w:val="00561648"/>
    <w:rsid w:val="005668A0"/>
    <w:rsid w:val="00575A18"/>
    <w:rsid w:val="00577F46"/>
    <w:rsid w:val="00581484"/>
    <w:rsid w:val="00582B7E"/>
    <w:rsid w:val="005907FF"/>
    <w:rsid w:val="005A2EF8"/>
    <w:rsid w:val="005A5F0F"/>
    <w:rsid w:val="005A7262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7473"/>
    <w:rsid w:val="006A7D51"/>
    <w:rsid w:val="006B01AC"/>
    <w:rsid w:val="006B13C8"/>
    <w:rsid w:val="006B2D5A"/>
    <w:rsid w:val="006C38C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2E91"/>
    <w:rsid w:val="00746EE0"/>
    <w:rsid w:val="00750E5D"/>
    <w:rsid w:val="00752281"/>
    <w:rsid w:val="007528B8"/>
    <w:rsid w:val="00760400"/>
    <w:rsid w:val="007607A4"/>
    <w:rsid w:val="00764AF4"/>
    <w:rsid w:val="00777961"/>
    <w:rsid w:val="00780FD8"/>
    <w:rsid w:val="00787CC8"/>
    <w:rsid w:val="00790B8C"/>
    <w:rsid w:val="007A07BD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7F78C4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A5305"/>
    <w:rsid w:val="008B0C41"/>
    <w:rsid w:val="008B2398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128CD"/>
    <w:rsid w:val="0091723A"/>
    <w:rsid w:val="009247A7"/>
    <w:rsid w:val="00931142"/>
    <w:rsid w:val="00936A7E"/>
    <w:rsid w:val="009370B8"/>
    <w:rsid w:val="00940E9B"/>
    <w:rsid w:val="00941EE5"/>
    <w:rsid w:val="00942041"/>
    <w:rsid w:val="00944ED7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3B"/>
    <w:rsid w:val="00A72E9D"/>
    <w:rsid w:val="00A73C98"/>
    <w:rsid w:val="00A74A55"/>
    <w:rsid w:val="00A7521A"/>
    <w:rsid w:val="00A85672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371"/>
    <w:rsid w:val="00AD0AFF"/>
    <w:rsid w:val="00AE5F07"/>
    <w:rsid w:val="00B05F43"/>
    <w:rsid w:val="00B13659"/>
    <w:rsid w:val="00B16F15"/>
    <w:rsid w:val="00B205EC"/>
    <w:rsid w:val="00B21BD9"/>
    <w:rsid w:val="00B21D49"/>
    <w:rsid w:val="00B222C7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C1700"/>
    <w:rsid w:val="00CD587F"/>
    <w:rsid w:val="00CE6E62"/>
    <w:rsid w:val="00CF2197"/>
    <w:rsid w:val="00CF4B0A"/>
    <w:rsid w:val="00D03530"/>
    <w:rsid w:val="00D10D97"/>
    <w:rsid w:val="00D164DC"/>
    <w:rsid w:val="00D20940"/>
    <w:rsid w:val="00D25231"/>
    <w:rsid w:val="00D31CE4"/>
    <w:rsid w:val="00D42DD5"/>
    <w:rsid w:val="00D44C79"/>
    <w:rsid w:val="00D45455"/>
    <w:rsid w:val="00D51436"/>
    <w:rsid w:val="00D522F6"/>
    <w:rsid w:val="00D551F8"/>
    <w:rsid w:val="00D6160F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4EC7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5493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3773C"/>
    <w:rsid w:val="00F44305"/>
    <w:rsid w:val="00F5031A"/>
    <w:rsid w:val="00F56D2D"/>
    <w:rsid w:val="00F62CE5"/>
    <w:rsid w:val="00F62CEE"/>
    <w:rsid w:val="00F642FA"/>
    <w:rsid w:val="00F845B7"/>
    <w:rsid w:val="00F95498"/>
    <w:rsid w:val="00FA5C57"/>
    <w:rsid w:val="00FC3BEF"/>
    <w:rsid w:val="00FD2872"/>
    <w:rsid w:val="00FD45DD"/>
    <w:rsid w:val="00FE4A7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styleId="TableColorful3">
    <w:name w:val="Table Colorful 3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53B9C-F036-4D4B-A19C-42873AD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3702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2014-05-06T20:41:00Z</dcterms:created>
  <dcterms:modified xsi:type="dcterms:W3CDTF">2014-05-06T20:41:00Z</dcterms:modified>
</cp:coreProperties>
</file>