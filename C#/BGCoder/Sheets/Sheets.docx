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629" w:rsidRDefault="00482629" w:rsidP="005A631C">
      <w:pPr>
        <w:pStyle w:val="Heading2"/>
        <w:jc w:val="center"/>
      </w:pPr>
      <w:r>
        <w:t xml:space="preserve">Problem </w:t>
      </w:r>
      <w:r w:rsidR="00E02CCD">
        <w:t>3</w:t>
      </w:r>
      <w:r w:rsidRPr="00552A9F">
        <w:t xml:space="preserve"> – </w:t>
      </w:r>
      <w:r w:rsidR="00AD513B">
        <w:t>Sheets</w:t>
      </w:r>
    </w:p>
    <w:p w:rsidR="00226D6B" w:rsidRDefault="00CB0187" w:rsidP="00226D6B">
      <w:r>
        <w:rPr>
          <w:noProof/>
          <w:lang w:val="bg-BG" w:eastAsia="bg-BG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39370</wp:posOffset>
            </wp:positionV>
            <wp:extent cx="2775585" cy="3914775"/>
            <wp:effectExtent l="19050" t="0" r="5715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8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26D6B">
        <w:t>Asya</w:t>
      </w:r>
      <w:r w:rsidR="00226D6B" w:rsidRPr="00226D6B">
        <w:t xml:space="preserve"> loves confetti.</w:t>
      </w:r>
      <w:r w:rsidR="00226D6B">
        <w:t xml:space="preserve"> One day she decided to create exactly </w:t>
      </w:r>
      <w:r w:rsidR="00226D6B" w:rsidRPr="00226D6B">
        <w:rPr>
          <w:b/>
        </w:rPr>
        <w:t>N</w:t>
      </w:r>
      <w:r w:rsidR="00226D6B">
        <w:t xml:space="preserve"> small </w:t>
      </w:r>
      <w:r w:rsidR="00226D6B" w:rsidRPr="006236E9">
        <w:rPr>
          <w:b/>
        </w:rPr>
        <w:t>pieces</w:t>
      </w:r>
      <w:r w:rsidR="00226D6B">
        <w:t xml:space="preserve"> of </w:t>
      </w:r>
      <w:r w:rsidR="009A4CB9">
        <w:t>sheets</w:t>
      </w:r>
      <w:r w:rsidR="00226D6B">
        <w:t xml:space="preserve"> </w:t>
      </w:r>
      <w:r w:rsidR="00226D6B" w:rsidRPr="008F7B95">
        <w:rPr>
          <w:b/>
        </w:rPr>
        <w:t>with paper size A10</w:t>
      </w:r>
      <w:r w:rsidR="00226D6B">
        <w:t>.</w:t>
      </w:r>
    </w:p>
    <w:p w:rsidR="00226D6B" w:rsidRDefault="00226D6B" w:rsidP="00226D6B">
      <w:r>
        <w:t>A10 is a standard for paper</w:t>
      </w:r>
      <w:r w:rsidR="008F7B95">
        <w:t xml:space="preserve"> sizes</w:t>
      </w:r>
      <w:r>
        <w:t xml:space="preserve">. A9 is </w:t>
      </w:r>
      <w:r w:rsidR="008F7B95">
        <w:t xml:space="preserve">another standard that is </w:t>
      </w:r>
      <w:r w:rsidRPr="008F7B95">
        <w:rPr>
          <w:b/>
        </w:rPr>
        <w:t>twice as bigger</w:t>
      </w:r>
      <w:r>
        <w:t xml:space="preserve"> as A10</w:t>
      </w:r>
      <w:r w:rsidR="006236E9">
        <w:t xml:space="preserve">, so A9 can be </w:t>
      </w:r>
      <w:r w:rsidR="006236E9" w:rsidRPr="006236E9">
        <w:rPr>
          <w:b/>
        </w:rPr>
        <w:t>cut</w:t>
      </w:r>
      <w:r w:rsidR="006236E9">
        <w:t xml:space="preserve"> into 2 pieces of size A10</w:t>
      </w:r>
      <w:r>
        <w:t>. A8 is twice as bigger as A9 and so on. A0 is twice as bigger as A1. See the picture on the left.</w:t>
      </w:r>
    </w:p>
    <w:p w:rsidR="00ED6E01" w:rsidRDefault="008F7B95" w:rsidP="00226D6B">
      <w:r>
        <w:t xml:space="preserve">Asya has </w:t>
      </w:r>
      <w:r w:rsidR="00BF6A2D" w:rsidRPr="00BF6A2D">
        <w:rPr>
          <w:b/>
        </w:rPr>
        <w:t>only</w:t>
      </w:r>
      <w:r w:rsidR="00BF6A2D">
        <w:t xml:space="preserve"> </w:t>
      </w:r>
      <w:r w:rsidRPr="008F7B95">
        <w:rPr>
          <w:b/>
        </w:rPr>
        <w:t>one sheet of each type</w:t>
      </w:r>
      <w:r>
        <w:t xml:space="preserve"> (totally 11 sheets).</w:t>
      </w:r>
      <w:r w:rsidR="006236E9">
        <w:t xml:space="preserve"> She wants to have </w:t>
      </w:r>
      <w:r w:rsidR="006236E9" w:rsidRPr="00F20DE3">
        <w:rPr>
          <w:b/>
        </w:rPr>
        <w:t>exactly N pieces</w:t>
      </w:r>
      <w:r w:rsidR="006236E9">
        <w:t xml:space="preserve"> of size A10 by cutting </w:t>
      </w:r>
      <w:r w:rsidR="006236E9" w:rsidRPr="006236E9">
        <w:rPr>
          <w:b/>
        </w:rPr>
        <w:t>as few sheets as possible</w:t>
      </w:r>
      <w:r w:rsidR="006236E9">
        <w:t>.</w:t>
      </w:r>
    </w:p>
    <w:p w:rsidR="00ED6E01" w:rsidRDefault="00ED6E01" w:rsidP="00226D6B">
      <w:r>
        <w:rPr>
          <w:b/>
        </w:rPr>
        <w:t>Asya</w:t>
      </w:r>
      <w:r w:rsidRPr="00ED6E01">
        <w:rPr>
          <w:b/>
        </w:rPr>
        <w:t xml:space="preserve"> should not have any wasted sheets.</w:t>
      </w:r>
    </w:p>
    <w:p w:rsidR="008F7B95" w:rsidRDefault="00F20DE3" w:rsidP="00226D6B">
      <w:r>
        <w:t>Write a program for her.</w:t>
      </w:r>
    </w:p>
    <w:p w:rsidR="00D54912" w:rsidRDefault="009A3C32" w:rsidP="00D54912">
      <w:r>
        <w:t xml:space="preserve">For example if we want to cut sheets into </w:t>
      </w:r>
      <w:r w:rsidR="00EB32BA">
        <w:t>9</w:t>
      </w:r>
      <w:r>
        <w:t xml:space="preserve"> pieces with the size of A10, we will</w:t>
      </w:r>
      <w:r w:rsidR="00EB32BA">
        <w:t xml:space="preserve"> use </w:t>
      </w:r>
      <w:r w:rsidR="00BF6A2D">
        <w:t xml:space="preserve">the only </w:t>
      </w:r>
      <w:r w:rsidR="00EB32BA">
        <w:t>A7</w:t>
      </w:r>
      <w:r w:rsidR="00BF6A2D">
        <w:t xml:space="preserve"> sheet</w:t>
      </w:r>
      <w:r w:rsidR="00EB32BA">
        <w:t xml:space="preserve"> (cut into 8 pieces of size A10) and the </w:t>
      </w:r>
      <w:r w:rsidR="00BF6A2D">
        <w:t xml:space="preserve">only </w:t>
      </w:r>
      <w:r w:rsidR="00EB32BA">
        <w:t xml:space="preserve">sheet with size A10. </w:t>
      </w:r>
      <w:r w:rsidR="00BF6A2D">
        <w:t>Then w</w:t>
      </w:r>
      <w:r w:rsidR="00F20DE3">
        <w:t xml:space="preserve">e </w:t>
      </w:r>
      <w:r w:rsidR="00BF5773">
        <w:t>will use</w:t>
      </w:r>
      <w:r w:rsidR="00F20DE3">
        <w:t xml:space="preserve"> 2 sheets. </w:t>
      </w:r>
      <w:r w:rsidR="00EB32BA">
        <w:t xml:space="preserve">All other </w:t>
      </w:r>
      <w:r w:rsidR="00F20DE3">
        <w:t xml:space="preserve">9 </w:t>
      </w:r>
      <w:r w:rsidR="002B45A4">
        <w:t>sheets will not be used.</w:t>
      </w:r>
    </w:p>
    <w:p w:rsidR="00C76356" w:rsidRPr="00482629" w:rsidRDefault="00482629" w:rsidP="00701B25">
      <w:pPr>
        <w:pStyle w:val="Heading3"/>
        <w:spacing w:before="120"/>
      </w:pPr>
      <w:r>
        <w:t>Input</w:t>
      </w:r>
    </w:p>
    <w:p w:rsidR="00565DA7" w:rsidRPr="00226D6B" w:rsidRDefault="00226D6B" w:rsidP="008F7B95">
      <w:r>
        <w:t xml:space="preserve">On the only line of the input there will be the number </w:t>
      </w:r>
      <w:r w:rsidRPr="00226D6B">
        <w:t>N</w:t>
      </w:r>
      <w:r>
        <w:t>.</w:t>
      </w:r>
    </w:p>
    <w:p w:rsidR="009A16A7" w:rsidRPr="009A16A7" w:rsidRDefault="009A16A7" w:rsidP="008F7B95">
      <w:r w:rsidRPr="001D47ED">
        <w:t>The input data will always be valid and in the format described. There is no need to check it explicitly</w:t>
      </w:r>
      <w:r w:rsidRPr="00173395">
        <w:rPr>
          <w:lang w:val="bg-BG"/>
        </w:rPr>
        <w:t>.</w:t>
      </w:r>
    </w:p>
    <w:p w:rsidR="00C76356" w:rsidRPr="00482629" w:rsidRDefault="00482629" w:rsidP="00701B25">
      <w:pPr>
        <w:pStyle w:val="Heading3"/>
        <w:spacing w:before="120"/>
        <w:rPr>
          <w:lang w:eastAsia="ja-JP"/>
        </w:rPr>
      </w:pPr>
      <w:r>
        <w:rPr>
          <w:lang w:eastAsia="ja-JP"/>
        </w:rPr>
        <w:t>Output</w:t>
      </w:r>
    </w:p>
    <w:p w:rsidR="00226D6B" w:rsidRDefault="00833580" w:rsidP="00C76356">
      <w:r>
        <w:t xml:space="preserve">Print the sizes of the sheets that </w:t>
      </w:r>
      <w:r w:rsidRPr="00D10EEB">
        <w:rPr>
          <w:b/>
        </w:rPr>
        <w:t>will not be used</w:t>
      </w:r>
      <w:r>
        <w:t xml:space="preserve"> after Asya’s cutting.</w:t>
      </w:r>
      <w:r w:rsidR="00D10EEB">
        <w:t xml:space="preserve"> Print one size on a single line.</w:t>
      </w:r>
    </w:p>
    <w:p w:rsidR="00565DA7" w:rsidRPr="002B45A4" w:rsidRDefault="00CD31D9" w:rsidP="008F7B95">
      <w:r>
        <w:t>The order of the paper size</w:t>
      </w:r>
      <w:r w:rsidR="007A7F5F">
        <w:t>s</w:t>
      </w:r>
      <w:r>
        <w:t xml:space="preserve"> </w:t>
      </w:r>
      <w:r w:rsidRPr="008F7B95">
        <w:rPr>
          <w:b/>
        </w:rPr>
        <w:t>doesn’t</w:t>
      </w:r>
      <w:r w:rsidRPr="00CD31D9">
        <w:t xml:space="preserve"> matter</w:t>
      </w:r>
      <w:r>
        <w:t>.</w:t>
      </w:r>
      <w:r w:rsidR="00D10EEB">
        <w:t xml:space="preserve"> See the example</w:t>
      </w:r>
      <w:r w:rsidR="000F43E7">
        <w:t>s</w:t>
      </w:r>
      <w:r w:rsidR="00D10EEB">
        <w:t xml:space="preserve"> below.</w:t>
      </w:r>
    </w:p>
    <w:p w:rsidR="00C76356" w:rsidRPr="00D43D41" w:rsidRDefault="00D43D41" w:rsidP="00701B25">
      <w:pPr>
        <w:pStyle w:val="Heading3"/>
        <w:spacing w:before="120"/>
        <w:rPr>
          <w:rFonts w:hint="eastAsia"/>
        </w:rPr>
      </w:pPr>
      <w:r>
        <w:t>Constraints</w:t>
      </w:r>
    </w:p>
    <w:p w:rsidR="002D031E" w:rsidRDefault="000076BD" w:rsidP="002A5C7A">
      <w:pPr>
        <w:numPr>
          <w:ilvl w:val="0"/>
          <w:numId w:val="17"/>
        </w:numPr>
        <w:spacing w:before="0" w:after="0"/>
        <w:ind w:left="714" w:hanging="357"/>
        <w:jc w:val="left"/>
      </w:pPr>
      <w:r w:rsidRPr="00295FB1">
        <w:rPr>
          <w:b/>
        </w:rPr>
        <w:t>N</w:t>
      </w:r>
      <w:r w:rsidR="00565DA7">
        <w:t xml:space="preserve"> will be between 0</w:t>
      </w:r>
      <w:r>
        <w:t xml:space="preserve"> and </w:t>
      </w:r>
      <w:r w:rsidR="002734E7">
        <w:t>2046</w:t>
      </w:r>
      <w:r w:rsidR="00EF52EE">
        <w:t>, inclusive.</w:t>
      </w:r>
    </w:p>
    <w:p w:rsidR="00F069A2" w:rsidRDefault="002A5C7A" w:rsidP="003C3898">
      <w:pPr>
        <w:numPr>
          <w:ilvl w:val="0"/>
          <w:numId w:val="17"/>
        </w:numPr>
        <w:spacing w:before="0" w:after="0"/>
        <w:ind w:left="714" w:hanging="357"/>
        <w:jc w:val="left"/>
      </w:pPr>
      <w:r>
        <w:rPr>
          <w:lang w:eastAsia="ja-JP"/>
        </w:rPr>
        <w:t>Allowed work time for your program:</w:t>
      </w:r>
      <w:r w:rsidR="00551039" w:rsidRPr="00551039">
        <w:rPr>
          <w:lang w:eastAsia="ja-JP"/>
        </w:rPr>
        <w:t xml:space="preserve"> </w:t>
      </w:r>
      <w:r w:rsidR="00551039">
        <w:rPr>
          <w:lang w:eastAsia="ja-JP"/>
        </w:rPr>
        <w:t xml:space="preserve">0.1 </w:t>
      </w:r>
      <w:r>
        <w:rPr>
          <w:lang w:eastAsia="ja-JP"/>
        </w:rPr>
        <w:t>seconds</w:t>
      </w:r>
      <w:r w:rsidRPr="00552A9F">
        <w:rPr>
          <w:lang w:eastAsia="ja-JP"/>
        </w:rPr>
        <w:t>.</w:t>
      </w:r>
      <w:r w:rsidR="00DC48B1">
        <w:rPr>
          <w:lang w:eastAsia="ja-JP"/>
        </w:rPr>
        <w:t xml:space="preserve"> </w:t>
      </w:r>
      <w:r>
        <w:rPr>
          <w:lang w:eastAsia="ja-JP"/>
        </w:rPr>
        <w:t>Allowed memory</w:t>
      </w:r>
      <w:r w:rsidRPr="00552A9F">
        <w:rPr>
          <w:lang w:eastAsia="ja-JP"/>
        </w:rPr>
        <w:t xml:space="preserve">: </w:t>
      </w:r>
      <w:r>
        <w:rPr>
          <w:rFonts w:hint="eastAsia"/>
          <w:lang w:eastAsia="ja-JP"/>
        </w:rPr>
        <w:t>16</w:t>
      </w:r>
      <w:r w:rsidRPr="00552A9F">
        <w:t xml:space="preserve"> MB.</w:t>
      </w:r>
    </w:p>
    <w:p w:rsidR="00AA6EED" w:rsidRPr="00AA6EED" w:rsidRDefault="004261C3" w:rsidP="00AA6EED">
      <w:pPr>
        <w:pStyle w:val="Heading3"/>
        <w:spacing w:before="120"/>
        <w:rPr>
          <w:lang w:eastAsia="ja-JP"/>
        </w:rPr>
      </w:pPr>
      <w:r>
        <w:rPr>
          <w:lang w:eastAsia="ja-JP"/>
        </w:rPr>
        <w:t>Examples</w:t>
      </w:r>
    </w:p>
    <w:tbl>
      <w:tblPr>
        <w:tblpPr w:leftFromText="181" w:rightFromText="181" w:vertAnchor="text" w:tblpX="1" w:tblpY="1"/>
        <w:tblOverlap w:val="never"/>
        <w:tblW w:w="0" w:type="auto"/>
        <w:tblLook w:val="0000"/>
      </w:tblPr>
      <w:tblGrid>
        <w:gridCol w:w="1093"/>
        <w:gridCol w:w="1134"/>
      </w:tblGrid>
      <w:tr w:rsidR="00C76356" w:rsidRPr="00552A9F" w:rsidTr="00F271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61C3" w:rsidRDefault="004261C3" w:rsidP="00F2710A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</w:p>
          <w:p w:rsidR="00C76356" w:rsidRPr="004261C3" w:rsidRDefault="004261C3" w:rsidP="00F2710A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6356" w:rsidRDefault="004261C3" w:rsidP="00F2710A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</w:p>
          <w:p w:rsidR="004261C3" w:rsidRPr="004261C3" w:rsidRDefault="004261C3" w:rsidP="00F2710A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</w:tr>
      <w:tr w:rsidR="00C76356" w:rsidTr="00F271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296" w:rsidRDefault="003A308E" w:rsidP="00F2710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1</w:t>
            </w:r>
          </w:p>
          <w:p w:rsidR="007464D8" w:rsidRDefault="007464D8" w:rsidP="00F2710A">
            <w:pPr>
              <w:spacing w:before="0" w:after="0"/>
              <w:rPr>
                <w:rFonts w:ascii="Consolas" w:hAnsi="Consolas" w:cs="Consolas" w:hint="eastAsia"/>
                <w:bCs/>
                <w:noProof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52" w:rsidRPr="00355152" w:rsidRDefault="00355152" w:rsidP="00355152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355152">
              <w:rPr>
                <w:rFonts w:ascii="Consolas" w:hAnsi="Consolas" w:cs="Consolas"/>
                <w:bCs/>
                <w:noProof/>
              </w:rPr>
              <w:t>A9</w:t>
            </w:r>
          </w:p>
          <w:p w:rsidR="00355152" w:rsidRPr="00355152" w:rsidRDefault="00355152" w:rsidP="00355152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355152">
              <w:rPr>
                <w:rFonts w:ascii="Consolas" w:hAnsi="Consolas" w:cs="Consolas"/>
                <w:bCs/>
                <w:noProof/>
              </w:rPr>
              <w:t>A8</w:t>
            </w:r>
          </w:p>
          <w:p w:rsidR="00355152" w:rsidRPr="00355152" w:rsidRDefault="00355152" w:rsidP="00355152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355152">
              <w:rPr>
                <w:rFonts w:ascii="Consolas" w:hAnsi="Consolas" w:cs="Consolas"/>
                <w:bCs/>
                <w:noProof/>
              </w:rPr>
              <w:t>A7</w:t>
            </w:r>
          </w:p>
          <w:p w:rsidR="00355152" w:rsidRPr="00355152" w:rsidRDefault="00355152" w:rsidP="00355152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355152">
              <w:rPr>
                <w:rFonts w:ascii="Consolas" w:hAnsi="Consolas" w:cs="Consolas"/>
                <w:bCs/>
                <w:noProof/>
              </w:rPr>
              <w:t>A6</w:t>
            </w:r>
          </w:p>
          <w:p w:rsidR="00355152" w:rsidRPr="00355152" w:rsidRDefault="00355152" w:rsidP="00355152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355152">
              <w:rPr>
                <w:rFonts w:ascii="Consolas" w:hAnsi="Consolas" w:cs="Consolas"/>
                <w:bCs/>
                <w:noProof/>
              </w:rPr>
              <w:t>A5</w:t>
            </w:r>
          </w:p>
          <w:p w:rsidR="00355152" w:rsidRPr="00355152" w:rsidRDefault="00355152" w:rsidP="00355152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355152">
              <w:rPr>
                <w:rFonts w:ascii="Consolas" w:hAnsi="Consolas" w:cs="Consolas"/>
                <w:bCs/>
                <w:noProof/>
              </w:rPr>
              <w:t>A4</w:t>
            </w:r>
          </w:p>
          <w:p w:rsidR="00355152" w:rsidRPr="00355152" w:rsidRDefault="00355152" w:rsidP="00355152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355152">
              <w:rPr>
                <w:rFonts w:ascii="Consolas" w:hAnsi="Consolas" w:cs="Consolas"/>
                <w:bCs/>
                <w:noProof/>
              </w:rPr>
              <w:t>A3</w:t>
            </w:r>
          </w:p>
          <w:p w:rsidR="00355152" w:rsidRPr="00355152" w:rsidRDefault="00355152" w:rsidP="00355152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355152">
              <w:rPr>
                <w:rFonts w:ascii="Consolas" w:hAnsi="Consolas" w:cs="Consolas"/>
                <w:bCs/>
                <w:noProof/>
              </w:rPr>
              <w:t>A2</w:t>
            </w:r>
          </w:p>
          <w:p w:rsidR="00355152" w:rsidRPr="00355152" w:rsidRDefault="00355152" w:rsidP="00355152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355152">
              <w:rPr>
                <w:rFonts w:ascii="Consolas" w:hAnsi="Consolas" w:cs="Consolas"/>
                <w:bCs/>
                <w:noProof/>
              </w:rPr>
              <w:t>A1</w:t>
            </w:r>
          </w:p>
          <w:p w:rsidR="00752639" w:rsidRDefault="00355152" w:rsidP="00355152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  <w:r w:rsidRPr="00355152">
              <w:rPr>
                <w:rFonts w:ascii="Consolas" w:hAnsi="Consolas" w:cs="Consolas"/>
                <w:bCs/>
                <w:noProof/>
              </w:rPr>
              <w:lastRenderedPageBreak/>
              <w:t>A0</w:t>
            </w:r>
          </w:p>
        </w:tc>
      </w:tr>
    </w:tbl>
    <w:p w:rsidR="003C3898" w:rsidRPr="003C3898" w:rsidRDefault="003C3898" w:rsidP="003C3898">
      <w:pPr>
        <w:spacing w:before="0" w:after="0"/>
        <w:rPr>
          <w:vanish/>
        </w:rPr>
      </w:pPr>
    </w:p>
    <w:tbl>
      <w:tblPr>
        <w:tblpPr w:leftFromText="181" w:rightFromText="181" w:vertAnchor="text" w:horzAnchor="page" w:tblpX="3176" w:tblpY="1"/>
        <w:tblOverlap w:val="never"/>
        <w:tblW w:w="0" w:type="auto"/>
        <w:tblLook w:val="0000"/>
      </w:tblPr>
      <w:tblGrid>
        <w:gridCol w:w="1093"/>
        <w:gridCol w:w="1134"/>
      </w:tblGrid>
      <w:tr w:rsidR="00D84C4E" w:rsidRPr="00552A9F" w:rsidTr="00F271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4C4E" w:rsidRDefault="00D84C4E" w:rsidP="00F2710A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</w:p>
          <w:p w:rsidR="00D84C4E" w:rsidRPr="004261C3" w:rsidRDefault="00D84C4E" w:rsidP="00F2710A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4C4E" w:rsidRDefault="00D84C4E" w:rsidP="00F2710A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</w:p>
          <w:p w:rsidR="00D84C4E" w:rsidRPr="004261C3" w:rsidRDefault="00D84C4E" w:rsidP="00F2710A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</w:tr>
      <w:tr w:rsidR="00D84C4E" w:rsidTr="00F271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296" w:rsidRDefault="00EB32BA" w:rsidP="00F2710A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</w:rPr>
              <w:t>9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2BA" w:rsidRPr="00EB32BA" w:rsidRDefault="00EB32BA" w:rsidP="00EB32B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B32BA">
              <w:rPr>
                <w:rFonts w:ascii="Consolas" w:hAnsi="Consolas" w:cs="Consolas"/>
                <w:bCs/>
                <w:noProof/>
              </w:rPr>
              <w:t>A9</w:t>
            </w:r>
          </w:p>
          <w:p w:rsidR="00EB32BA" w:rsidRPr="00EB32BA" w:rsidRDefault="00EB32BA" w:rsidP="00EB32B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B32BA">
              <w:rPr>
                <w:rFonts w:ascii="Consolas" w:hAnsi="Consolas" w:cs="Consolas"/>
                <w:bCs/>
                <w:noProof/>
              </w:rPr>
              <w:t>A8</w:t>
            </w:r>
          </w:p>
          <w:p w:rsidR="00EB32BA" w:rsidRPr="00EB32BA" w:rsidRDefault="00EB32BA" w:rsidP="00EB32B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B32BA">
              <w:rPr>
                <w:rFonts w:ascii="Consolas" w:hAnsi="Consolas" w:cs="Consolas"/>
                <w:bCs/>
                <w:noProof/>
              </w:rPr>
              <w:t>A6</w:t>
            </w:r>
          </w:p>
          <w:p w:rsidR="00EB32BA" w:rsidRPr="00EB32BA" w:rsidRDefault="00EB32BA" w:rsidP="00EB32B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B32BA">
              <w:rPr>
                <w:rFonts w:ascii="Consolas" w:hAnsi="Consolas" w:cs="Consolas"/>
                <w:bCs/>
                <w:noProof/>
              </w:rPr>
              <w:t>A5</w:t>
            </w:r>
          </w:p>
          <w:p w:rsidR="00EB32BA" w:rsidRPr="00EB32BA" w:rsidRDefault="00EB32BA" w:rsidP="00EB32B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B32BA">
              <w:rPr>
                <w:rFonts w:ascii="Consolas" w:hAnsi="Consolas" w:cs="Consolas"/>
                <w:bCs/>
                <w:noProof/>
              </w:rPr>
              <w:t>A4</w:t>
            </w:r>
          </w:p>
          <w:p w:rsidR="00EB32BA" w:rsidRPr="00EB32BA" w:rsidRDefault="00EB32BA" w:rsidP="00EB32B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B32BA">
              <w:rPr>
                <w:rFonts w:ascii="Consolas" w:hAnsi="Consolas" w:cs="Consolas"/>
                <w:bCs/>
                <w:noProof/>
              </w:rPr>
              <w:t>A3</w:t>
            </w:r>
          </w:p>
          <w:p w:rsidR="00EB32BA" w:rsidRPr="00EB32BA" w:rsidRDefault="00EB32BA" w:rsidP="00EB32B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B32BA">
              <w:rPr>
                <w:rFonts w:ascii="Consolas" w:hAnsi="Consolas" w:cs="Consolas"/>
                <w:bCs/>
                <w:noProof/>
              </w:rPr>
              <w:t>A2</w:t>
            </w:r>
          </w:p>
          <w:p w:rsidR="00EB32BA" w:rsidRPr="00EB32BA" w:rsidRDefault="00EB32BA" w:rsidP="00EB32B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B32BA">
              <w:rPr>
                <w:rFonts w:ascii="Consolas" w:hAnsi="Consolas" w:cs="Consolas"/>
                <w:bCs/>
                <w:noProof/>
              </w:rPr>
              <w:t>A1</w:t>
            </w:r>
          </w:p>
          <w:p w:rsidR="00752639" w:rsidRDefault="00EB32BA" w:rsidP="00EB32BA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  <w:r w:rsidRPr="00EB32BA">
              <w:rPr>
                <w:rFonts w:ascii="Consolas" w:hAnsi="Consolas" w:cs="Consolas"/>
                <w:bCs/>
                <w:noProof/>
              </w:rPr>
              <w:t>A0</w:t>
            </w:r>
          </w:p>
        </w:tc>
      </w:tr>
    </w:tbl>
    <w:p w:rsidR="003C3898" w:rsidRPr="003C3898" w:rsidRDefault="003C3898" w:rsidP="003C3898">
      <w:pPr>
        <w:spacing w:before="0" w:after="0"/>
        <w:rPr>
          <w:vanish/>
        </w:rPr>
      </w:pPr>
    </w:p>
    <w:tbl>
      <w:tblPr>
        <w:tblpPr w:leftFromText="181" w:rightFromText="181" w:vertAnchor="text" w:horzAnchor="page" w:tblpX="5558" w:tblpY="1"/>
        <w:tblOverlap w:val="never"/>
        <w:tblW w:w="0" w:type="auto"/>
        <w:tblLook w:val="0000"/>
      </w:tblPr>
      <w:tblGrid>
        <w:gridCol w:w="1093"/>
        <w:gridCol w:w="1134"/>
      </w:tblGrid>
      <w:tr w:rsidR="00D84C4E" w:rsidRPr="00552A9F" w:rsidTr="00F271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4C4E" w:rsidRDefault="00D84C4E" w:rsidP="00F2710A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</w:p>
          <w:p w:rsidR="00D84C4E" w:rsidRPr="004261C3" w:rsidRDefault="00D84C4E" w:rsidP="00F2710A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4C4E" w:rsidRDefault="00D84C4E" w:rsidP="00F2710A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</w:p>
          <w:p w:rsidR="00D84C4E" w:rsidRPr="004261C3" w:rsidRDefault="00D84C4E" w:rsidP="00F2710A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</w:tr>
      <w:tr w:rsidR="00D84C4E" w:rsidTr="00F271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BFC" w:rsidRDefault="00C84D36" w:rsidP="00F2710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666</w:t>
            </w:r>
          </w:p>
          <w:p w:rsidR="007464D8" w:rsidRDefault="007464D8" w:rsidP="00F2710A">
            <w:pPr>
              <w:spacing w:before="0" w:after="0"/>
              <w:rPr>
                <w:rFonts w:ascii="Consolas" w:hAnsi="Consolas" w:cs="Consolas" w:hint="eastAsia"/>
                <w:bCs/>
                <w:noProof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A2D" w:rsidRDefault="00BF6A2D" w:rsidP="00C84D36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C84D36">
              <w:rPr>
                <w:rFonts w:ascii="Consolas" w:hAnsi="Consolas" w:cs="Consolas"/>
                <w:bCs/>
                <w:noProof/>
              </w:rPr>
              <w:t>A0</w:t>
            </w:r>
          </w:p>
          <w:p w:rsidR="00C84D36" w:rsidRPr="00C84D36" w:rsidRDefault="00C84D36" w:rsidP="00C84D36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C84D36">
              <w:rPr>
                <w:rFonts w:ascii="Consolas" w:hAnsi="Consolas" w:cs="Consolas"/>
                <w:bCs/>
                <w:noProof/>
              </w:rPr>
              <w:t>A10</w:t>
            </w:r>
          </w:p>
          <w:p w:rsidR="00BF6A2D" w:rsidRPr="00C84D36" w:rsidRDefault="00BF6A2D" w:rsidP="00BF6A2D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C84D36">
              <w:rPr>
                <w:rFonts w:ascii="Consolas" w:hAnsi="Consolas" w:cs="Consolas"/>
                <w:bCs/>
                <w:noProof/>
              </w:rPr>
              <w:t>A2</w:t>
            </w:r>
          </w:p>
          <w:p w:rsidR="00C84D36" w:rsidRPr="00C84D36" w:rsidRDefault="00C84D36" w:rsidP="00C84D36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C84D36">
              <w:rPr>
                <w:rFonts w:ascii="Consolas" w:hAnsi="Consolas" w:cs="Consolas"/>
                <w:bCs/>
                <w:noProof/>
              </w:rPr>
              <w:t>A5</w:t>
            </w:r>
          </w:p>
          <w:p w:rsidR="00BF6A2D" w:rsidRPr="00C84D36" w:rsidRDefault="00BF6A2D" w:rsidP="00BF6A2D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C84D36">
              <w:rPr>
                <w:rFonts w:ascii="Consolas" w:hAnsi="Consolas" w:cs="Consolas"/>
                <w:bCs/>
                <w:noProof/>
              </w:rPr>
              <w:t>A8</w:t>
            </w:r>
          </w:p>
          <w:p w:rsidR="00AB1A77" w:rsidRDefault="00BF6A2D" w:rsidP="00BF6A2D">
            <w:pPr>
              <w:spacing w:before="0" w:after="0"/>
              <w:rPr>
                <w:rFonts w:ascii="Consolas" w:hAnsi="Consolas" w:cs="Consolas" w:hint="eastAsia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A4</w:t>
            </w:r>
          </w:p>
        </w:tc>
      </w:tr>
    </w:tbl>
    <w:p w:rsidR="003C3898" w:rsidRPr="003C3898" w:rsidRDefault="003C3898" w:rsidP="003C3898">
      <w:pPr>
        <w:spacing w:before="0" w:after="0"/>
        <w:rPr>
          <w:vanish/>
        </w:rPr>
      </w:pPr>
    </w:p>
    <w:tbl>
      <w:tblPr>
        <w:tblpPr w:leftFromText="181" w:rightFromText="181" w:vertAnchor="text" w:horzAnchor="page" w:tblpX="8018" w:tblpY="1"/>
        <w:tblOverlap w:val="never"/>
        <w:tblW w:w="0" w:type="auto"/>
        <w:tblLook w:val="0000"/>
      </w:tblPr>
      <w:tblGrid>
        <w:gridCol w:w="1093"/>
        <w:gridCol w:w="1134"/>
      </w:tblGrid>
      <w:tr w:rsidR="00D84C4E" w:rsidRPr="00552A9F" w:rsidTr="00F271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4C4E" w:rsidRDefault="00D84C4E" w:rsidP="00F2710A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</w:p>
          <w:p w:rsidR="00D84C4E" w:rsidRPr="004261C3" w:rsidRDefault="00D84C4E" w:rsidP="00F2710A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4C4E" w:rsidRDefault="00D84C4E" w:rsidP="00F2710A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</w:p>
          <w:p w:rsidR="00D84C4E" w:rsidRPr="004261C3" w:rsidRDefault="00D84C4E" w:rsidP="00F2710A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</w:tr>
      <w:tr w:rsidR="00D84C4E" w:rsidTr="00F271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296" w:rsidRDefault="003A308E" w:rsidP="00F2710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1</w:t>
            </w:r>
            <w:r w:rsidR="00E011BB">
              <w:rPr>
                <w:rFonts w:ascii="Consolas" w:hAnsi="Consolas" w:cs="Consolas"/>
                <w:bCs/>
                <w:noProof/>
              </w:rPr>
              <w:t>337</w:t>
            </w:r>
          </w:p>
          <w:p w:rsidR="007464D8" w:rsidRDefault="007464D8" w:rsidP="00F2710A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015" w:rsidRDefault="00E011BB" w:rsidP="00E011BB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011BB">
              <w:rPr>
                <w:rFonts w:ascii="Consolas" w:hAnsi="Consolas" w:cs="Consolas"/>
                <w:bCs/>
                <w:noProof/>
              </w:rPr>
              <w:t>A1</w:t>
            </w:r>
          </w:p>
          <w:p w:rsidR="00BF6A2D" w:rsidRPr="00E011BB" w:rsidRDefault="00BF6A2D" w:rsidP="00BF6A2D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011BB">
              <w:rPr>
                <w:rFonts w:ascii="Consolas" w:hAnsi="Consolas" w:cs="Consolas"/>
                <w:bCs/>
                <w:noProof/>
              </w:rPr>
              <w:t>A3</w:t>
            </w:r>
          </w:p>
          <w:p w:rsidR="00BF6A2D" w:rsidRPr="00E011BB" w:rsidRDefault="00BF6A2D" w:rsidP="00BF6A2D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011BB">
              <w:rPr>
                <w:rFonts w:ascii="Consolas" w:hAnsi="Consolas" w:cs="Consolas"/>
                <w:bCs/>
                <w:noProof/>
              </w:rPr>
              <w:t>A4</w:t>
            </w:r>
          </w:p>
          <w:p w:rsidR="00BF6A2D" w:rsidRPr="00E011BB" w:rsidRDefault="00BF6A2D" w:rsidP="00BF6A2D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011BB">
              <w:rPr>
                <w:rFonts w:ascii="Consolas" w:hAnsi="Consolas" w:cs="Consolas"/>
                <w:bCs/>
                <w:noProof/>
              </w:rPr>
              <w:t>A8</w:t>
            </w:r>
          </w:p>
          <w:p w:rsidR="00BF6A2D" w:rsidRDefault="00BF6A2D" w:rsidP="00BF6A2D">
            <w:pPr>
              <w:spacing w:before="0" w:after="0"/>
              <w:rPr>
                <w:rFonts w:ascii="Consolas" w:hAnsi="Consolas" w:cs="Consolas" w:hint="eastAsia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A9</w:t>
            </w:r>
          </w:p>
        </w:tc>
      </w:tr>
    </w:tbl>
    <w:p w:rsidR="00D84C4E" w:rsidRPr="00E1365E" w:rsidRDefault="00D84C4E" w:rsidP="00E1365E">
      <w:pPr>
        <w:spacing w:before="0" w:after="0"/>
        <w:rPr>
          <w:vanish/>
        </w:rPr>
      </w:pPr>
      <w:r>
        <w:t xml:space="preserve"> </w:t>
      </w:r>
    </w:p>
    <w:p w:rsidR="00E1365E" w:rsidRPr="00E1365E" w:rsidRDefault="00E1365E" w:rsidP="00E1365E">
      <w:pPr>
        <w:spacing w:before="0" w:after="0"/>
        <w:rPr>
          <w:vanish/>
        </w:rPr>
      </w:pPr>
    </w:p>
    <w:p w:rsidR="00E1365E" w:rsidRPr="00E1365E" w:rsidRDefault="00E1365E" w:rsidP="00E1365E">
      <w:pPr>
        <w:spacing w:before="0" w:after="0"/>
        <w:rPr>
          <w:vanish/>
        </w:rPr>
      </w:pPr>
    </w:p>
    <w:p w:rsidR="00D84C4E" w:rsidRPr="00D84C4E" w:rsidRDefault="00D84C4E" w:rsidP="008D6EFF">
      <w:pPr>
        <w:rPr>
          <w:lang w:eastAsia="ja-JP"/>
        </w:rPr>
      </w:pPr>
      <w:r>
        <w:rPr>
          <w:lang w:eastAsia="ja-JP"/>
        </w:rPr>
        <w:t xml:space="preserve"> </w:t>
      </w:r>
    </w:p>
    <w:p w:rsidR="00D84C4E" w:rsidRPr="00D84C4E" w:rsidRDefault="00D84C4E" w:rsidP="008D6EFF">
      <w:pPr>
        <w:rPr>
          <w:lang w:eastAsia="ja-JP"/>
        </w:rPr>
      </w:pPr>
      <w:r>
        <w:rPr>
          <w:lang w:eastAsia="ja-JP"/>
        </w:rPr>
        <w:t xml:space="preserve"> </w:t>
      </w:r>
    </w:p>
    <w:p w:rsidR="008B0C41" w:rsidRPr="00D84C4E" w:rsidRDefault="008B0C41" w:rsidP="008D6EFF">
      <w:pPr>
        <w:rPr>
          <w:lang w:eastAsia="ja-JP"/>
        </w:rPr>
      </w:pPr>
    </w:p>
    <w:sectPr w:rsidR="008B0C41" w:rsidRPr="00D84C4E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0D8C" w:rsidRDefault="008E0D8C">
      <w:r>
        <w:separator/>
      </w:r>
    </w:p>
  </w:endnote>
  <w:endnote w:type="continuationSeparator" w:id="1">
    <w:p w:rsidR="008E0D8C" w:rsidRDefault="008E0D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E02CCD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</w:t>
          </w:r>
          <w:r w:rsidR="00E02CCD">
            <w:rPr>
              <w:rFonts w:eastAsia="Malgun Gothic"/>
              <w:b/>
              <w:i/>
              <w:lang w:eastAsia="ko-KR"/>
            </w:rPr>
            <w:t>y 2012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fldSimple w:instr=" PAGE ">
            <w:r w:rsidR="00CB0187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CB0187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Pr="008758B8">
              <w:rPr>
                <w:rStyle w:val="Hyperlink"/>
              </w:rPr>
              <w:t>facebook.com/TelerikAcademy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0D8C" w:rsidRDefault="008E0D8C">
      <w:r>
        <w:separator/>
      </w:r>
    </w:p>
  </w:footnote>
  <w:footnote w:type="continuationSeparator" w:id="1">
    <w:p w:rsidR="008E0D8C" w:rsidRDefault="008E0D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CB0187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3850" cy="463550"/>
                <wp:effectExtent l="19050" t="0" r="635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630DF"/>
    <w:multiLevelType w:val="hybridMultilevel"/>
    <w:tmpl w:val="255CAB34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20"/>
  </w:num>
  <w:num w:numId="5">
    <w:abstractNumId w:val="16"/>
  </w:num>
  <w:num w:numId="6">
    <w:abstractNumId w:val="19"/>
  </w:num>
  <w:num w:numId="7">
    <w:abstractNumId w:val="15"/>
  </w:num>
  <w:num w:numId="8">
    <w:abstractNumId w:val="11"/>
  </w:num>
  <w:num w:numId="9">
    <w:abstractNumId w:val="0"/>
  </w:num>
  <w:num w:numId="10">
    <w:abstractNumId w:val="18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</w:num>
  <w:num w:numId="13">
    <w:abstractNumId w:val="8"/>
  </w:num>
  <w:num w:numId="14">
    <w:abstractNumId w:val="5"/>
  </w:num>
  <w:num w:numId="15">
    <w:abstractNumId w:val="17"/>
  </w:num>
  <w:num w:numId="16">
    <w:abstractNumId w:val="7"/>
  </w:num>
  <w:num w:numId="17">
    <w:abstractNumId w:val="2"/>
  </w:num>
  <w:num w:numId="18">
    <w:abstractNumId w:val="6"/>
  </w:num>
  <w:num w:numId="19">
    <w:abstractNumId w:val="12"/>
  </w:num>
  <w:num w:numId="20">
    <w:abstractNumId w:val="14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4E5A"/>
    <w:rsid w:val="000076BD"/>
    <w:rsid w:val="00010247"/>
    <w:rsid w:val="00013CE3"/>
    <w:rsid w:val="00024338"/>
    <w:rsid w:val="00027702"/>
    <w:rsid w:val="00027B2F"/>
    <w:rsid w:val="00034946"/>
    <w:rsid w:val="00042A7C"/>
    <w:rsid w:val="00051A0F"/>
    <w:rsid w:val="00051ABB"/>
    <w:rsid w:val="00063ABA"/>
    <w:rsid w:val="00070CA5"/>
    <w:rsid w:val="00071D81"/>
    <w:rsid w:val="000733CB"/>
    <w:rsid w:val="000740B9"/>
    <w:rsid w:val="00075F0E"/>
    <w:rsid w:val="00082A88"/>
    <w:rsid w:val="00084135"/>
    <w:rsid w:val="00084F57"/>
    <w:rsid w:val="00087B3B"/>
    <w:rsid w:val="00093A04"/>
    <w:rsid w:val="000943BF"/>
    <w:rsid w:val="00097027"/>
    <w:rsid w:val="000A3296"/>
    <w:rsid w:val="000A5461"/>
    <w:rsid w:val="000B3983"/>
    <w:rsid w:val="000B4A63"/>
    <w:rsid w:val="000C7484"/>
    <w:rsid w:val="000D2DC3"/>
    <w:rsid w:val="000E036F"/>
    <w:rsid w:val="000E238C"/>
    <w:rsid w:val="000E494F"/>
    <w:rsid w:val="000E532F"/>
    <w:rsid w:val="000E5B21"/>
    <w:rsid w:val="000E6EA7"/>
    <w:rsid w:val="000F43E7"/>
    <w:rsid w:val="000F6627"/>
    <w:rsid w:val="00106A08"/>
    <w:rsid w:val="00110D80"/>
    <w:rsid w:val="001248BE"/>
    <w:rsid w:val="00125006"/>
    <w:rsid w:val="00134C58"/>
    <w:rsid w:val="00141124"/>
    <w:rsid w:val="0014248C"/>
    <w:rsid w:val="00147D8A"/>
    <w:rsid w:val="001510E9"/>
    <w:rsid w:val="00151AF9"/>
    <w:rsid w:val="0015630B"/>
    <w:rsid w:val="00156AE6"/>
    <w:rsid w:val="0016290E"/>
    <w:rsid w:val="0017625F"/>
    <w:rsid w:val="00182F25"/>
    <w:rsid w:val="00184DE6"/>
    <w:rsid w:val="00190FDA"/>
    <w:rsid w:val="00192850"/>
    <w:rsid w:val="00193E4B"/>
    <w:rsid w:val="00194DD5"/>
    <w:rsid w:val="001957A4"/>
    <w:rsid w:val="00196928"/>
    <w:rsid w:val="001976E7"/>
    <w:rsid w:val="001B00CA"/>
    <w:rsid w:val="001C6B8B"/>
    <w:rsid w:val="001D47ED"/>
    <w:rsid w:val="001E177B"/>
    <w:rsid w:val="001E4EA1"/>
    <w:rsid w:val="001F6547"/>
    <w:rsid w:val="00213EAA"/>
    <w:rsid w:val="002256CC"/>
    <w:rsid w:val="00225746"/>
    <w:rsid w:val="00226D6B"/>
    <w:rsid w:val="0023691D"/>
    <w:rsid w:val="00241424"/>
    <w:rsid w:val="00244D29"/>
    <w:rsid w:val="0025114C"/>
    <w:rsid w:val="002627D0"/>
    <w:rsid w:val="00270DD5"/>
    <w:rsid w:val="0027273B"/>
    <w:rsid w:val="002730AA"/>
    <w:rsid w:val="002734E7"/>
    <w:rsid w:val="002750FE"/>
    <w:rsid w:val="002868AD"/>
    <w:rsid w:val="00286DDB"/>
    <w:rsid w:val="0029561E"/>
    <w:rsid w:val="00295FB1"/>
    <w:rsid w:val="002A55BB"/>
    <w:rsid w:val="002A5C7A"/>
    <w:rsid w:val="002A7FD3"/>
    <w:rsid w:val="002B45A4"/>
    <w:rsid w:val="002B6B03"/>
    <w:rsid w:val="002C1485"/>
    <w:rsid w:val="002C6AC0"/>
    <w:rsid w:val="002D031E"/>
    <w:rsid w:val="002E4D8A"/>
    <w:rsid w:val="002F16A3"/>
    <w:rsid w:val="002F27CA"/>
    <w:rsid w:val="002F674D"/>
    <w:rsid w:val="003025F1"/>
    <w:rsid w:val="0032373A"/>
    <w:rsid w:val="00332DD2"/>
    <w:rsid w:val="003349A0"/>
    <w:rsid w:val="0033587A"/>
    <w:rsid w:val="003358B3"/>
    <w:rsid w:val="00340BB7"/>
    <w:rsid w:val="00346BC7"/>
    <w:rsid w:val="00353E4D"/>
    <w:rsid w:val="00355152"/>
    <w:rsid w:val="003606FD"/>
    <w:rsid w:val="00360B4D"/>
    <w:rsid w:val="00360FBE"/>
    <w:rsid w:val="00361CF6"/>
    <w:rsid w:val="003625C6"/>
    <w:rsid w:val="003719D2"/>
    <w:rsid w:val="00395D6A"/>
    <w:rsid w:val="003A028A"/>
    <w:rsid w:val="003A243D"/>
    <w:rsid w:val="003A24B4"/>
    <w:rsid w:val="003A308E"/>
    <w:rsid w:val="003A4BA8"/>
    <w:rsid w:val="003B0BA0"/>
    <w:rsid w:val="003B312B"/>
    <w:rsid w:val="003C355F"/>
    <w:rsid w:val="003C3898"/>
    <w:rsid w:val="003D2B08"/>
    <w:rsid w:val="003D472C"/>
    <w:rsid w:val="003D69C3"/>
    <w:rsid w:val="003E238C"/>
    <w:rsid w:val="003E77EE"/>
    <w:rsid w:val="003F0025"/>
    <w:rsid w:val="003F3A33"/>
    <w:rsid w:val="00404189"/>
    <w:rsid w:val="00411B7D"/>
    <w:rsid w:val="004123AA"/>
    <w:rsid w:val="00416D86"/>
    <w:rsid w:val="004210F6"/>
    <w:rsid w:val="00422627"/>
    <w:rsid w:val="004254EE"/>
    <w:rsid w:val="004261C3"/>
    <w:rsid w:val="00427EC6"/>
    <w:rsid w:val="00433A18"/>
    <w:rsid w:val="004452F2"/>
    <w:rsid w:val="00446410"/>
    <w:rsid w:val="00453CA4"/>
    <w:rsid w:val="00460E19"/>
    <w:rsid w:val="0046113A"/>
    <w:rsid w:val="004616E5"/>
    <w:rsid w:val="00461AF0"/>
    <w:rsid w:val="0046501C"/>
    <w:rsid w:val="00467E8E"/>
    <w:rsid w:val="00471AA9"/>
    <w:rsid w:val="004766ED"/>
    <w:rsid w:val="00482629"/>
    <w:rsid w:val="00487465"/>
    <w:rsid w:val="004910D1"/>
    <w:rsid w:val="0049194F"/>
    <w:rsid w:val="00497068"/>
    <w:rsid w:val="0049709F"/>
    <w:rsid w:val="004A1340"/>
    <w:rsid w:val="004B0789"/>
    <w:rsid w:val="004C0C23"/>
    <w:rsid w:val="004C5ADC"/>
    <w:rsid w:val="004D0809"/>
    <w:rsid w:val="004D7BAC"/>
    <w:rsid w:val="004E19BB"/>
    <w:rsid w:val="004E665D"/>
    <w:rsid w:val="004F4710"/>
    <w:rsid w:val="005000D1"/>
    <w:rsid w:val="00502A78"/>
    <w:rsid w:val="0051316B"/>
    <w:rsid w:val="00513183"/>
    <w:rsid w:val="00535770"/>
    <w:rsid w:val="005361C2"/>
    <w:rsid w:val="0053698C"/>
    <w:rsid w:val="005414FD"/>
    <w:rsid w:val="005429F8"/>
    <w:rsid w:val="00551039"/>
    <w:rsid w:val="00552A9F"/>
    <w:rsid w:val="00552DDB"/>
    <w:rsid w:val="0055325F"/>
    <w:rsid w:val="00553A28"/>
    <w:rsid w:val="00554CD4"/>
    <w:rsid w:val="005578D0"/>
    <w:rsid w:val="00560FD3"/>
    <w:rsid w:val="00565DA7"/>
    <w:rsid w:val="005668A0"/>
    <w:rsid w:val="00575A18"/>
    <w:rsid w:val="00577F46"/>
    <w:rsid w:val="00581484"/>
    <w:rsid w:val="00582B7E"/>
    <w:rsid w:val="005907FF"/>
    <w:rsid w:val="00591A19"/>
    <w:rsid w:val="005974E4"/>
    <w:rsid w:val="005A2EF8"/>
    <w:rsid w:val="005A631C"/>
    <w:rsid w:val="005B0D5C"/>
    <w:rsid w:val="005D3F6F"/>
    <w:rsid w:val="005D52F9"/>
    <w:rsid w:val="005E3FFE"/>
    <w:rsid w:val="006001FA"/>
    <w:rsid w:val="00605BD1"/>
    <w:rsid w:val="0061142D"/>
    <w:rsid w:val="006236E9"/>
    <w:rsid w:val="00624510"/>
    <w:rsid w:val="0063318F"/>
    <w:rsid w:val="00634698"/>
    <w:rsid w:val="00636D60"/>
    <w:rsid w:val="006416F5"/>
    <w:rsid w:val="00647AF5"/>
    <w:rsid w:val="006525F2"/>
    <w:rsid w:val="00652CA5"/>
    <w:rsid w:val="00655883"/>
    <w:rsid w:val="00656B62"/>
    <w:rsid w:val="00660EC8"/>
    <w:rsid w:val="00661D7B"/>
    <w:rsid w:val="006629F2"/>
    <w:rsid w:val="006675FF"/>
    <w:rsid w:val="006810D8"/>
    <w:rsid w:val="0068688E"/>
    <w:rsid w:val="006911CA"/>
    <w:rsid w:val="006A7D51"/>
    <w:rsid w:val="006B01AC"/>
    <w:rsid w:val="006B13C8"/>
    <w:rsid w:val="006C16B2"/>
    <w:rsid w:val="006C38CD"/>
    <w:rsid w:val="006D04FB"/>
    <w:rsid w:val="006D0EED"/>
    <w:rsid w:val="006D1308"/>
    <w:rsid w:val="006E4384"/>
    <w:rsid w:val="006E7B0E"/>
    <w:rsid w:val="006F0602"/>
    <w:rsid w:val="00701B25"/>
    <w:rsid w:val="00702E43"/>
    <w:rsid w:val="00705732"/>
    <w:rsid w:val="00706CA1"/>
    <w:rsid w:val="007079C8"/>
    <w:rsid w:val="00714254"/>
    <w:rsid w:val="0071580A"/>
    <w:rsid w:val="007266AC"/>
    <w:rsid w:val="00732CC6"/>
    <w:rsid w:val="00733200"/>
    <w:rsid w:val="007464D8"/>
    <w:rsid w:val="00750E5D"/>
    <w:rsid w:val="00752281"/>
    <w:rsid w:val="00752639"/>
    <w:rsid w:val="00760400"/>
    <w:rsid w:val="007607A4"/>
    <w:rsid w:val="00760A71"/>
    <w:rsid w:val="00764AF4"/>
    <w:rsid w:val="00782CB2"/>
    <w:rsid w:val="00786441"/>
    <w:rsid w:val="00787CC8"/>
    <w:rsid w:val="00790B8C"/>
    <w:rsid w:val="00791153"/>
    <w:rsid w:val="00792F4E"/>
    <w:rsid w:val="007A5892"/>
    <w:rsid w:val="007A7F5F"/>
    <w:rsid w:val="007B2F61"/>
    <w:rsid w:val="007C4F57"/>
    <w:rsid w:val="007C56AB"/>
    <w:rsid w:val="007D7773"/>
    <w:rsid w:val="007E25FD"/>
    <w:rsid w:val="007E26BB"/>
    <w:rsid w:val="007E3DB6"/>
    <w:rsid w:val="007E682E"/>
    <w:rsid w:val="007E6837"/>
    <w:rsid w:val="007E7FC1"/>
    <w:rsid w:val="007F6BE6"/>
    <w:rsid w:val="00800BC7"/>
    <w:rsid w:val="008069D4"/>
    <w:rsid w:val="00812586"/>
    <w:rsid w:val="00815496"/>
    <w:rsid w:val="00822482"/>
    <w:rsid w:val="00823DEE"/>
    <w:rsid w:val="00827AA4"/>
    <w:rsid w:val="0083015F"/>
    <w:rsid w:val="00833580"/>
    <w:rsid w:val="00840E37"/>
    <w:rsid w:val="0084132D"/>
    <w:rsid w:val="008471B5"/>
    <w:rsid w:val="00847872"/>
    <w:rsid w:val="008514AF"/>
    <w:rsid w:val="008520CD"/>
    <w:rsid w:val="008540E0"/>
    <w:rsid w:val="008571CD"/>
    <w:rsid w:val="0086473A"/>
    <w:rsid w:val="0087049B"/>
    <w:rsid w:val="00872BA1"/>
    <w:rsid w:val="008758B8"/>
    <w:rsid w:val="0088231D"/>
    <w:rsid w:val="00887AEA"/>
    <w:rsid w:val="008943B7"/>
    <w:rsid w:val="00895207"/>
    <w:rsid w:val="00896023"/>
    <w:rsid w:val="008B0C41"/>
    <w:rsid w:val="008B5C37"/>
    <w:rsid w:val="008B67CB"/>
    <w:rsid w:val="008D292C"/>
    <w:rsid w:val="008D388A"/>
    <w:rsid w:val="008D4936"/>
    <w:rsid w:val="008D5082"/>
    <w:rsid w:val="008D61D9"/>
    <w:rsid w:val="008D6EFF"/>
    <w:rsid w:val="008E0D8C"/>
    <w:rsid w:val="008E15AD"/>
    <w:rsid w:val="008E61EC"/>
    <w:rsid w:val="008F3A86"/>
    <w:rsid w:val="008F7B95"/>
    <w:rsid w:val="008F7DA1"/>
    <w:rsid w:val="009128CD"/>
    <w:rsid w:val="0091542C"/>
    <w:rsid w:val="0091723A"/>
    <w:rsid w:val="009247A7"/>
    <w:rsid w:val="00930BFC"/>
    <w:rsid w:val="00931142"/>
    <w:rsid w:val="009321DA"/>
    <w:rsid w:val="00936A7E"/>
    <w:rsid w:val="009370B8"/>
    <w:rsid w:val="00940E9B"/>
    <w:rsid w:val="00941EE5"/>
    <w:rsid w:val="00946A47"/>
    <w:rsid w:val="0095490F"/>
    <w:rsid w:val="00957512"/>
    <w:rsid w:val="00971AB8"/>
    <w:rsid w:val="00977449"/>
    <w:rsid w:val="009825B4"/>
    <w:rsid w:val="00991301"/>
    <w:rsid w:val="00995097"/>
    <w:rsid w:val="009A16A7"/>
    <w:rsid w:val="009A3C32"/>
    <w:rsid w:val="009A4CB9"/>
    <w:rsid w:val="009A534F"/>
    <w:rsid w:val="009B46EB"/>
    <w:rsid w:val="009B6892"/>
    <w:rsid w:val="009D66FB"/>
    <w:rsid w:val="009E0962"/>
    <w:rsid w:val="009E5CA1"/>
    <w:rsid w:val="009E717D"/>
    <w:rsid w:val="009F7CE1"/>
    <w:rsid w:val="00A046D8"/>
    <w:rsid w:val="00A271AE"/>
    <w:rsid w:val="00A44315"/>
    <w:rsid w:val="00A4444D"/>
    <w:rsid w:val="00A45C57"/>
    <w:rsid w:val="00A655F3"/>
    <w:rsid w:val="00A65650"/>
    <w:rsid w:val="00A66D6C"/>
    <w:rsid w:val="00A72D3B"/>
    <w:rsid w:val="00A72E9D"/>
    <w:rsid w:val="00A74A55"/>
    <w:rsid w:val="00A7521A"/>
    <w:rsid w:val="00A85672"/>
    <w:rsid w:val="00A85EDE"/>
    <w:rsid w:val="00A9404E"/>
    <w:rsid w:val="00A9626F"/>
    <w:rsid w:val="00A97129"/>
    <w:rsid w:val="00AA25F7"/>
    <w:rsid w:val="00AA6EED"/>
    <w:rsid w:val="00AB15CE"/>
    <w:rsid w:val="00AB1A77"/>
    <w:rsid w:val="00AB47C8"/>
    <w:rsid w:val="00AC73A6"/>
    <w:rsid w:val="00AC7895"/>
    <w:rsid w:val="00AD513B"/>
    <w:rsid w:val="00AE5F07"/>
    <w:rsid w:val="00AF238F"/>
    <w:rsid w:val="00AF3041"/>
    <w:rsid w:val="00AF695C"/>
    <w:rsid w:val="00B05F43"/>
    <w:rsid w:val="00B13659"/>
    <w:rsid w:val="00B205EC"/>
    <w:rsid w:val="00B210CA"/>
    <w:rsid w:val="00B21BD9"/>
    <w:rsid w:val="00B222C7"/>
    <w:rsid w:val="00B409DD"/>
    <w:rsid w:val="00B42CD8"/>
    <w:rsid w:val="00B55646"/>
    <w:rsid w:val="00B63592"/>
    <w:rsid w:val="00B65A45"/>
    <w:rsid w:val="00B65F4B"/>
    <w:rsid w:val="00B72C41"/>
    <w:rsid w:val="00B73A88"/>
    <w:rsid w:val="00B8107E"/>
    <w:rsid w:val="00B864B2"/>
    <w:rsid w:val="00BA08C1"/>
    <w:rsid w:val="00BA51CA"/>
    <w:rsid w:val="00BB17A9"/>
    <w:rsid w:val="00BB222F"/>
    <w:rsid w:val="00BB4534"/>
    <w:rsid w:val="00BC389A"/>
    <w:rsid w:val="00BD0F6E"/>
    <w:rsid w:val="00BD4535"/>
    <w:rsid w:val="00BD68FF"/>
    <w:rsid w:val="00BF1CB7"/>
    <w:rsid w:val="00BF48FB"/>
    <w:rsid w:val="00BF5773"/>
    <w:rsid w:val="00BF5C48"/>
    <w:rsid w:val="00BF6A2D"/>
    <w:rsid w:val="00C03AED"/>
    <w:rsid w:val="00C106CA"/>
    <w:rsid w:val="00C112C4"/>
    <w:rsid w:val="00C17D8D"/>
    <w:rsid w:val="00C2202D"/>
    <w:rsid w:val="00C27BD9"/>
    <w:rsid w:val="00C3422D"/>
    <w:rsid w:val="00C34DDD"/>
    <w:rsid w:val="00C420D7"/>
    <w:rsid w:val="00C50092"/>
    <w:rsid w:val="00C72A77"/>
    <w:rsid w:val="00C74A16"/>
    <w:rsid w:val="00C75802"/>
    <w:rsid w:val="00C76356"/>
    <w:rsid w:val="00C80649"/>
    <w:rsid w:val="00C84D36"/>
    <w:rsid w:val="00C90C64"/>
    <w:rsid w:val="00C90D64"/>
    <w:rsid w:val="00CA1113"/>
    <w:rsid w:val="00CB0187"/>
    <w:rsid w:val="00CB7622"/>
    <w:rsid w:val="00CC074D"/>
    <w:rsid w:val="00CC0A1F"/>
    <w:rsid w:val="00CD31D9"/>
    <w:rsid w:val="00CD587F"/>
    <w:rsid w:val="00CD6B52"/>
    <w:rsid w:val="00CD74E2"/>
    <w:rsid w:val="00CE6153"/>
    <w:rsid w:val="00CF2197"/>
    <w:rsid w:val="00D03530"/>
    <w:rsid w:val="00D10D97"/>
    <w:rsid w:val="00D10EEB"/>
    <w:rsid w:val="00D164DC"/>
    <w:rsid w:val="00D25231"/>
    <w:rsid w:val="00D31CE4"/>
    <w:rsid w:val="00D42DD5"/>
    <w:rsid w:val="00D43D41"/>
    <w:rsid w:val="00D44C79"/>
    <w:rsid w:val="00D45455"/>
    <w:rsid w:val="00D522F6"/>
    <w:rsid w:val="00D53D28"/>
    <w:rsid w:val="00D54912"/>
    <w:rsid w:val="00D551F8"/>
    <w:rsid w:val="00D556B9"/>
    <w:rsid w:val="00D73A9B"/>
    <w:rsid w:val="00D73E22"/>
    <w:rsid w:val="00D75DB1"/>
    <w:rsid w:val="00D840B7"/>
    <w:rsid w:val="00D8439C"/>
    <w:rsid w:val="00D84865"/>
    <w:rsid w:val="00D84C4E"/>
    <w:rsid w:val="00D86395"/>
    <w:rsid w:val="00DB0F13"/>
    <w:rsid w:val="00DB209F"/>
    <w:rsid w:val="00DC2114"/>
    <w:rsid w:val="00DC48B1"/>
    <w:rsid w:val="00DC6889"/>
    <w:rsid w:val="00DD2674"/>
    <w:rsid w:val="00DD2EBC"/>
    <w:rsid w:val="00DE0129"/>
    <w:rsid w:val="00DF1A77"/>
    <w:rsid w:val="00DF4650"/>
    <w:rsid w:val="00DF7C34"/>
    <w:rsid w:val="00E011BB"/>
    <w:rsid w:val="00E02CCD"/>
    <w:rsid w:val="00E1365E"/>
    <w:rsid w:val="00E20B92"/>
    <w:rsid w:val="00E25A5E"/>
    <w:rsid w:val="00E40570"/>
    <w:rsid w:val="00E412A3"/>
    <w:rsid w:val="00E452E8"/>
    <w:rsid w:val="00E51190"/>
    <w:rsid w:val="00E53152"/>
    <w:rsid w:val="00E61398"/>
    <w:rsid w:val="00E62A7E"/>
    <w:rsid w:val="00E647DC"/>
    <w:rsid w:val="00E70BAB"/>
    <w:rsid w:val="00E74F2F"/>
    <w:rsid w:val="00E83D12"/>
    <w:rsid w:val="00E84FBA"/>
    <w:rsid w:val="00E90A24"/>
    <w:rsid w:val="00E92D7C"/>
    <w:rsid w:val="00EA08B0"/>
    <w:rsid w:val="00EA0B21"/>
    <w:rsid w:val="00EA579E"/>
    <w:rsid w:val="00EA665A"/>
    <w:rsid w:val="00EB32BA"/>
    <w:rsid w:val="00EB5595"/>
    <w:rsid w:val="00EC1617"/>
    <w:rsid w:val="00EC54DD"/>
    <w:rsid w:val="00EC7DC4"/>
    <w:rsid w:val="00ED2F3E"/>
    <w:rsid w:val="00ED3504"/>
    <w:rsid w:val="00ED4464"/>
    <w:rsid w:val="00ED4BB2"/>
    <w:rsid w:val="00ED6E01"/>
    <w:rsid w:val="00ED7BC2"/>
    <w:rsid w:val="00EE1904"/>
    <w:rsid w:val="00EF08EA"/>
    <w:rsid w:val="00EF52EE"/>
    <w:rsid w:val="00EF72FB"/>
    <w:rsid w:val="00F02209"/>
    <w:rsid w:val="00F030AF"/>
    <w:rsid w:val="00F06275"/>
    <w:rsid w:val="00F069A2"/>
    <w:rsid w:val="00F14419"/>
    <w:rsid w:val="00F155FD"/>
    <w:rsid w:val="00F16170"/>
    <w:rsid w:val="00F20488"/>
    <w:rsid w:val="00F20DE3"/>
    <w:rsid w:val="00F21015"/>
    <w:rsid w:val="00F2710A"/>
    <w:rsid w:val="00F30CB3"/>
    <w:rsid w:val="00F35CD4"/>
    <w:rsid w:val="00F44305"/>
    <w:rsid w:val="00F448F5"/>
    <w:rsid w:val="00F5031A"/>
    <w:rsid w:val="00F62CEE"/>
    <w:rsid w:val="00F642FA"/>
    <w:rsid w:val="00F845B7"/>
    <w:rsid w:val="00F95498"/>
    <w:rsid w:val="00FA368B"/>
    <w:rsid w:val="00FC3BEF"/>
    <w:rsid w:val="00FC52C0"/>
    <w:rsid w:val="00FC65B0"/>
    <w:rsid w:val="00FF2675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2639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F448F5"/>
    <w:pPr>
      <w:spacing w:before="0" w:after="200" w:line="276" w:lineRule="auto"/>
      <w:ind w:left="720"/>
      <w:contextualSpacing/>
      <w:jc w:val="left"/>
    </w:pPr>
    <w:rPr>
      <w:rFonts w:eastAsia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9FC28-947B-4E01-B728-1B6E9AF57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1524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Slavi</cp:lastModifiedBy>
  <cp:revision>2</cp:revision>
  <cp:lastPrinted>2011-11-24T16:37:00Z</cp:lastPrinted>
  <dcterms:created xsi:type="dcterms:W3CDTF">2014-05-06T20:40:00Z</dcterms:created>
  <dcterms:modified xsi:type="dcterms:W3CDTF">2014-05-06T20:40:00Z</dcterms:modified>
</cp:coreProperties>
</file>