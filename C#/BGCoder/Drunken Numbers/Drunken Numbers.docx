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A85A7F" w:rsidRDefault="00FD2872" w:rsidP="007A07BD">
      <w:pPr>
        <w:pStyle w:val="Heading2"/>
        <w:spacing w:before="120"/>
        <w:jc w:val="center"/>
      </w:pPr>
      <w:r>
        <w:t>Problem 2</w:t>
      </w:r>
      <w:r w:rsidR="00820B2D">
        <w:t xml:space="preserve"> </w:t>
      </w:r>
      <w:r w:rsidR="00C76356" w:rsidRPr="00552A9F">
        <w:t xml:space="preserve">– </w:t>
      </w:r>
      <w:r w:rsidR="003E745F">
        <w:t>Drunk</w:t>
      </w:r>
      <w:r w:rsidR="00252AAC">
        <w:t>en</w:t>
      </w:r>
      <w:r w:rsidR="003E745F">
        <w:t xml:space="preserve"> </w:t>
      </w:r>
      <w:r w:rsidR="005C048E">
        <w:t>Numbers</w:t>
      </w:r>
    </w:p>
    <w:p w:rsidR="005C048E" w:rsidRDefault="00A85A7F" w:rsidP="005F4708">
      <w:r>
        <w:t xml:space="preserve">Everyone knows that the second most important thing in </w:t>
      </w:r>
      <w:r w:rsidR="00135120">
        <w:t xml:space="preserve">the </w:t>
      </w:r>
      <w:r>
        <w:t>programmer</w:t>
      </w:r>
      <w:r w:rsidR="00987829">
        <w:t>’s</w:t>
      </w:r>
      <w:r>
        <w:t xml:space="preserve"> life is to write code, but the most important thing is to drink beer. Mitko and Vladko are </w:t>
      </w:r>
      <w:r w:rsidR="00097DFF">
        <w:t xml:space="preserve">very </w:t>
      </w:r>
      <w:r>
        <w:t>famous programmers.</w:t>
      </w:r>
      <w:r w:rsidR="00135120">
        <w:t xml:space="preserve"> In the XIX world computer programming </w:t>
      </w:r>
      <w:r w:rsidR="005C048E">
        <w:t>contest</w:t>
      </w:r>
      <w:r w:rsidR="00135120">
        <w:t xml:space="preserve"> they faced</w:t>
      </w:r>
      <w:r w:rsidR="00097DFF">
        <w:t xml:space="preserve"> each other</w:t>
      </w:r>
      <w:r w:rsidR="00135120">
        <w:t>.</w:t>
      </w:r>
      <w:r w:rsidR="00097DFF">
        <w:t xml:space="preserve"> The </w:t>
      </w:r>
      <w:r w:rsidR="005C048E">
        <w:t>contest</w:t>
      </w:r>
      <w:r w:rsidR="00097DFF">
        <w:t xml:space="preserve"> consists of exactly </w:t>
      </w:r>
      <w:r w:rsidR="00097DFF" w:rsidRPr="00097DFF">
        <w:rPr>
          <w:b/>
        </w:rPr>
        <w:t>N</w:t>
      </w:r>
      <w:r w:rsidR="00097DFF">
        <w:rPr>
          <w:b/>
        </w:rPr>
        <w:t xml:space="preserve"> </w:t>
      </w:r>
      <w:r w:rsidR="00097DFF">
        <w:t xml:space="preserve">rounds. In each round both competitors must drink beer. Mitko and Vladko are very good programmers and that’s why they drink really a lot </w:t>
      </w:r>
      <w:r w:rsidR="005C048E">
        <w:t xml:space="preserve">of </w:t>
      </w:r>
      <w:r w:rsidR="00097DFF">
        <w:t xml:space="preserve">beer. The </w:t>
      </w:r>
      <w:r w:rsidR="005F4708">
        <w:t>judges</w:t>
      </w:r>
      <w:r w:rsidR="00097DFF">
        <w:t xml:space="preserve"> </w:t>
      </w:r>
      <w:r w:rsidR="005F4708">
        <w:t>are</w:t>
      </w:r>
      <w:r w:rsidR="00097DFF">
        <w:t xml:space="preserve"> drunk too and can’t count how much beer is dr</w:t>
      </w:r>
      <w:r w:rsidR="00987829">
        <w:t>u</w:t>
      </w:r>
      <w:r w:rsidR="00097DFF">
        <w:t>nk</w:t>
      </w:r>
      <w:r w:rsidR="00FA56D1">
        <w:t>en</w:t>
      </w:r>
      <w:r w:rsidR="00097DFF">
        <w:t xml:space="preserve"> by each competitor</w:t>
      </w:r>
      <w:r w:rsidR="005F4708">
        <w:t xml:space="preserve"> and determine</w:t>
      </w:r>
      <w:r w:rsidR="00097DFF">
        <w:t xml:space="preserve"> </w:t>
      </w:r>
      <w:r w:rsidR="005F4708">
        <w:t xml:space="preserve">the </w:t>
      </w:r>
      <w:r w:rsidR="00097DFF">
        <w:t>be</w:t>
      </w:r>
      <w:r w:rsidR="005F4708">
        <w:t>tter</w:t>
      </w:r>
      <w:r w:rsidR="00097DFF">
        <w:t xml:space="preserve"> programmer.</w:t>
      </w:r>
    </w:p>
    <w:p w:rsidR="005C048E" w:rsidRDefault="00097DFF" w:rsidP="005F4708">
      <w:r>
        <w:rPr>
          <w:noProof/>
        </w:rPr>
        <w:t>Mitko</w:t>
      </w:r>
      <w:r>
        <w:t xml:space="preserve"> and </w:t>
      </w:r>
      <w:r>
        <w:rPr>
          <w:noProof/>
        </w:rPr>
        <w:t>Vladko</w:t>
      </w:r>
      <w:r>
        <w:t xml:space="preserve"> decide to help the judges</w:t>
      </w:r>
      <w:r w:rsidR="005F4708">
        <w:t xml:space="preserve"> by giving them for each round a</w:t>
      </w:r>
      <w:r w:rsidR="005534B1">
        <w:t>n</w:t>
      </w:r>
      <w:r w:rsidR="005F4708">
        <w:t xml:space="preserve"> </w:t>
      </w:r>
      <w:r w:rsidR="005F4708" w:rsidRPr="005534B1">
        <w:t>integer number</w:t>
      </w:r>
      <w:r w:rsidR="00FA56D1">
        <w:t xml:space="preserve"> </w:t>
      </w:r>
      <w:r w:rsidR="005F4708">
        <w:t xml:space="preserve">called </w:t>
      </w:r>
      <w:r w:rsidR="005F4708" w:rsidRPr="005F4708">
        <w:rPr>
          <w:b/>
        </w:rPr>
        <w:t>drunken number</w:t>
      </w:r>
      <w:r w:rsidR="005F4708">
        <w:t xml:space="preserve">. The </w:t>
      </w:r>
      <w:r w:rsidR="005F4708" w:rsidRPr="005534B1">
        <w:t>drunken number</w:t>
      </w:r>
      <w:r w:rsidR="005F4708">
        <w:rPr>
          <w:b/>
        </w:rPr>
        <w:t xml:space="preserve"> </w:t>
      </w:r>
      <w:r w:rsidR="005F4708">
        <w:t xml:space="preserve">consists </w:t>
      </w:r>
      <w:r w:rsidR="005F4708" w:rsidRPr="005F4708">
        <w:t xml:space="preserve">of </w:t>
      </w:r>
      <w:r w:rsidR="005F4708" w:rsidRPr="005534B1">
        <w:t xml:space="preserve">no more than </w:t>
      </w:r>
      <w:r w:rsidR="005F4708" w:rsidRPr="005534B1">
        <w:rPr>
          <w:b/>
        </w:rPr>
        <w:t>nine</w:t>
      </w:r>
      <w:r w:rsidR="00987829" w:rsidRPr="005534B1">
        <w:t xml:space="preserve"> </w:t>
      </w:r>
      <w:r w:rsidR="00987829" w:rsidRPr="00641473">
        <w:rPr>
          <w:b/>
        </w:rPr>
        <w:t>significant</w:t>
      </w:r>
      <w:r w:rsidR="005F4708" w:rsidRPr="005534B1">
        <w:t xml:space="preserve"> </w:t>
      </w:r>
      <w:r w:rsidR="005F4708" w:rsidRPr="00641473">
        <w:rPr>
          <w:b/>
        </w:rPr>
        <w:t>digits</w:t>
      </w:r>
      <w:r w:rsidR="005F4708">
        <w:t xml:space="preserve">. The sum of the left digits of drunken number represents </w:t>
      </w:r>
      <w:r w:rsidR="00FA56D1">
        <w:t>drunken</w:t>
      </w:r>
      <w:r w:rsidR="005F4708">
        <w:t xml:space="preserve"> beer</w:t>
      </w:r>
      <w:r w:rsidR="005C048E">
        <w:t>s</w:t>
      </w:r>
      <w:r w:rsidR="005F4708">
        <w:t xml:space="preserve"> by Mitko and the sum of the right digits of drunken number represents drunken beers by Vladko.</w:t>
      </w:r>
      <w:r w:rsidR="009A5FA1">
        <w:t xml:space="preserve"> For example number 1234 means that Mitko </w:t>
      </w:r>
      <w:r w:rsidR="00FA56D1">
        <w:t>drank 1</w:t>
      </w:r>
      <w:r w:rsidR="009A5FA1">
        <w:t xml:space="preserve"> + 2 = 3 beers and Vladko 3 + 4 = 7 beers. If the drunken number consists of odd </w:t>
      </w:r>
      <w:r w:rsidR="00FA56D1">
        <w:t xml:space="preserve">number of </w:t>
      </w:r>
      <w:r w:rsidR="009A5FA1">
        <w:t xml:space="preserve">digits, the middle digit </w:t>
      </w:r>
      <w:r w:rsidR="005C048E">
        <w:t xml:space="preserve">is shared between </w:t>
      </w:r>
      <w:r w:rsidR="009A5FA1">
        <w:t>both competitors. For example number 123 means that Mitko drank 1 + 2 = 3 beers and Vladko 2 + 3 = 5 beers.</w:t>
      </w:r>
      <w:r w:rsidR="00FC1ACB">
        <w:t xml:space="preserve"> Drunken number’s </w:t>
      </w:r>
      <w:r w:rsidR="00FC1ACB" w:rsidRPr="00FC1ACB">
        <w:rPr>
          <w:b/>
        </w:rPr>
        <w:t>leading zeros</w:t>
      </w:r>
      <w:r w:rsidR="00FC1ACB">
        <w:rPr>
          <w:b/>
        </w:rPr>
        <w:t xml:space="preserve"> </w:t>
      </w:r>
      <w:r w:rsidR="005534B1">
        <w:rPr>
          <w:b/>
        </w:rPr>
        <w:t>aren’t significant</w:t>
      </w:r>
      <w:r w:rsidR="00FC1ACB">
        <w:rPr>
          <w:b/>
        </w:rPr>
        <w:t xml:space="preserve"> </w:t>
      </w:r>
      <w:r w:rsidR="005C048E">
        <w:t xml:space="preserve">and should be ignored </w:t>
      </w:r>
      <w:r w:rsidR="00FC1ACB">
        <w:t>(</w:t>
      </w:r>
      <w:r w:rsidR="005C048E">
        <w:t xml:space="preserve">e.g. </w:t>
      </w:r>
      <w:r w:rsidR="00FC1ACB">
        <w:t xml:space="preserve">00789 must be </w:t>
      </w:r>
      <w:r w:rsidR="005C048E">
        <w:t xml:space="preserve">processed as </w:t>
      </w:r>
      <w:r w:rsidR="00FC1ACB">
        <w:t>789).</w:t>
      </w:r>
    </w:p>
    <w:p w:rsidR="005534B1" w:rsidRDefault="00FC1ACB" w:rsidP="005F4708">
      <w:r>
        <w:t xml:space="preserve">Drunken beers </w:t>
      </w:r>
      <w:r w:rsidR="005534B1">
        <w:t xml:space="preserve">from </w:t>
      </w:r>
      <w:r w:rsidR="005534B1" w:rsidRPr="005C048E">
        <w:rPr>
          <w:b/>
        </w:rPr>
        <w:t>each round</w:t>
      </w:r>
      <w:r w:rsidR="005534B1">
        <w:t xml:space="preserve"> are summed. </w:t>
      </w:r>
      <w:r w:rsidRPr="005534B1">
        <w:t>The winner</w:t>
      </w:r>
      <w:r w:rsidR="005534B1">
        <w:t xml:space="preserve"> </w:t>
      </w:r>
      <w:r w:rsidR="005C048E">
        <w:t>in the</w:t>
      </w:r>
      <w:r w:rsidR="005534B1">
        <w:t xml:space="preserve"> competition</w:t>
      </w:r>
      <w:r>
        <w:t xml:space="preserve"> is the one who drank </w:t>
      </w:r>
      <w:r w:rsidRPr="005534B1">
        <w:t>more beers</w:t>
      </w:r>
      <w:r>
        <w:t xml:space="preserve">. </w:t>
      </w:r>
      <w:r w:rsidRPr="00FC1ACB">
        <w:t xml:space="preserve">If </w:t>
      </w:r>
      <w:r>
        <w:t>both</w:t>
      </w:r>
      <w:r w:rsidRPr="00FC1ACB">
        <w:t xml:space="preserve"> drank the same number of beers</w:t>
      </w:r>
      <w:r>
        <w:t xml:space="preserve"> there is no winner.</w:t>
      </w:r>
      <w:r w:rsidR="00987829">
        <w:t xml:space="preserve"> </w:t>
      </w:r>
    </w:p>
    <w:p w:rsidR="00097DFF" w:rsidRPr="005534B1" w:rsidRDefault="00987829" w:rsidP="005F4708">
      <w:r>
        <w:t xml:space="preserve">Your task is to write a program that </w:t>
      </w:r>
      <w:r w:rsidR="005C048E">
        <w:t xml:space="preserve">computes and </w:t>
      </w:r>
      <w:r>
        <w:t>compare</w:t>
      </w:r>
      <w:r w:rsidR="005C048E">
        <w:t>s</w:t>
      </w:r>
      <w:r>
        <w:t xml:space="preserve"> </w:t>
      </w:r>
      <w:r w:rsidR="005C048E">
        <w:t xml:space="preserve">all </w:t>
      </w:r>
      <w:r>
        <w:t>drunken beer</w:t>
      </w:r>
      <w:r w:rsidR="005C048E">
        <w:t>s</w:t>
      </w:r>
      <w:r>
        <w:t xml:space="preserve"> by both competitors and help judges to determine who the better programmer is. 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BF6CFF" w:rsidRPr="00552A9F" w:rsidRDefault="00BF6CFF" w:rsidP="00BF6CFF">
      <w:r>
        <w:t>The i</w:t>
      </w:r>
      <w:r w:rsidRPr="00552A9F">
        <w:t xml:space="preserve">nput data </w:t>
      </w:r>
      <w:r>
        <w:t>should be</w:t>
      </w:r>
      <w:r w:rsidRPr="00552A9F">
        <w:t xml:space="preserve"> read </w:t>
      </w:r>
      <w:r>
        <w:t>from</w:t>
      </w:r>
      <w:r w:rsidRPr="00552A9F">
        <w:t xml:space="preserve"> the console.</w:t>
      </w:r>
    </w:p>
    <w:p w:rsidR="00BF6CFF" w:rsidRPr="00552A9F" w:rsidRDefault="00BF6CFF" w:rsidP="00BF6CFF">
      <w:r w:rsidRPr="00552A9F">
        <w:t>The number</w:t>
      </w:r>
      <w:r w:rsidR="005C048E">
        <w:t xml:space="preserve"> or rounds</w:t>
      </w:r>
      <w:r w:rsidRPr="00552A9F">
        <w:t xml:space="preserve"> </w:t>
      </w:r>
      <w:r w:rsidRPr="00552A9F">
        <w:rPr>
          <w:b/>
        </w:rPr>
        <w:t xml:space="preserve">N </w:t>
      </w:r>
      <w:r w:rsidRPr="00552A9F">
        <w:t xml:space="preserve">is </w:t>
      </w:r>
      <w:r w:rsidR="005C048E">
        <w:t xml:space="preserve">given </w:t>
      </w:r>
      <w:r>
        <w:t>on</w:t>
      </w:r>
      <w:r w:rsidRPr="00552A9F">
        <w:t xml:space="preserve"> the first input line.</w:t>
      </w:r>
    </w:p>
    <w:p w:rsidR="00820B2D" w:rsidRDefault="005C048E" w:rsidP="00BF6CFF">
      <w:r>
        <w:t>An</w:t>
      </w:r>
      <w:r w:rsidRPr="00552A9F">
        <w:t xml:space="preserve"> each of the next </w:t>
      </w:r>
      <w:r w:rsidRPr="00552A9F">
        <w:rPr>
          <w:b/>
        </w:rPr>
        <w:t>N</w:t>
      </w:r>
      <w:r w:rsidRPr="00552A9F">
        <w:t xml:space="preserve"> lines</w:t>
      </w:r>
      <w:r>
        <w:t xml:space="preserve"> one number is given – the drunken number for the corresponding round.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1358A2" w:rsidRDefault="001358A2" w:rsidP="003E745F">
      <w:pPr>
        <w:spacing w:before="60"/>
        <w:rPr>
          <w:rFonts w:hint="eastAsia"/>
        </w:rPr>
      </w:pPr>
      <w:r>
        <w:t xml:space="preserve">On the only output line </w:t>
      </w:r>
      <w:r w:rsidR="005C048E">
        <w:t>your program</w:t>
      </w:r>
      <w:r>
        <w:t xml:space="preserve"> </w:t>
      </w:r>
      <w:r w:rsidR="005C048E">
        <w:t>should</w:t>
      </w:r>
      <w:r>
        <w:t xml:space="preserve"> print</w:t>
      </w:r>
      <w:r w:rsidR="005C048E">
        <w:t xml:space="preserve"> the </w:t>
      </w:r>
      <w:r w:rsidR="00BF6CFF">
        <w:rPr>
          <w:b/>
        </w:rPr>
        <w:t xml:space="preserve">first letter </w:t>
      </w:r>
      <w:r w:rsidR="005C048E">
        <w:t>of</w:t>
      </w:r>
      <w:r w:rsidR="00BF6CFF" w:rsidRPr="001358A2">
        <w:t xml:space="preserve"> the </w:t>
      </w:r>
      <w:r>
        <w:t>winner’s name</w:t>
      </w:r>
      <w:r w:rsidR="005C048E">
        <w:t xml:space="preserve"> (“</w:t>
      </w:r>
      <w:r w:rsidR="00BF6CFF">
        <w:rPr>
          <w:b/>
        </w:rPr>
        <w:t>M</w:t>
      </w:r>
      <w:r w:rsidR="005C048E">
        <w:t>”</w:t>
      </w:r>
      <w:r w:rsidR="00BF6CFF">
        <w:rPr>
          <w:b/>
        </w:rPr>
        <w:t xml:space="preserve"> </w:t>
      </w:r>
      <w:r w:rsidR="00BF6CFF" w:rsidRPr="005534B1">
        <w:t>for</w:t>
      </w:r>
      <w:r w:rsidR="00BF6CFF">
        <w:rPr>
          <w:b/>
        </w:rPr>
        <w:t xml:space="preserve"> </w:t>
      </w:r>
      <w:r w:rsidR="00BF6CFF" w:rsidRPr="005C048E">
        <w:rPr>
          <w:noProof/>
        </w:rPr>
        <w:t>Mitko</w:t>
      </w:r>
      <w:r w:rsidR="00BF6CFF">
        <w:rPr>
          <w:b/>
        </w:rPr>
        <w:t xml:space="preserve"> </w:t>
      </w:r>
      <w:r w:rsidR="009B430B" w:rsidRPr="005534B1">
        <w:t>and</w:t>
      </w:r>
      <w:r w:rsidR="00BF6CFF">
        <w:rPr>
          <w:b/>
        </w:rPr>
        <w:t xml:space="preserve"> </w:t>
      </w:r>
      <w:r w:rsidR="005C048E" w:rsidRPr="005C048E">
        <w:t>“</w:t>
      </w:r>
      <w:r w:rsidR="00BF6CFF">
        <w:rPr>
          <w:b/>
        </w:rPr>
        <w:t>V</w:t>
      </w:r>
      <w:r w:rsidR="005C048E" w:rsidRPr="005C048E">
        <w:t>”</w:t>
      </w:r>
      <w:r w:rsidR="00BF6CFF">
        <w:rPr>
          <w:b/>
        </w:rPr>
        <w:t xml:space="preserve"> </w:t>
      </w:r>
      <w:r w:rsidR="00BF6CFF" w:rsidRPr="005534B1">
        <w:t>for</w:t>
      </w:r>
      <w:r w:rsidR="00BF6CFF">
        <w:rPr>
          <w:b/>
        </w:rPr>
        <w:t xml:space="preserve"> </w:t>
      </w:r>
      <w:r w:rsidR="00BF6CFF" w:rsidRPr="005C048E">
        <w:rPr>
          <w:noProof/>
        </w:rPr>
        <w:t>Vladko</w:t>
      </w:r>
      <w:r w:rsidR="00BF6CFF" w:rsidRPr="005C048E">
        <w:t>)</w:t>
      </w:r>
      <w:r w:rsidR="001C156C">
        <w:t xml:space="preserve"> and</w:t>
      </w:r>
      <w:r w:rsidR="00BF6CFF" w:rsidRPr="005C048E">
        <w:t xml:space="preserve"> </w:t>
      </w:r>
      <w:r w:rsidR="005C048E">
        <w:t xml:space="preserve">a space </w:t>
      </w:r>
      <w:r w:rsidR="001C156C">
        <w:t xml:space="preserve">followed by </w:t>
      </w:r>
      <w:r w:rsidR="005C048E">
        <w:t>a</w:t>
      </w:r>
      <w:r w:rsidR="00BF6CFF">
        <w:rPr>
          <w:b/>
        </w:rPr>
        <w:t xml:space="preserve"> </w:t>
      </w:r>
      <w:r w:rsidRPr="005C048E">
        <w:t xml:space="preserve">number representing </w:t>
      </w:r>
      <w:r w:rsidRPr="001C156C">
        <w:rPr>
          <w:b/>
        </w:rPr>
        <w:t>how much more beers</w:t>
      </w:r>
      <w:r w:rsidRPr="005C048E">
        <w:t xml:space="preserve"> the winner</w:t>
      </w:r>
      <w:r w:rsidR="005C048E">
        <w:t xml:space="preserve"> has drank</w:t>
      </w:r>
      <w:r w:rsidRPr="005C048E">
        <w:t>.</w:t>
      </w:r>
      <w:r>
        <w:rPr>
          <w:b/>
        </w:rPr>
        <w:t xml:space="preserve"> </w:t>
      </w:r>
      <w:r w:rsidRPr="001358A2">
        <w:t xml:space="preserve">If </w:t>
      </w:r>
      <w:r w:rsidR="005C048E">
        <w:t xml:space="preserve">there is </w:t>
      </w:r>
      <w:r w:rsidRPr="001358A2">
        <w:t>no winner print</w:t>
      </w:r>
      <w:r>
        <w:rPr>
          <w:b/>
        </w:rPr>
        <w:t xml:space="preserve"> </w:t>
      </w:r>
      <w:r w:rsidR="001C156C" w:rsidRPr="001C156C">
        <w:t>“</w:t>
      </w:r>
      <w:r>
        <w:rPr>
          <w:b/>
        </w:rPr>
        <w:t>No</w:t>
      </w:r>
      <w:r w:rsidR="001C156C" w:rsidRPr="001C156C">
        <w:t>”</w:t>
      </w:r>
      <w:r w:rsidR="001C156C">
        <w:t xml:space="preserve"> followed by a space and </w:t>
      </w:r>
      <w:r w:rsidR="001C156C" w:rsidRPr="001C156C">
        <w:t xml:space="preserve">the </w:t>
      </w:r>
      <w:r>
        <w:rPr>
          <w:b/>
        </w:rPr>
        <w:t>total drunken beers.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C76356" w:rsidRDefault="00742E91" w:rsidP="00C76356">
      <w:pPr>
        <w:numPr>
          <w:ilvl w:val="0"/>
          <w:numId w:val="17"/>
        </w:numPr>
        <w:spacing w:before="0" w:after="0"/>
        <w:jc w:val="left"/>
      </w:pPr>
      <w:r>
        <w:t>1</w:t>
      </w:r>
      <w:r w:rsidR="00D6160F">
        <w:t xml:space="preserve"> </w:t>
      </w:r>
      <w:r w:rsidR="00D6160F" w:rsidRPr="00D6160F">
        <w:t>≤</w:t>
      </w:r>
      <w:r w:rsidR="00D6160F">
        <w:rPr>
          <w:b/>
        </w:rPr>
        <w:t xml:space="preserve"> </w:t>
      </w:r>
      <w:r w:rsidR="003E745F">
        <w:rPr>
          <w:b/>
        </w:rPr>
        <w:t>N</w:t>
      </w:r>
      <w:r w:rsidR="00B90D06">
        <w:t xml:space="preserve"> </w:t>
      </w:r>
      <w:r w:rsidR="00D6160F">
        <w:t>≤</w:t>
      </w:r>
      <w:r w:rsidR="00B90D06">
        <w:t xml:space="preserve"> </w:t>
      </w:r>
      <w:r w:rsidR="005534B1">
        <w:t>10</w:t>
      </w:r>
      <w:r w:rsidR="003E745F">
        <w:t>0</w:t>
      </w:r>
      <w:r w:rsidR="00B5636E">
        <w:t>.</w:t>
      </w:r>
    </w:p>
    <w:p w:rsidR="00D6160F" w:rsidRDefault="003E745F" w:rsidP="00FC1ACB">
      <w:pPr>
        <w:numPr>
          <w:ilvl w:val="0"/>
          <w:numId w:val="17"/>
        </w:numPr>
        <w:spacing w:before="0" w:after="0"/>
        <w:jc w:val="left"/>
      </w:pPr>
      <w:r>
        <w:t>All drunk</w:t>
      </w:r>
      <w:r w:rsidR="00252AAC">
        <w:t>en</w:t>
      </w:r>
      <w:r>
        <w:t xml:space="preserve"> numbers will</w:t>
      </w:r>
      <w:r w:rsidR="00FC1ACB">
        <w:t xml:space="preserve"> be integers and will</w:t>
      </w:r>
      <w:r>
        <w:t xml:space="preserve"> contain no more than 9 </w:t>
      </w:r>
      <w:r w:rsidR="00FC1ACB" w:rsidRPr="00FC1ACB">
        <w:rPr>
          <w:b/>
        </w:rPr>
        <w:t>significant</w:t>
      </w:r>
      <w:r w:rsidR="00FC1ACB">
        <w:t xml:space="preserve"> </w:t>
      </w:r>
      <w:r>
        <w:t xml:space="preserve">digits. </w:t>
      </w:r>
    </w:p>
    <w:p w:rsidR="00A8295E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EA293C">
        <w:rPr>
          <w:rFonts w:hint="eastAsia"/>
          <w:lang w:eastAsia="ja-JP"/>
        </w:rPr>
        <w:t xml:space="preserve">Allowed working time for </w:t>
      </w:r>
      <w:r w:rsidRPr="00EA293C">
        <w:rPr>
          <w:lang w:eastAsia="ja-JP"/>
        </w:rPr>
        <w:t>your</w:t>
      </w:r>
      <w:r w:rsidRPr="00EA293C">
        <w:rPr>
          <w:rFonts w:hint="eastAsia"/>
          <w:lang w:eastAsia="ja-JP"/>
        </w:rPr>
        <w:t xml:space="preserve"> program</w:t>
      </w:r>
      <w:r w:rsidRPr="00EA293C">
        <w:rPr>
          <w:lang w:eastAsia="ja-JP"/>
        </w:rPr>
        <w:t xml:space="preserve">: </w:t>
      </w:r>
      <w:r w:rsidR="006B2D5A" w:rsidRPr="00EA293C">
        <w:rPr>
          <w:lang w:eastAsia="ja-JP"/>
        </w:rPr>
        <w:t>0.</w:t>
      </w:r>
      <w:r w:rsidR="003F309A" w:rsidRPr="00EA293C">
        <w:rPr>
          <w:lang w:eastAsia="ja-JP"/>
        </w:rPr>
        <w:t>1</w:t>
      </w:r>
      <w:r w:rsidRPr="00EA293C">
        <w:rPr>
          <w:lang w:eastAsia="ja-JP"/>
        </w:rPr>
        <w:t xml:space="preserve"> </w:t>
      </w:r>
      <w:r w:rsidRPr="00EA293C">
        <w:rPr>
          <w:rFonts w:hint="eastAsia"/>
          <w:lang w:eastAsia="ja-JP"/>
        </w:rPr>
        <w:t>second</w:t>
      </w:r>
      <w:r w:rsidRPr="00EA293C">
        <w:rPr>
          <w:lang w:eastAsia="ja-JP"/>
        </w:rPr>
        <w:t>s.</w:t>
      </w:r>
    </w:p>
    <w:p w:rsidR="00C76356" w:rsidRPr="00EA293C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EA293C">
        <w:rPr>
          <w:rFonts w:hint="eastAsia"/>
          <w:lang w:eastAsia="ja-JP"/>
        </w:rPr>
        <w:t>Allowed memory</w:t>
      </w:r>
      <w:r w:rsidRPr="00EA293C">
        <w:rPr>
          <w:lang w:eastAsia="ja-JP"/>
        </w:rPr>
        <w:t xml:space="preserve">: </w:t>
      </w:r>
      <w:r w:rsidR="00E71A55" w:rsidRPr="00EA293C">
        <w:rPr>
          <w:lang w:eastAsia="ja-JP"/>
        </w:rPr>
        <w:t>16</w:t>
      </w:r>
      <w:r w:rsidRPr="00EA293C">
        <w:t xml:space="preserve"> MB.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111"/>
        <w:gridCol w:w="6193"/>
      </w:tblGrid>
      <w:tr w:rsidR="00C76356" w:rsidRPr="00552A9F" w:rsidTr="00252AA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1255BE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1255BE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C76356" w:rsidTr="00252AAC">
        <w:tblPrEx>
          <w:tblCellMar>
            <w:top w:w="0" w:type="dxa"/>
            <w:bottom w:w="0" w:type="dxa"/>
          </w:tblCellMar>
        </w:tblPrEx>
        <w:trPr>
          <w:trHeight w:val="824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60F" w:rsidRDefault="00252AAC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A73C98" w:rsidRDefault="00252AAC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1234</w:t>
            </w:r>
          </w:p>
          <w:p w:rsidR="00561648" w:rsidRDefault="00252AAC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123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648" w:rsidRDefault="00252AAC" w:rsidP="00EA293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V </w:t>
            </w:r>
            <w:r w:rsidR="00EA293C">
              <w:rPr>
                <w:rFonts w:ascii="Consolas" w:hAnsi="Consolas" w:cs="Consolas"/>
                <w:bCs/>
                <w:noProof/>
              </w:rPr>
              <w:t>6</w:t>
            </w:r>
          </w:p>
        </w:tc>
      </w:tr>
      <w:tr w:rsidR="00C76356" w:rsidTr="00987829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C98" w:rsidRDefault="00987829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1</w:t>
            </w:r>
          </w:p>
          <w:p w:rsidR="00252AAC" w:rsidRPr="00AC1EA2" w:rsidRDefault="00987829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235797122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041" w:rsidRPr="009B430B" w:rsidRDefault="00987829" w:rsidP="00EA293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</w:t>
            </w:r>
            <w:r w:rsidR="009B430B">
              <w:rPr>
                <w:rFonts w:ascii="Consolas" w:hAnsi="Consolas" w:cs="Consolas"/>
                <w:bCs/>
                <w:noProof/>
              </w:rPr>
              <w:t xml:space="preserve"> </w:t>
            </w:r>
            <w:r w:rsidR="00EA293C">
              <w:rPr>
                <w:rFonts w:ascii="Consolas" w:hAnsi="Consolas" w:cs="Consolas"/>
                <w:bCs/>
                <w:noProof/>
              </w:rPr>
              <w:t>5</w:t>
            </w:r>
          </w:p>
        </w:tc>
      </w:tr>
      <w:tr w:rsidR="00252AAC" w:rsidTr="00252AA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11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829" w:rsidRDefault="00987829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987829" w:rsidRDefault="00987829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0505</w:t>
            </w:r>
          </w:p>
          <w:p w:rsidR="00987829" w:rsidRDefault="00987829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7891</w:t>
            </w:r>
          </w:p>
          <w:p w:rsidR="00987829" w:rsidRDefault="00987829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9178</w:t>
            </w:r>
          </w:p>
        </w:tc>
        <w:tc>
          <w:tcPr>
            <w:tcW w:w="61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829" w:rsidRDefault="00987829" w:rsidP="00987829">
            <w:pPr>
              <w:tabs>
                <w:tab w:val="left" w:pos="3525"/>
              </w:tabs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No 60</w:t>
            </w:r>
          </w:p>
        </w:tc>
      </w:tr>
    </w:tbl>
    <w:p w:rsidR="008B0C41" w:rsidRPr="004B4981" w:rsidRDefault="008B0C41" w:rsidP="007528B8">
      <w:pPr>
        <w:rPr>
          <w:lang w:val="bg-BG"/>
        </w:rPr>
      </w:pPr>
    </w:p>
    <w:sectPr w:rsidR="008B0C41" w:rsidRPr="004B498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7B4" w:rsidRDefault="002D47B4">
      <w:r>
        <w:separator/>
      </w:r>
    </w:p>
  </w:endnote>
  <w:endnote w:type="continuationSeparator" w:id="1">
    <w:p w:rsidR="002D47B4" w:rsidRDefault="002D4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6240A" w:rsidRDefault="008B0C41" w:rsidP="0086240A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</w:t>
          </w:r>
          <w:r w:rsidR="0086240A">
            <w:rPr>
              <w:rFonts w:eastAsia="Malgun Gothic"/>
              <w:b/>
              <w:i/>
              <w:lang w:val="bg-BG" w:eastAsia="ko-KR"/>
            </w:rPr>
            <w:t>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B20AA9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B20AA9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7B4" w:rsidRDefault="002D47B4">
      <w:r>
        <w:separator/>
      </w:r>
    </w:p>
  </w:footnote>
  <w:footnote w:type="continuationSeparator" w:id="1">
    <w:p w:rsidR="002D47B4" w:rsidRDefault="002D4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B20AA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</w:t>
          </w:r>
          <w:r w:rsidR="005C048E">
            <w:t xml:space="preserve"> </w:t>
          </w:r>
          <w:r w:rsidR="008758B8">
            <w:rPr>
              <w:lang w:val="bg-BG"/>
            </w:rPr>
            <w:t>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72B46"/>
    <w:multiLevelType w:val="hybridMultilevel"/>
    <w:tmpl w:val="AF8AB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9"/>
  </w:num>
  <w:num w:numId="14">
    <w:abstractNumId w:val="6"/>
  </w:num>
  <w:num w:numId="15">
    <w:abstractNumId w:val="17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4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35D8C"/>
    <w:rsid w:val="00051A0F"/>
    <w:rsid w:val="00051ABB"/>
    <w:rsid w:val="00063ABA"/>
    <w:rsid w:val="00070CA5"/>
    <w:rsid w:val="00071D81"/>
    <w:rsid w:val="000733CB"/>
    <w:rsid w:val="000740B9"/>
    <w:rsid w:val="00080BA8"/>
    <w:rsid w:val="00082A88"/>
    <w:rsid w:val="00084135"/>
    <w:rsid w:val="00084F57"/>
    <w:rsid w:val="00087B3B"/>
    <w:rsid w:val="000943BF"/>
    <w:rsid w:val="00096C54"/>
    <w:rsid w:val="00097DFF"/>
    <w:rsid w:val="000A5461"/>
    <w:rsid w:val="000B338F"/>
    <w:rsid w:val="000B4A63"/>
    <w:rsid w:val="000C66A7"/>
    <w:rsid w:val="000C7484"/>
    <w:rsid w:val="000D0B05"/>
    <w:rsid w:val="000D2DC3"/>
    <w:rsid w:val="000E494F"/>
    <w:rsid w:val="000E532F"/>
    <w:rsid w:val="000E6EA7"/>
    <w:rsid w:val="000F2A97"/>
    <w:rsid w:val="00110D80"/>
    <w:rsid w:val="00121975"/>
    <w:rsid w:val="001248BE"/>
    <w:rsid w:val="00125006"/>
    <w:rsid w:val="001255BE"/>
    <w:rsid w:val="00134C58"/>
    <w:rsid w:val="00135120"/>
    <w:rsid w:val="001358A2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6469"/>
    <w:rsid w:val="001B00CA"/>
    <w:rsid w:val="001C156C"/>
    <w:rsid w:val="001C6B8B"/>
    <w:rsid w:val="001E177B"/>
    <w:rsid w:val="00205C2B"/>
    <w:rsid w:val="00213EAA"/>
    <w:rsid w:val="002256CC"/>
    <w:rsid w:val="002270AD"/>
    <w:rsid w:val="00235C9C"/>
    <w:rsid w:val="0023691D"/>
    <w:rsid w:val="00241424"/>
    <w:rsid w:val="0025114C"/>
    <w:rsid w:val="00252AAC"/>
    <w:rsid w:val="00254DE2"/>
    <w:rsid w:val="002706B2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D47B4"/>
    <w:rsid w:val="002F27CA"/>
    <w:rsid w:val="0030017A"/>
    <w:rsid w:val="003025F1"/>
    <w:rsid w:val="003028F2"/>
    <w:rsid w:val="003349A0"/>
    <w:rsid w:val="003358B3"/>
    <w:rsid w:val="0033658C"/>
    <w:rsid w:val="00340BB7"/>
    <w:rsid w:val="00346BC7"/>
    <w:rsid w:val="00353E4D"/>
    <w:rsid w:val="003606FD"/>
    <w:rsid w:val="00360B4D"/>
    <w:rsid w:val="00360FBE"/>
    <w:rsid w:val="00361CF6"/>
    <w:rsid w:val="003625C6"/>
    <w:rsid w:val="00365DCF"/>
    <w:rsid w:val="0038763E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E745F"/>
    <w:rsid w:val="003F0025"/>
    <w:rsid w:val="003F309A"/>
    <w:rsid w:val="003F3A33"/>
    <w:rsid w:val="00404189"/>
    <w:rsid w:val="00404E91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3CE4"/>
    <w:rsid w:val="004910D1"/>
    <w:rsid w:val="00496E0C"/>
    <w:rsid w:val="00497068"/>
    <w:rsid w:val="00497540"/>
    <w:rsid w:val="004A5237"/>
    <w:rsid w:val="004B0789"/>
    <w:rsid w:val="004B28D9"/>
    <w:rsid w:val="004B4981"/>
    <w:rsid w:val="004C0C23"/>
    <w:rsid w:val="004C1DF8"/>
    <w:rsid w:val="004C5ADC"/>
    <w:rsid w:val="004D0809"/>
    <w:rsid w:val="004D7BAC"/>
    <w:rsid w:val="004E19BB"/>
    <w:rsid w:val="004E665D"/>
    <w:rsid w:val="004F4710"/>
    <w:rsid w:val="00500548"/>
    <w:rsid w:val="00502A78"/>
    <w:rsid w:val="0051316B"/>
    <w:rsid w:val="00513183"/>
    <w:rsid w:val="00535770"/>
    <w:rsid w:val="005361C2"/>
    <w:rsid w:val="0053698C"/>
    <w:rsid w:val="005414FD"/>
    <w:rsid w:val="005429F8"/>
    <w:rsid w:val="00543760"/>
    <w:rsid w:val="00544796"/>
    <w:rsid w:val="00545767"/>
    <w:rsid w:val="00552A9F"/>
    <w:rsid w:val="00552DDB"/>
    <w:rsid w:val="005534B1"/>
    <w:rsid w:val="00553A28"/>
    <w:rsid w:val="00554CD4"/>
    <w:rsid w:val="005578D0"/>
    <w:rsid w:val="00560FD3"/>
    <w:rsid w:val="00561648"/>
    <w:rsid w:val="005668A0"/>
    <w:rsid w:val="00575A18"/>
    <w:rsid w:val="00577F46"/>
    <w:rsid w:val="00581484"/>
    <w:rsid w:val="00582B7E"/>
    <w:rsid w:val="005907FF"/>
    <w:rsid w:val="005A2EF8"/>
    <w:rsid w:val="005A5F0F"/>
    <w:rsid w:val="005A7262"/>
    <w:rsid w:val="005A78CF"/>
    <w:rsid w:val="005B0D5C"/>
    <w:rsid w:val="005C048E"/>
    <w:rsid w:val="005D3F6F"/>
    <w:rsid w:val="005D52F9"/>
    <w:rsid w:val="005E3FFE"/>
    <w:rsid w:val="005F4708"/>
    <w:rsid w:val="006001FA"/>
    <w:rsid w:val="00605BD1"/>
    <w:rsid w:val="0061142D"/>
    <w:rsid w:val="0063318F"/>
    <w:rsid w:val="00634698"/>
    <w:rsid w:val="00636D60"/>
    <w:rsid w:val="00641473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10D8"/>
    <w:rsid w:val="00697473"/>
    <w:rsid w:val="006A7D51"/>
    <w:rsid w:val="006B01AC"/>
    <w:rsid w:val="006B13C8"/>
    <w:rsid w:val="006B2D5A"/>
    <w:rsid w:val="006C38CD"/>
    <w:rsid w:val="006D04FB"/>
    <w:rsid w:val="006D0EED"/>
    <w:rsid w:val="006D1308"/>
    <w:rsid w:val="006E4384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2E91"/>
    <w:rsid w:val="00746EE0"/>
    <w:rsid w:val="00750E5D"/>
    <w:rsid w:val="00752281"/>
    <w:rsid w:val="007528B8"/>
    <w:rsid w:val="00754785"/>
    <w:rsid w:val="00760400"/>
    <w:rsid w:val="007607A4"/>
    <w:rsid w:val="00764AF4"/>
    <w:rsid w:val="00777961"/>
    <w:rsid w:val="00780FD8"/>
    <w:rsid w:val="00787CC8"/>
    <w:rsid w:val="00790B8C"/>
    <w:rsid w:val="007A07BD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71CD"/>
    <w:rsid w:val="0086240A"/>
    <w:rsid w:val="0086473A"/>
    <w:rsid w:val="0087049B"/>
    <w:rsid w:val="00872BA1"/>
    <w:rsid w:val="008758B8"/>
    <w:rsid w:val="00887AEA"/>
    <w:rsid w:val="00895207"/>
    <w:rsid w:val="00896023"/>
    <w:rsid w:val="008A5305"/>
    <w:rsid w:val="008B0C41"/>
    <w:rsid w:val="008B2398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0B9A"/>
    <w:rsid w:val="009128CD"/>
    <w:rsid w:val="0091723A"/>
    <w:rsid w:val="009247A7"/>
    <w:rsid w:val="00931142"/>
    <w:rsid w:val="00936A7E"/>
    <w:rsid w:val="009370B8"/>
    <w:rsid w:val="00940E9B"/>
    <w:rsid w:val="00941EE5"/>
    <w:rsid w:val="00942041"/>
    <w:rsid w:val="00944ED7"/>
    <w:rsid w:val="0095490F"/>
    <w:rsid w:val="00957512"/>
    <w:rsid w:val="00971AB8"/>
    <w:rsid w:val="00977449"/>
    <w:rsid w:val="00987829"/>
    <w:rsid w:val="00991301"/>
    <w:rsid w:val="009A534F"/>
    <w:rsid w:val="009A5FA1"/>
    <w:rsid w:val="009B430B"/>
    <w:rsid w:val="009B46EB"/>
    <w:rsid w:val="009E5CA1"/>
    <w:rsid w:val="009E717D"/>
    <w:rsid w:val="00A046D8"/>
    <w:rsid w:val="00A271AE"/>
    <w:rsid w:val="00A45C57"/>
    <w:rsid w:val="00A66D6C"/>
    <w:rsid w:val="00A72D3B"/>
    <w:rsid w:val="00A72E9D"/>
    <w:rsid w:val="00A73C98"/>
    <w:rsid w:val="00A74A55"/>
    <w:rsid w:val="00A7521A"/>
    <w:rsid w:val="00A8295E"/>
    <w:rsid w:val="00A85672"/>
    <w:rsid w:val="00A85A7F"/>
    <w:rsid w:val="00A85EDE"/>
    <w:rsid w:val="00A9626F"/>
    <w:rsid w:val="00A97129"/>
    <w:rsid w:val="00AA0C10"/>
    <w:rsid w:val="00AA25F7"/>
    <w:rsid w:val="00AB0E5D"/>
    <w:rsid w:val="00AB15CE"/>
    <w:rsid w:val="00AC73A6"/>
    <w:rsid w:val="00AC7895"/>
    <w:rsid w:val="00AD0371"/>
    <w:rsid w:val="00AD0AFF"/>
    <w:rsid w:val="00AE5F07"/>
    <w:rsid w:val="00B05F43"/>
    <w:rsid w:val="00B13659"/>
    <w:rsid w:val="00B16F15"/>
    <w:rsid w:val="00B205EC"/>
    <w:rsid w:val="00B20AA9"/>
    <w:rsid w:val="00B21BD9"/>
    <w:rsid w:val="00B21D49"/>
    <w:rsid w:val="00B222C7"/>
    <w:rsid w:val="00B409DD"/>
    <w:rsid w:val="00B42CD8"/>
    <w:rsid w:val="00B55646"/>
    <w:rsid w:val="00B5636E"/>
    <w:rsid w:val="00B65A45"/>
    <w:rsid w:val="00B65AD0"/>
    <w:rsid w:val="00B65F4B"/>
    <w:rsid w:val="00B72C41"/>
    <w:rsid w:val="00B73A88"/>
    <w:rsid w:val="00B8107E"/>
    <w:rsid w:val="00B864B2"/>
    <w:rsid w:val="00B90D06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12AB"/>
    <w:rsid w:val="00BF1CB7"/>
    <w:rsid w:val="00BF48FB"/>
    <w:rsid w:val="00BF5C48"/>
    <w:rsid w:val="00BF6CFF"/>
    <w:rsid w:val="00C03AED"/>
    <w:rsid w:val="00C106CA"/>
    <w:rsid w:val="00C1305F"/>
    <w:rsid w:val="00C17D8D"/>
    <w:rsid w:val="00C3422D"/>
    <w:rsid w:val="00C34DDD"/>
    <w:rsid w:val="00C420D7"/>
    <w:rsid w:val="00C44134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C1700"/>
    <w:rsid w:val="00CD587F"/>
    <w:rsid w:val="00CE6E62"/>
    <w:rsid w:val="00CF2197"/>
    <w:rsid w:val="00CF4B0A"/>
    <w:rsid w:val="00D03530"/>
    <w:rsid w:val="00D10D97"/>
    <w:rsid w:val="00D164DC"/>
    <w:rsid w:val="00D20940"/>
    <w:rsid w:val="00D25231"/>
    <w:rsid w:val="00D31CE4"/>
    <w:rsid w:val="00D42DD5"/>
    <w:rsid w:val="00D44C79"/>
    <w:rsid w:val="00D45455"/>
    <w:rsid w:val="00D51436"/>
    <w:rsid w:val="00D522F6"/>
    <w:rsid w:val="00D551F8"/>
    <w:rsid w:val="00D6160F"/>
    <w:rsid w:val="00D70F4E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E0129"/>
    <w:rsid w:val="00DE3454"/>
    <w:rsid w:val="00DF1A77"/>
    <w:rsid w:val="00DF4650"/>
    <w:rsid w:val="00E03EE2"/>
    <w:rsid w:val="00E106F6"/>
    <w:rsid w:val="00E14EC7"/>
    <w:rsid w:val="00E20B92"/>
    <w:rsid w:val="00E25A5E"/>
    <w:rsid w:val="00E40570"/>
    <w:rsid w:val="00E44186"/>
    <w:rsid w:val="00E452E8"/>
    <w:rsid w:val="00E4538C"/>
    <w:rsid w:val="00E51190"/>
    <w:rsid w:val="00E53152"/>
    <w:rsid w:val="00E61398"/>
    <w:rsid w:val="00E62A7E"/>
    <w:rsid w:val="00E647DC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293C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5493"/>
    <w:rsid w:val="00EE6905"/>
    <w:rsid w:val="00EF72FB"/>
    <w:rsid w:val="00F030AF"/>
    <w:rsid w:val="00F14419"/>
    <w:rsid w:val="00F155FD"/>
    <w:rsid w:val="00F20488"/>
    <w:rsid w:val="00F268C1"/>
    <w:rsid w:val="00F30CB3"/>
    <w:rsid w:val="00F35CD4"/>
    <w:rsid w:val="00F3773C"/>
    <w:rsid w:val="00F44305"/>
    <w:rsid w:val="00F5031A"/>
    <w:rsid w:val="00F56D2D"/>
    <w:rsid w:val="00F62CE5"/>
    <w:rsid w:val="00F62CEE"/>
    <w:rsid w:val="00F642FA"/>
    <w:rsid w:val="00F845B7"/>
    <w:rsid w:val="00F95498"/>
    <w:rsid w:val="00FA56D1"/>
    <w:rsid w:val="00FA5C57"/>
    <w:rsid w:val="00FC1ACB"/>
    <w:rsid w:val="00FC3BEF"/>
    <w:rsid w:val="00FD2872"/>
    <w:rsid w:val="00FD45DD"/>
    <w:rsid w:val="00FE4A7A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55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table" w:styleId="TableColorful3">
    <w:name w:val="Table Colorful 3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AA51D-2CCD-4837-924A-6B2B3B4D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2606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2013-06-03T21:15:00Z</cp:lastPrinted>
  <dcterms:created xsi:type="dcterms:W3CDTF">2014-05-06T20:43:00Z</dcterms:created>
  <dcterms:modified xsi:type="dcterms:W3CDTF">2014-05-06T20:43:00Z</dcterms:modified>
</cp:coreProperties>
</file>