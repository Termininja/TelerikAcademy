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629" w:rsidRDefault="00482629" w:rsidP="005A631C">
      <w:pPr>
        <w:pStyle w:val="Heading2"/>
        <w:jc w:val="center"/>
      </w:pPr>
      <w:r>
        <w:t xml:space="preserve">Problem </w:t>
      </w:r>
      <w:r w:rsidR="00E02CCD">
        <w:t>3</w:t>
      </w:r>
      <w:r w:rsidRPr="00552A9F">
        <w:t xml:space="preserve"> – </w:t>
      </w:r>
      <w:r w:rsidR="00E02CCD">
        <w:t>Excel Columns</w:t>
      </w:r>
    </w:p>
    <w:p w:rsidR="003E77EE" w:rsidRDefault="003E77EE" w:rsidP="00D84C4E">
      <w:r w:rsidRPr="003E77EE">
        <w:t xml:space="preserve">Columns are a fundamental part of any spreadsheet program such as </w:t>
      </w:r>
      <w:r w:rsidR="002E4D8A">
        <w:t xml:space="preserve">Microsoft </w:t>
      </w:r>
      <w:r w:rsidRPr="003E77EE">
        <w:t>Excel</w:t>
      </w:r>
      <w:r>
        <w:t xml:space="preserve">. </w:t>
      </w:r>
      <w:r w:rsidRPr="003E77EE">
        <w:t xml:space="preserve">Columns run vertically in a worksheet. Each column is </w:t>
      </w:r>
      <w:r w:rsidRPr="004123AA">
        <w:t>identified</w:t>
      </w:r>
      <w:r w:rsidRPr="003E77EE">
        <w:t xml:space="preserve"> by a</w:t>
      </w:r>
      <w:r w:rsidR="008943B7">
        <w:t xml:space="preserve"> capital Latin</w:t>
      </w:r>
      <w:r w:rsidRPr="003E77EE">
        <w:t xml:space="preserve"> letter</w:t>
      </w:r>
      <w:r w:rsidR="00A44315">
        <w:t>s</w:t>
      </w:r>
      <w:r w:rsidRPr="003E77EE">
        <w:t xml:space="preserve"> in t</w:t>
      </w:r>
      <w:r w:rsidR="0091542C">
        <w:t>he column header starting with c</w:t>
      </w:r>
      <w:r w:rsidRPr="003E77EE">
        <w:t>olumn</w:t>
      </w:r>
      <w:r w:rsidR="0091542C">
        <w:t xml:space="preserve"> with </w:t>
      </w:r>
      <w:r w:rsidR="0091542C" w:rsidRPr="004123AA">
        <w:rPr>
          <w:b/>
        </w:rPr>
        <w:t>identifier</w:t>
      </w:r>
      <w:r w:rsidR="0091542C">
        <w:t xml:space="preserve"> A and running through to c</w:t>
      </w:r>
      <w:r w:rsidRPr="003E77EE">
        <w:t xml:space="preserve">olumn </w:t>
      </w:r>
      <w:r w:rsidR="0091542C">
        <w:t xml:space="preserve">with identifier </w:t>
      </w:r>
      <w:r w:rsidR="002E4D8A">
        <w:t>Z</w:t>
      </w:r>
      <w:r w:rsidRPr="003E77EE">
        <w:t>.</w:t>
      </w:r>
      <w:r w:rsidR="002E4D8A" w:rsidRPr="002E4D8A">
        <w:t xml:space="preserve"> After Z you get AA, AB, AC etc. until you get to AZ. Then it is BA, BB, BC</w:t>
      </w:r>
      <w:r w:rsidR="0091542C">
        <w:t>, …, ZY, ZZ, AAA, AAB, …, AAZ, ABA, …</w:t>
      </w:r>
      <w:r w:rsidR="0046501C">
        <w:t>,</w:t>
      </w:r>
      <w:r w:rsidR="00A44315">
        <w:t xml:space="preserve"> ZZY,</w:t>
      </w:r>
      <w:r w:rsidR="0091542C">
        <w:t xml:space="preserve"> ZZZ, AAAA, AAAB</w:t>
      </w:r>
      <w:r w:rsidR="002E4D8A" w:rsidRPr="002E4D8A">
        <w:t xml:space="preserve"> and so on</w:t>
      </w:r>
      <w:r w:rsidR="002E4D8A">
        <w:t>…</w:t>
      </w:r>
      <w:r w:rsidR="0091542C">
        <w:t xml:space="preserve"> The last column is </w:t>
      </w:r>
      <w:r w:rsidR="005974E4">
        <w:t>ZZZZZ</w:t>
      </w:r>
      <w:r w:rsidR="008520CD">
        <w:t>ZZZZ</w:t>
      </w:r>
      <w:r w:rsidR="005974E4">
        <w:t>Z</w:t>
      </w:r>
      <w:r w:rsidR="0091542C">
        <w:t>.</w:t>
      </w:r>
    </w:p>
    <w:p w:rsidR="00D84C4E" w:rsidRDefault="00B311EE" w:rsidP="00D84C4E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483350" cy="558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2C" w:rsidRDefault="0091542C" w:rsidP="00D84C4E">
      <w:r>
        <w:t xml:space="preserve">Recently Todor </w:t>
      </w:r>
      <w:r w:rsidR="006A4CC5">
        <w:t>has</w:t>
      </w:r>
      <w:r>
        <w:t xml:space="preserve"> learned how to work with Excel. Since then all that he do is giving </w:t>
      </w:r>
      <w:r w:rsidRPr="0091542C">
        <w:rPr>
          <w:b/>
        </w:rPr>
        <w:t>integer indices</w:t>
      </w:r>
      <w:r>
        <w:t xml:space="preserve"> to every possible column. Starting from the first column A (with index 1), through Z (with index 26), AA (with index 27), and so on. Of course this is a very, very hard and time-wasting job. You, as programmer, know that this can be solved easily with a computer program.</w:t>
      </w:r>
    </w:p>
    <w:p w:rsidR="005000D1" w:rsidRPr="00D84C4E" w:rsidRDefault="005000D1" w:rsidP="00D84C4E">
      <w:r>
        <w:rPr>
          <w:noProof/>
        </w:rPr>
        <w:t>Help Todor by writ</w:t>
      </w:r>
      <w:r w:rsidR="003E77EE">
        <w:rPr>
          <w:noProof/>
        </w:rPr>
        <w:t>i</w:t>
      </w:r>
      <w:r>
        <w:rPr>
          <w:noProof/>
        </w:rPr>
        <w:t>ng</w:t>
      </w:r>
      <w:r w:rsidR="003E77EE">
        <w:rPr>
          <w:noProof/>
        </w:rPr>
        <w:t xml:space="preserve"> a program that converts excel column </w:t>
      </w:r>
      <w:r w:rsidR="0091542C">
        <w:rPr>
          <w:noProof/>
        </w:rPr>
        <w:t>identifier</w:t>
      </w:r>
      <w:r w:rsidR="003E77EE">
        <w:rPr>
          <w:noProof/>
        </w:rPr>
        <w:t xml:space="preserve"> to a </w:t>
      </w:r>
      <w:r w:rsidR="0091542C">
        <w:rPr>
          <w:noProof/>
        </w:rPr>
        <w:t>column index.</w:t>
      </w:r>
    </w:p>
    <w:p w:rsidR="00C76356" w:rsidRPr="00482629" w:rsidRDefault="00482629" w:rsidP="00701B25">
      <w:pPr>
        <w:pStyle w:val="Heading3"/>
        <w:spacing w:before="120"/>
      </w:pPr>
      <w:r>
        <w:t>Input</w:t>
      </w:r>
    </w:p>
    <w:p w:rsidR="009A16A7" w:rsidRDefault="009A16A7" w:rsidP="009A16A7">
      <w:pPr>
        <w:pStyle w:val="Heading3"/>
        <w:spacing w:before="0" w:after="0"/>
        <w:rPr>
          <w:rFonts w:cs="Times New Roman"/>
          <w:b w:val="0"/>
          <w:bCs w:val="0"/>
          <w:szCs w:val="24"/>
        </w:rPr>
      </w:pPr>
      <w:r w:rsidRPr="00173395">
        <w:rPr>
          <w:rFonts w:cs="Times New Roman"/>
          <w:b w:val="0"/>
          <w:bCs w:val="0"/>
          <w:szCs w:val="24"/>
          <w:lang w:val="bg-BG"/>
        </w:rPr>
        <w:t>The input data should be read from the console.</w:t>
      </w:r>
    </w:p>
    <w:p w:rsidR="006E7B0E" w:rsidRDefault="00EF52EE" w:rsidP="006E7B0E">
      <w:r>
        <w:t xml:space="preserve">On the first line of the input there will be an integer </w:t>
      </w:r>
      <w:r w:rsidRPr="00EF52EE">
        <w:rPr>
          <w:b/>
        </w:rPr>
        <w:t>N</w:t>
      </w:r>
      <w:r w:rsidR="0046501C" w:rsidRPr="0046501C">
        <w:t xml:space="preserve"> – column identifier </w:t>
      </w:r>
      <w:r w:rsidR="00C112C4" w:rsidRPr="0046501C">
        <w:t>length</w:t>
      </w:r>
      <w:r>
        <w:t>.</w:t>
      </w:r>
    </w:p>
    <w:p w:rsidR="00EF52EE" w:rsidRPr="006E7B0E" w:rsidRDefault="00EF52EE" w:rsidP="006E7B0E">
      <w:r>
        <w:t xml:space="preserve">On each of the next </w:t>
      </w:r>
      <w:r w:rsidRPr="00EF52EE">
        <w:rPr>
          <w:b/>
        </w:rPr>
        <w:t>N</w:t>
      </w:r>
      <w:r>
        <w:t xml:space="preserve"> lines there will be a single character.</w:t>
      </w:r>
      <w:r w:rsidR="0091542C">
        <w:t xml:space="preserve"> All characters together </w:t>
      </w:r>
      <w:r w:rsidR="009B6892">
        <w:t>construct</w:t>
      </w:r>
      <w:r w:rsidR="0091542C">
        <w:t xml:space="preserve"> a column identifier.</w:t>
      </w:r>
    </w:p>
    <w:p w:rsidR="009A16A7" w:rsidRPr="009A16A7" w:rsidRDefault="009A16A7" w:rsidP="009A16A7">
      <w:pPr>
        <w:pStyle w:val="Heading3"/>
        <w:spacing w:before="0"/>
        <w:rPr>
          <w:rFonts w:cs="Times New Roman"/>
          <w:b w:val="0"/>
          <w:bCs w:val="0"/>
          <w:szCs w:val="24"/>
        </w:rPr>
      </w:pPr>
      <w:r w:rsidRPr="00173395">
        <w:rPr>
          <w:rFonts w:cs="Times New Roman"/>
          <w:b w:val="0"/>
          <w:bCs w:val="0"/>
          <w:szCs w:val="24"/>
          <w:lang w:val="bg-BG"/>
        </w:rPr>
        <w:t>The input data will always be valid and in the format described. There is no need to check it explicitly.</w:t>
      </w:r>
    </w:p>
    <w:p w:rsidR="00C76356" w:rsidRPr="00482629" w:rsidRDefault="00482629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Output</w:t>
      </w:r>
    </w:p>
    <w:p w:rsidR="00F448F5" w:rsidRDefault="00F448F5" w:rsidP="00C76356">
      <w:r w:rsidRPr="00F448F5">
        <w:rPr>
          <w:lang w:val="bg-BG"/>
        </w:rPr>
        <w:t>The output data should be printed on the console.</w:t>
      </w:r>
    </w:p>
    <w:p w:rsidR="00AA6EED" w:rsidRDefault="00F448F5" w:rsidP="00E70BAB">
      <w:pPr>
        <w:rPr>
          <w:lang w:eastAsia="ja-JP"/>
        </w:rPr>
      </w:pPr>
      <w:r>
        <w:rPr>
          <w:lang w:eastAsia="ja-JP"/>
        </w:rPr>
        <w:t xml:space="preserve">On the only output </w:t>
      </w:r>
      <w:r w:rsidR="00244D29">
        <w:rPr>
          <w:lang w:eastAsia="ja-JP"/>
        </w:rPr>
        <w:t>line print the column index.</w:t>
      </w:r>
    </w:p>
    <w:p w:rsidR="00C76356" w:rsidRPr="00D43D41" w:rsidRDefault="00D43D41" w:rsidP="00701B25">
      <w:pPr>
        <w:pStyle w:val="Heading3"/>
        <w:spacing w:before="120"/>
        <w:rPr>
          <w:rFonts w:hint="eastAsia"/>
        </w:rPr>
      </w:pPr>
      <w:r>
        <w:t>Constraints</w:t>
      </w:r>
    </w:p>
    <w:p w:rsidR="002D031E" w:rsidRDefault="000076BD" w:rsidP="002A5C7A">
      <w:pPr>
        <w:numPr>
          <w:ilvl w:val="0"/>
          <w:numId w:val="17"/>
        </w:numPr>
        <w:spacing w:before="0" w:after="0"/>
        <w:ind w:left="714" w:hanging="357"/>
        <w:jc w:val="left"/>
      </w:pPr>
      <w:r w:rsidRPr="00295FB1">
        <w:rPr>
          <w:b/>
        </w:rPr>
        <w:t>N</w:t>
      </w:r>
      <w:r>
        <w:t xml:space="preserve"> will be between 1 and </w:t>
      </w:r>
      <w:r w:rsidR="008520CD">
        <w:t>10</w:t>
      </w:r>
      <w:r w:rsidR="00EF52EE">
        <w:t>, inclusive.</w:t>
      </w:r>
    </w:p>
    <w:p w:rsidR="00EF52EE" w:rsidRDefault="00EF52EE" w:rsidP="002A5C7A">
      <w:pPr>
        <w:numPr>
          <w:ilvl w:val="0"/>
          <w:numId w:val="17"/>
        </w:numPr>
        <w:spacing w:before="0" w:after="0"/>
        <w:ind w:left="714" w:hanging="357"/>
        <w:jc w:val="left"/>
      </w:pPr>
      <w:r>
        <w:t xml:space="preserve">Each </w:t>
      </w:r>
      <w:r w:rsidR="00295FB1">
        <w:t xml:space="preserve">column </w:t>
      </w:r>
      <w:r>
        <w:t>character in the input will be capital Latin letter (‘A’ – ‘Z’)</w:t>
      </w:r>
    </w:p>
    <w:p w:rsidR="00F069A2" w:rsidRDefault="002A5C7A" w:rsidP="003C3898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eastAsia="ja-JP"/>
        </w:rPr>
        <w:t>Allowed work time for your program:</w:t>
      </w:r>
      <w:r w:rsidR="00551039" w:rsidRPr="00551039">
        <w:rPr>
          <w:lang w:eastAsia="ja-JP"/>
        </w:rPr>
        <w:t xml:space="preserve"> </w:t>
      </w:r>
      <w:r w:rsidR="00551039">
        <w:rPr>
          <w:lang w:eastAsia="ja-JP"/>
        </w:rPr>
        <w:t xml:space="preserve">0.1 </w:t>
      </w:r>
      <w:r>
        <w:rPr>
          <w:lang w:eastAsia="ja-JP"/>
        </w:rPr>
        <w:t>seconds</w:t>
      </w:r>
      <w:r w:rsidRPr="00552A9F">
        <w:rPr>
          <w:lang w:eastAsia="ja-JP"/>
        </w:rPr>
        <w:t>.</w:t>
      </w:r>
      <w:r w:rsidR="00DC48B1">
        <w:rPr>
          <w:lang w:eastAsia="ja-JP"/>
        </w:rPr>
        <w:t xml:space="preserve"> </w:t>
      </w:r>
      <w:r>
        <w:rPr>
          <w:lang w:eastAsia="ja-JP"/>
        </w:rPr>
        <w:t>Allowed memory</w:t>
      </w:r>
      <w:r w:rsidRPr="00552A9F">
        <w:rPr>
          <w:lang w:eastAsia="ja-JP"/>
        </w:rPr>
        <w:t xml:space="preserve">: </w:t>
      </w:r>
      <w:r>
        <w:rPr>
          <w:rFonts w:hint="eastAsia"/>
          <w:lang w:eastAsia="ja-JP"/>
        </w:rPr>
        <w:t>16</w:t>
      </w:r>
      <w:r w:rsidRPr="00552A9F">
        <w:t xml:space="preserve"> MB.</w:t>
      </w:r>
    </w:p>
    <w:p w:rsidR="00AA6EED" w:rsidRPr="00AA6EED" w:rsidRDefault="004261C3" w:rsidP="00AA6EED">
      <w:pPr>
        <w:pStyle w:val="Heading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ook w:val="0000"/>
      </w:tblPr>
      <w:tblGrid>
        <w:gridCol w:w="1093"/>
        <w:gridCol w:w="1134"/>
      </w:tblGrid>
      <w:tr w:rsidR="00C76356" w:rsidRPr="00552A9F" w:rsidTr="00F271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1C3" w:rsidRDefault="004261C3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C76356" w:rsidRPr="004261C3" w:rsidRDefault="004261C3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4261C3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4261C3" w:rsidRPr="004261C3" w:rsidRDefault="004261C3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C76356" w:rsidTr="00F271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296" w:rsidRDefault="000A3296" w:rsidP="00F2710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  <w:p w:rsidR="000A3296" w:rsidRDefault="000A3296" w:rsidP="00F2710A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Z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56" w:rsidRDefault="000A3296" w:rsidP="00F2710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26</w:t>
            </w:r>
          </w:p>
          <w:p w:rsidR="003719D2" w:rsidRDefault="003719D2" w:rsidP="00F2710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</w:p>
        </w:tc>
      </w:tr>
    </w:tbl>
    <w:p w:rsidR="003C3898" w:rsidRPr="003C3898" w:rsidRDefault="003C3898" w:rsidP="003C3898">
      <w:pPr>
        <w:spacing w:before="0" w:after="0"/>
        <w:rPr>
          <w:vanish/>
        </w:rPr>
      </w:pPr>
    </w:p>
    <w:tbl>
      <w:tblPr>
        <w:tblpPr w:leftFromText="181" w:rightFromText="181" w:vertAnchor="text" w:horzAnchor="page" w:tblpX="3176" w:tblpY="1"/>
        <w:tblOverlap w:val="never"/>
        <w:tblW w:w="0" w:type="auto"/>
        <w:tblLook w:val="0000"/>
      </w:tblPr>
      <w:tblGrid>
        <w:gridCol w:w="1093"/>
        <w:gridCol w:w="1134"/>
      </w:tblGrid>
      <w:tr w:rsidR="00D84C4E" w:rsidRPr="00552A9F" w:rsidTr="00F271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4C4E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D84C4E" w:rsidRPr="004261C3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4C4E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D84C4E" w:rsidRPr="004261C3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D84C4E" w:rsidTr="00F271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C4E" w:rsidRDefault="000A3296" w:rsidP="00F2710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</w:t>
            </w:r>
          </w:p>
          <w:p w:rsidR="000A3296" w:rsidRDefault="000A3296" w:rsidP="00F2710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</w:t>
            </w:r>
          </w:p>
          <w:p w:rsidR="000A3296" w:rsidRDefault="000A3296" w:rsidP="00F2710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C4E" w:rsidRDefault="000A3296" w:rsidP="00F2710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27</w:t>
            </w:r>
          </w:p>
          <w:p w:rsidR="00D84C4E" w:rsidRDefault="00D84C4E" w:rsidP="00F2710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</w:p>
        </w:tc>
      </w:tr>
    </w:tbl>
    <w:p w:rsidR="003C3898" w:rsidRPr="003C3898" w:rsidRDefault="003C3898" w:rsidP="003C3898">
      <w:pPr>
        <w:spacing w:before="0" w:after="0"/>
        <w:rPr>
          <w:vanish/>
        </w:rPr>
      </w:pPr>
    </w:p>
    <w:tbl>
      <w:tblPr>
        <w:tblpPr w:leftFromText="181" w:rightFromText="181" w:vertAnchor="text" w:horzAnchor="page" w:tblpX="5558" w:tblpY="1"/>
        <w:tblOverlap w:val="never"/>
        <w:tblW w:w="0" w:type="auto"/>
        <w:tblLook w:val="0000"/>
      </w:tblPr>
      <w:tblGrid>
        <w:gridCol w:w="1093"/>
        <w:gridCol w:w="1134"/>
      </w:tblGrid>
      <w:tr w:rsidR="00D84C4E" w:rsidRPr="00552A9F" w:rsidTr="00F271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4C4E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D84C4E" w:rsidRPr="004261C3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4C4E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D84C4E" w:rsidRPr="004261C3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D84C4E" w:rsidTr="00F271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C4E" w:rsidRDefault="000A3296" w:rsidP="00F2710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  <w:r>
              <w:rPr>
                <w:rFonts w:ascii="Consolas" w:hAnsi="Consolas" w:cs="Consolas"/>
                <w:bCs/>
                <w:noProof/>
              </w:rPr>
              <w:br/>
              <w:t>C</w:t>
            </w:r>
          </w:p>
          <w:p w:rsidR="00930BFC" w:rsidRDefault="000A3296" w:rsidP="00F2710A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E</w:t>
            </w:r>
            <w:r>
              <w:rPr>
                <w:rFonts w:ascii="Consolas" w:hAnsi="Consolas" w:cs="Consolas"/>
                <w:bCs/>
                <w:noProof/>
              </w:rPr>
              <w:br/>
              <w:t>C</w:t>
            </w:r>
            <w:r>
              <w:rPr>
                <w:rFonts w:ascii="Consolas" w:hAnsi="Consolas" w:cs="Consolas"/>
                <w:bCs/>
                <w:noProof/>
              </w:rPr>
              <w:br/>
              <w:t>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BFC" w:rsidRDefault="00AB1A77" w:rsidP="000A329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AB1A77">
              <w:rPr>
                <w:rFonts w:ascii="Consolas" w:hAnsi="Consolas" w:cs="Consolas"/>
                <w:bCs/>
                <w:noProof/>
                <w:lang w:eastAsia="ja-JP"/>
              </w:rPr>
              <w:t>56187</w:t>
            </w:r>
          </w:p>
          <w:p w:rsidR="00AB1A77" w:rsidRDefault="00AB1A77" w:rsidP="000A3296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</w:p>
        </w:tc>
      </w:tr>
    </w:tbl>
    <w:p w:rsidR="003C3898" w:rsidRPr="003C3898" w:rsidRDefault="003C3898" w:rsidP="003C3898">
      <w:pPr>
        <w:spacing w:before="0" w:after="0"/>
        <w:rPr>
          <w:vanish/>
        </w:rPr>
      </w:pPr>
    </w:p>
    <w:tbl>
      <w:tblPr>
        <w:tblpPr w:leftFromText="181" w:rightFromText="181" w:vertAnchor="text" w:horzAnchor="page" w:tblpX="8018" w:tblpY="1"/>
        <w:tblOverlap w:val="never"/>
        <w:tblW w:w="0" w:type="auto"/>
        <w:tblLook w:val="0000"/>
      </w:tblPr>
      <w:tblGrid>
        <w:gridCol w:w="1093"/>
        <w:gridCol w:w="1134"/>
      </w:tblGrid>
      <w:tr w:rsidR="00D84C4E" w:rsidRPr="00552A9F" w:rsidTr="00F271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4C4E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D84C4E" w:rsidRPr="004261C3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4C4E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D84C4E" w:rsidRPr="004261C3" w:rsidRDefault="00D84C4E" w:rsidP="00F2710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D84C4E" w:rsidTr="00F271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C4E" w:rsidRDefault="000A3296" w:rsidP="00F2710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0A3296" w:rsidRDefault="000A3296" w:rsidP="00F2710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B</w:t>
            </w:r>
            <w:r>
              <w:rPr>
                <w:rFonts w:ascii="Consolas" w:hAnsi="Consolas" w:cs="Consolas"/>
                <w:bCs/>
                <w:noProof/>
              </w:rPr>
              <w:br/>
              <w:t>E</w:t>
            </w:r>
            <w:r>
              <w:rPr>
                <w:rFonts w:ascii="Consolas" w:hAnsi="Consolas" w:cs="Consolas"/>
                <w:bCs/>
                <w:noProof/>
              </w:rPr>
              <w:br/>
              <w:t>A</w:t>
            </w:r>
            <w:r>
              <w:rPr>
                <w:rFonts w:ascii="Consolas" w:hAnsi="Consolas" w:cs="Consolas"/>
                <w:bCs/>
                <w:noProof/>
              </w:rPr>
              <w:br/>
              <w:t>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BFC" w:rsidRDefault="00AB1A77" w:rsidP="000A329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AB1A77">
              <w:rPr>
                <w:rFonts w:ascii="Consolas" w:hAnsi="Consolas" w:cs="Consolas"/>
                <w:bCs/>
                <w:noProof/>
                <w:lang w:eastAsia="ja-JP"/>
              </w:rPr>
              <w:t>38576</w:t>
            </w:r>
          </w:p>
          <w:p w:rsidR="00F21015" w:rsidRDefault="00F21015" w:rsidP="000A3296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  <w:p w:rsidR="00F21015" w:rsidRDefault="00F21015" w:rsidP="000A3296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</w:p>
        </w:tc>
      </w:tr>
    </w:tbl>
    <w:p w:rsidR="00D84C4E" w:rsidRPr="00E1365E" w:rsidRDefault="00D84C4E" w:rsidP="00E1365E">
      <w:pPr>
        <w:spacing w:before="0" w:after="0"/>
        <w:rPr>
          <w:vanish/>
        </w:rPr>
      </w:pPr>
      <w:r>
        <w:t xml:space="preserve"> </w:t>
      </w:r>
    </w:p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p w:rsidR="00D84C4E" w:rsidRPr="00D84C4E" w:rsidRDefault="00D84C4E" w:rsidP="008D6EFF">
      <w:pPr>
        <w:rPr>
          <w:lang w:eastAsia="ja-JP"/>
        </w:rPr>
      </w:pPr>
      <w:r>
        <w:rPr>
          <w:lang w:eastAsia="ja-JP"/>
        </w:rPr>
        <w:t xml:space="preserve"> </w:t>
      </w:r>
    </w:p>
    <w:p w:rsidR="00D84C4E" w:rsidRPr="00D84C4E" w:rsidRDefault="00D84C4E" w:rsidP="008D6EFF">
      <w:pPr>
        <w:rPr>
          <w:lang w:eastAsia="ja-JP"/>
        </w:rPr>
      </w:pPr>
      <w:r>
        <w:rPr>
          <w:lang w:eastAsia="ja-JP"/>
        </w:rPr>
        <w:t xml:space="preserve"> </w:t>
      </w:r>
    </w:p>
    <w:p w:rsidR="008B0C41" w:rsidRPr="00D84C4E" w:rsidRDefault="008B0C41" w:rsidP="008D6EFF">
      <w:pPr>
        <w:rPr>
          <w:lang w:eastAsia="ja-JP"/>
        </w:rPr>
      </w:pPr>
    </w:p>
    <w:sectPr w:rsidR="008B0C41" w:rsidRPr="00D84C4E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61C" w:rsidRDefault="006D461C">
      <w:r>
        <w:separator/>
      </w:r>
    </w:p>
  </w:endnote>
  <w:endnote w:type="continuationSeparator" w:id="1">
    <w:p w:rsidR="006D461C" w:rsidRDefault="006D4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E02CCD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E02CC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B311EE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B311EE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61C" w:rsidRDefault="006D461C">
      <w:r>
        <w:separator/>
      </w:r>
    </w:p>
  </w:footnote>
  <w:footnote w:type="continuationSeparator" w:id="1">
    <w:p w:rsidR="006D461C" w:rsidRDefault="006D46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B311EE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630DF"/>
    <w:multiLevelType w:val="hybridMultilevel"/>
    <w:tmpl w:val="255CAB3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4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076BD"/>
    <w:rsid w:val="00010247"/>
    <w:rsid w:val="00013CE3"/>
    <w:rsid w:val="00024338"/>
    <w:rsid w:val="00027702"/>
    <w:rsid w:val="00034946"/>
    <w:rsid w:val="00042A7C"/>
    <w:rsid w:val="00051A0F"/>
    <w:rsid w:val="00051ABB"/>
    <w:rsid w:val="00063ABA"/>
    <w:rsid w:val="00070CA5"/>
    <w:rsid w:val="00071D81"/>
    <w:rsid w:val="000733CB"/>
    <w:rsid w:val="000740B9"/>
    <w:rsid w:val="00075F0E"/>
    <w:rsid w:val="00082A88"/>
    <w:rsid w:val="00084135"/>
    <w:rsid w:val="00084F57"/>
    <w:rsid w:val="00087B3B"/>
    <w:rsid w:val="00093A04"/>
    <w:rsid w:val="000943BF"/>
    <w:rsid w:val="00097027"/>
    <w:rsid w:val="000A3296"/>
    <w:rsid w:val="000A5461"/>
    <w:rsid w:val="000B3983"/>
    <w:rsid w:val="000B4A63"/>
    <w:rsid w:val="000C7484"/>
    <w:rsid w:val="000D2DC3"/>
    <w:rsid w:val="000E036F"/>
    <w:rsid w:val="000E238C"/>
    <w:rsid w:val="000E494F"/>
    <w:rsid w:val="000E532F"/>
    <w:rsid w:val="000E6EA7"/>
    <w:rsid w:val="00110D80"/>
    <w:rsid w:val="001248BE"/>
    <w:rsid w:val="00125006"/>
    <w:rsid w:val="00134C58"/>
    <w:rsid w:val="00141124"/>
    <w:rsid w:val="0014248C"/>
    <w:rsid w:val="00147D8A"/>
    <w:rsid w:val="001510E9"/>
    <w:rsid w:val="00151AF9"/>
    <w:rsid w:val="0015630B"/>
    <w:rsid w:val="00156AE6"/>
    <w:rsid w:val="0016290E"/>
    <w:rsid w:val="0017625F"/>
    <w:rsid w:val="00182F25"/>
    <w:rsid w:val="00184DE6"/>
    <w:rsid w:val="00190FDA"/>
    <w:rsid w:val="00192850"/>
    <w:rsid w:val="00193E4B"/>
    <w:rsid w:val="001957A4"/>
    <w:rsid w:val="00196928"/>
    <w:rsid w:val="001976E7"/>
    <w:rsid w:val="001B00CA"/>
    <w:rsid w:val="001C6B8B"/>
    <w:rsid w:val="001E177B"/>
    <w:rsid w:val="001E4EA1"/>
    <w:rsid w:val="00213EAA"/>
    <w:rsid w:val="002256CC"/>
    <w:rsid w:val="00225746"/>
    <w:rsid w:val="0023691D"/>
    <w:rsid w:val="00241424"/>
    <w:rsid w:val="00244D29"/>
    <w:rsid w:val="0025114C"/>
    <w:rsid w:val="002627D0"/>
    <w:rsid w:val="00270DD5"/>
    <w:rsid w:val="0027273B"/>
    <w:rsid w:val="002730AA"/>
    <w:rsid w:val="002750FE"/>
    <w:rsid w:val="002868AD"/>
    <w:rsid w:val="00286DDB"/>
    <w:rsid w:val="0029561E"/>
    <w:rsid w:val="00295FB1"/>
    <w:rsid w:val="002A55BB"/>
    <w:rsid w:val="002A5C7A"/>
    <w:rsid w:val="002A7FD3"/>
    <w:rsid w:val="002B6B03"/>
    <w:rsid w:val="002C1485"/>
    <w:rsid w:val="002C6AC0"/>
    <w:rsid w:val="002D031E"/>
    <w:rsid w:val="002E4D8A"/>
    <w:rsid w:val="002F16A3"/>
    <w:rsid w:val="002F27CA"/>
    <w:rsid w:val="003025F1"/>
    <w:rsid w:val="0032373A"/>
    <w:rsid w:val="00332DD2"/>
    <w:rsid w:val="003349A0"/>
    <w:rsid w:val="0033587A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19D2"/>
    <w:rsid w:val="00395D6A"/>
    <w:rsid w:val="003A028A"/>
    <w:rsid w:val="003A243D"/>
    <w:rsid w:val="003A24B4"/>
    <w:rsid w:val="003A4BA8"/>
    <w:rsid w:val="003B0BA0"/>
    <w:rsid w:val="003B312B"/>
    <w:rsid w:val="003C355F"/>
    <w:rsid w:val="003C3898"/>
    <w:rsid w:val="003D2B08"/>
    <w:rsid w:val="003D472C"/>
    <w:rsid w:val="003E238C"/>
    <w:rsid w:val="003E77EE"/>
    <w:rsid w:val="003F0025"/>
    <w:rsid w:val="003F3A33"/>
    <w:rsid w:val="00404189"/>
    <w:rsid w:val="00411B7D"/>
    <w:rsid w:val="004123AA"/>
    <w:rsid w:val="00416D86"/>
    <w:rsid w:val="004210F6"/>
    <w:rsid w:val="00422627"/>
    <w:rsid w:val="004254EE"/>
    <w:rsid w:val="004261C3"/>
    <w:rsid w:val="00427EC6"/>
    <w:rsid w:val="00433A18"/>
    <w:rsid w:val="004452F2"/>
    <w:rsid w:val="00446410"/>
    <w:rsid w:val="00453CA4"/>
    <w:rsid w:val="00460E19"/>
    <w:rsid w:val="0046113A"/>
    <w:rsid w:val="004616E5"/>
    <w:rsid w:val="0046501C"/>
    <w:rsid w:val="00467E8E"/>
    <w:rsid w:val="00471AA9"/>
    <w:rsid w:val="004766ED"/>
    <w:rsid w:val="00482629"/>
    <w:rsid w:val="00487465"/>
    <w:rsid w:val="004910D1"/>
    <w:rsid w:val="0049194F"/>
    <w:rsid w:val="00497068"/>
    <w:rsid w:val="0049709F"/>
    <w:rsid w:val="004A1340"/>
    <w:rsid w:val="004B0789"/>
    <w:rsid w:val="004C0C23"/>
    <w:rsid w:val="004C5ADC"/>
    <w:rsid w:val="004D0809"/>
    <w:rsid w:val="004D7BAC"/>
    <w:rsid w:val="004E19BB"/>
    <w:rsid w:val="004E665D"/>
    <w:rsid w:val="004F4710"/>
    <w:rsid w:val="005000D1"/>
    <w:rsid w:val="00502A78"/>
    <w:rsid w:val="0051316B"/>
    <w:rsid w:val="00513183"/>
    <w:rsid w:val="00535770"/>
    <w:rsid w:val="005361C2"/>
    <w:rsid w:val="0053698C"/>
    <w:rsid w:val="005414FD"/>
    <w:rsid w:val="005429F8"/>
    <w:rsid w:val="00551039"/>
    <w:rsid w:val="00552A9F"/>
    <w:rsid w:val="00552DDB"/>
    <w:rsid w:val="0055325F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91A19"/>
    <w:rsid w:val="005974E4"/>
    <w:rsid w:val="005A2EF8"/>
    <w:rsid w:val="005A631C"/>
    <w:rsid w:val="005B0D5C"/>
    <w:rsid w:val="005D3F6F"/>
    <w:rsid w:val="005D52F9"/>
    <w:rsid w:val="005E3FFE"/>
    <w:rsid w:val="006001FA"/>
    <w:rsid w:val="00605BD1"/>
    <w:rsid w:val="0061142D"/>
    <w:rsid w:val="00620B47"/>
    <w:rsid w:val="00624510"/>
    <w:rsid w:val="0063318F"/>
    <w:rsid w:val="00634698"/>
    <w:rsid w:val="00636D60"/>
    <w:rsid w:val="006416F5"/>
    <w:rsid w:val="00647AF5"/>
    <w:rsid w:val="006525F2"/>
    <w:rsid w:val="00652CA5"/>
    <w:rsid w:val="00655883"/>
    <w:rsid w:val="00656B62"/>
    <w:rsid w:val="00660EC8"/>
    <w:rsid w:val="00661D7B"/>
    <w:rsid w:val="006629F2"/>
    <w:rsid w:val="006675FF"/>
    <w:rsid w:val="006810D8"/>
    <w:rsid w:val="0068688E"/>
    <w:rsid w:val="006911CA"/>
    <w:rsid w:val="006A4CC5"/>
    <w:rsid w:val="006A7D51"/>
    <w:rsid w:val="006B01AC"/>
    <w:rsid w:val="006B13C8"/>
    <w:rsid w:val="006C16B2"/>
    <w:rsid w:val="006C38CD"/>
    <w:rsid w:val="006D04FB"/>
    <w:rsid w:val="006D0EED"/>
    <w:rsid w:val="006D1308"/>
    <w:rsid w:val="006D461C"/>
    <w:rsid w:val="006E4384"/>
    <w:rsid w:val="006E7B0E"/>
    <w:rsid w:val="006F0602"/>
    <w:rsid w:val="00701B25"/>
    <w:rsid w:val="00702E43"/>
    <w:rsid w:val="00705732"/>
    <w:rsid w:val="00706CA1"/>
    <w:rsid w:val="007079C8"/>
    <w:rsid w:val="00714254"/>
    <w:rsid w:val="0071580A"/>
    <w:rsid w:val="007266AC"/>
    <w:rsid w:val="00732CC6"/>
    <w:rsid w:val="00733200"/>
    <w:rsid w:val="00750E5D"/>
    <w:rsid w:val="00752281"/>
    <w:rsid w:val="00760400"/>
    <w:rsid w:val="007607A4"/>
    <w:rsid w:val="00760A71"/>
    <w:rsid w:val="00764AF4"/>
    <w:rsid w:val="00782CB2"/>
    <w:rsid w:val="00786441"/>
    <w:rsid w:val="00787CC8"/>
    <w:rsid w:val="00790B8C"/>
    <w:rsid w:val="00791153"/>
    <w:rsid w:val="00792F4E"/>
    <w:rsid w:val="007A5892"/>
    <w:rsid w:val="007B2F61"/>
    <w:rsid w:val="007C4F57"/>
    <w:rsid w:val="007C56AB"/>
    <w:rsid w:val="007D7773"/>
    <w:rsid w:val="007E26BB"/>
    <w:rsid w:val="007E3DB6"/>
    <w:rsid w:val="007E682E"/>
    <w:rsid w:val="007E6837"/>
    <w:rsid w:val="007E7FC1"/>
    <w:rsid w:val="00800BC7"/>
    <w:rsid w:val="008069D4"/>
    <w:rsid w:val="00812586"/>
    <w:rsid w:val="00822482"/>
    <w:rsid w:val="00823DEE"/>
    <w:rsid w:val="00827AA4"/>
    <w:rsid w:val="0083015F"/>
    <w:rsid w:val="00840E37"/>
    <w:rsid w:val="0084132D"/>
    <w:rsid w:val="008471B5"/>
    <w:rsid w:val="00847872"/>
    <w:rsid w:val="008514AF"/>
    <w:rsid w:val="008520CD"/>
    <w:rsid w:val="008540E0"/>
    <w:rsid w:val="008571CD"/>
    <w:rsid w:val="0086473A"/>
    <w:rsid w:val="0087049B"/>
    <w:rsid w:val="00872BA1"/>
    <w:rsid w:val="008758B8"/>
    <w:rsid w:val="00887AEA"/>
    <w:rsid w:val="008943B7"/>
    <w:rsid w:val="00895207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D6EFF"/>
    <w:rsid w:val="008E15AD"/>
    <w:rsid w:val="008E61EC"/>
    <w:rsid w:val="008F3A86"/>
    <w:rsid w:val="008F7DA1"/>
    <w:rsid w:val="009128CD"/>
    <w:rsid w:val="0091542C"/>
    <w:rsid w:val="0091723A"/>
    <w:rsid w:val="009247A7"/>
    <w:rsid w:val="00930BFC"/>
    <w:rsid w:val="00931142"/>
    <w:rsid w:val="009321DA"/>
    <w:rsid w:val="00936A7E"/>
    <w:rsid w:val="009370B8"/>
    <w:rsid w:val="00940E9B"/>
    <w:rsid w:val="00941EE5"/>
    <w:rsid w:val="0095490F"/>
    <w:rsid w:val="00957512"/>
    <w:rsid w:val="00971AB8"/>
    <w:rsid w:val="00977449"/>
    <w:rsid w:val="009825B4"/>
    <w:rsid w:val="00991301"/>
    <w:rsid w:val="00995097"/>
    <w:rsid w:val="009A16A7"/>
    <w:rsid w:val="009A534F"/>
    <w:rsid w:val="009B46EB"/>
    <w:rsid w:val="009B6892"/>
    <w:rsid w:val="009D66FB"/>
    <w:rsid w:val="009E0962"/>
    <w:rsid w:val="009E5CA1"/>
    <w:rsid w:val="009E717D"/>
    <w:rsid w:val="00A046D8"/>
    <w:rsid w:val="00A271AE"/>
    <w:rsid w:val="00A44315"/>
    <w:rsid w:val="00A4444D"/>
    <w:rsid w:val="00A45C57"/>
    <w:rsid w:val="00A65650"/>
    <w:rsid w:val="00A66D6C"/>
    <w:rsid w:val="00A72D3B"/>
    <w:rsid w:val="00A72E9D"/>
    <w:rsid w:val="00A74A55"/>
    <w:rsid w:val="00A7521A"/>
    <w:rsid w:val="00A85672"/>
    <w:rsid w:val="00A85EDE"/>
    <w:rsid w:val="00A9404E"/>
    <w:rsid w:val="00A9626F"/>
    <w:rsid w:val="00A97129"/>
    <w:rsid w:val="00AA25F7"/>
    <w:rsid w:val="00AA6EED"/>
    <w:rsid w:val="00AB15CE"/>
    <w:rsid w:val="00AB1A77"/>
    <w:rsid w:val="00AB47C8"/>
    <w:rsid w:val="00AC73A6"/>
    <w:rsid w:val="00AC7895"/>
    <w:rsid w:val="00AE5F07"/>
    <w:rsid w:val="00AF238F"/>
    <w:rsid w:val="00AF3041"/>
    <w:rsid w:val="00AF695C"/>
    <w:rsid w:val="00B05F43"/>
    <w:rsid w:val="00B13659"/>
    <w:rsid w:val="00B205EC"/>
    <w:rsid w:val="00B210CA"/>
    <w:rsid w:val="00B21BD9"/>
    <w:rsid w:val="00B222C7"/>
    <w:rsid w:val="00B311EE"/>
    <w:rsid w:val="00B409DD"/>
    <w:rsid w:val="00B42CD8"/>
    <w:rsid w:val="00B55646"/>
    <w:rsid w:val="00B63592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0F6E"/>
    <w:rsid w:val="00BD4535"/>
    <w:rsid w:val="00BD68FF"/>
    <w:rsid w:val="00BF1CB7"/>
    <w:rsid w:val="00BF48FB"/>
    <w:rsid w:val="00BF5C48"/>
    <w:rsid w:val="00C03AED"/>
    <w:rsid w:val="00C106CA"/>
    <w:rsid w:val="00C112C4"/>
    <w:rsid w:val="00C17D8D"/>
    <w:rsid w:val="00C2202D"/>
    <w:rsid w:val="00C27BD9"/>
    <w:rsid w:val="00C3422D"/>
    <w:rsid w:val="00C34DDD"/>
    <w:rsid w:val="00C420D7"/>
    <w:rsid w:val="00C50092"/>
    <w:rsid w:val="00C72A77"/>
    <w:rsid w:val="00C74A16"/>
    <w:rsid w:val="00C75802"/>
    <w:rsid w:val="00C76356"/>
    <w:rsid w:val="00C80649"/>
    <w:rsid w:val="00C90C64"/>
    <w:rsid w:val="00C90D64"/>
    <w:rsid w:val="00CA1113"/>
    <w:rsid w:val="00CB7622"/>
    <w:rsid w:val="00CC074D"/>
    <w:rsid w:val="00CC0A1F"/>
    <w:rsid w:val="00CD587F"/>
    <w:rsid w:val="00CE6153"/>
    <w:rsid w:val="00CF2197"/>
    <w:rsid w:val="00D03530"/>
    <w:rsid w:val="00D10D97"/>
    <w:rsid w:val="00D164DC"/>
    <w:rsid w:val="00D25231"/>
    <w:rsid w:val="00D31CE4"/>
    <w:rsid w:val="00D42DD5"/>
    <w:rsid w:val="00D43D41"/>
    <w:rsid w:val="00D44C79"/>
    <w:rsid w:val="00D45455"/>
    <w:rsid w:val="00D522F6"/>
    <w:rsid w:val="00D53D28"/>
    <w:rsid w:val="00D551F8"/>
    <w:rsid w:val="00D556B9"/>
    <w:rsid w:val="00D73A9B"/>
    <w:rsid w:val="00D73E22"/>
    <w:rsid w:val="00D75DB1"/>
    <w:rsid w:val="00D840B7"/>
    <w:rsid w:val="00D8439C"/>
    <w:rsid w:val="00D84865"/>
    <w:rsid w:val="00D84C4E"/>
    <w:rsid w:val="00D86395"/>
    <w:rsid w:val="00DB0F13"/>
    <w:rsid w:val="00DB209F"/>
    <w:rsid w:val="00DC2114"/>
    <w:rsid w:val="00DC48B1"/>
    <w:rsid w:val="00DC6889"/>
    <w:rsid w:val="00DD2674"/>
    <w:rsid w:val="00DD2EBC"/>
    <w:rsid w:val="00DE0129"/>
    <w:rsid w:val="00DF1A77"/>
    <w:rsid w:val="00DF4650"/>
    <w:rsid w:val="00DF7C34"/>
    <w:rsid w:val="00E02CCD"/>
    <w:rsid w:val="00E1365E"/>
    <w:rsid w:val="00E20B92"/>
    <w:rsid w:val="00E25A5E"/>
    <w:rsid w:val="00E40570"/>
    <w:rsid w:val="00E412A3"/>
    <w:rsid w:val="00E452E8"/>
    <w:rsid w:val="00E51190"/>
    <w:rsid w:val="00E53152"/>
    <w:rsid w:val="00E61398"/>
    <w:rsid w:val="00E62A7E"/>
    <w:rsid w:val="00E647DC"/>
    <w:rsid w:val="00E70BAB"/>
    <w:rsid w:val="00E74F2F"/>
    <w:rsid w:val="00E83D12"/>
    <w:rsid w:val="00E84FBA"/>
    <w:rsid w:val="00E90A24"/>
    <w:rsid w:val="00E92D7C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4BB2"/>
    <w:rsid w:val="00ED7BC2"/>
    <w:rsid w:val="00EE1904"/>
    <w:rsid w:val="00EF08EA"/>
    <w:rsid w:val="00EF52EE"/>
    <w:rsid w:val="00EF72FB"/>
    <w:rsid w:val="00F030AF"/>
    <w:rsid w:val="00F06275"/>
    <w:rsid w:val="00F069A2"/>
    <w:rsid w:val="00F14419"/>
    <w:rsid w:val="00F155FD"/>
    <w:rsid w:val="00F16170"/>
    <w:rsid w:val="00F20488"/>
    <w:rsid w:val="00F21015"/>
    <w:rsid w:val="00F2710A"/>
    <w:rsid w:val="00F30CB3"/>
    <w:rsid w:val="00F35CD4"/>
    <w:rsid w:val="00F44305"/>
    <w:rsid w:val="00F448F5"/>
    <w:rsid w:val="00F5031A"/>
    <w:rsid w:val="00F62CEE"/>
    <w:rsid w:val="00F642FA"/>
    <w:rsid w:val="00F845B7"/>
    <w:rsid w:val="00F95498"/>
    <w:rsid w:val="00FA368B"/>
    <w:rsid w:val="00FC3BEF"/>
    <w:rsid w:val="00FC52C0"/>
    <w:rsid w:val="00FC65B0"/>
    <w:rsid w:val="00FF2675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448F5"/>
    <w:pPr>
      <w:spacing w:before="0" w:after="200" w:line="276" w:lineRule="auto"/>
      <w:ind w:left="720"/>
      <w:contextualSpacing/>
      <w:jc w:val="left"/>
    </w:pPr>
    <w:rPr>
      <w:rFonts w:eastAsia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9CF27-9EA6-4F37-9101-30D90E528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1814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2014-05-06T20:37:00Z</dcterms:created>
  <dcterms:modified xsi:type="dcterms:W3CDTF">2014-05-06T20:37:00Z</dcterms:modified>
</cp:coreProperties>
</file>