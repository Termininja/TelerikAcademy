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8B0C41">
      <w:pPr>
        <w:pStyle w:val="Heading2"/>
        <w:jc w:val="center"/>
      </w:pPr>
      <w:r>
        <w:t>Problem</w:t>
      </w:r>
      <w:r w:rsidR="008B0C41" w:rsidRPr="00552A9F">
        <w:t xml:space="preserve"> </w:t>
      </w:r>
      <w:r w:rsidR="00421C22">
        <w:t>3</w:t>
      </w:r>
      <w:r w:rsidR="008B0C41" w:rsidRPr="00552A9F">
        <w:t xml:space="preserve"> – </w:t>
      </w:r>
      <w:r w:rsidR="001428D7">
        <w:t>Sand-glass</w:t>
      </w:r>
    </w:p>
    <w:p w:rsidR="000A0DA9" w:rsidRDefault="00C00379" w:rsidP="00B3406D">
      <w:r>
        <w:t>Once upon a time a powerful</w:t>
      </w:r>
      <w:r w:rsidR="000A0DA9">
        <w:t xml:space="preserve"> </w:t>
      </w:r>
      <w:r>
        <w:t>wizard</w:t>
      </w:r>
      <w:r w:rsidR="003A1E1C">
        <w:t xml:space="preserve"> was born. </w:t>
      </w:r>
      <w:r w:rsidR="000A0DA9">
        <w:t>H</w:t>
      </w:r>
      <w:r w:rsidR="003A1E1C">
        <w:t>is name</w:t>
      </w:r>
      <w:r w:rsidR="000A0DA9">
        <w:t xml:space="preserve"> was </w:t>
      </w:r>
      <w:r w:rsidR="003A1E1C" w:rsidRPr="000A0DA9">
        <w:t>Gwenogfryn</w:t>
      </w:r>
      <w:r w:rsidR="003A1E1C">
        <w:t xml:space="preserve"> and soon he </w:t>
      </w:r>
      <w:r w:rsidR="003A1E1C" w:rsidRPr="003A1E1C">
        <w:t>became</w:t>
      </w:r>
      <w:r w:rsidR="00CB41CA" w:rsidRPr="003A1E1C">
        <w:t xml:space="preserve"> </w:t>
      </w:r>
      <w:r w:rsidR="00703F9D" w:rsidRPr="003A1E1C">
        <w:t xml:space="preserve">a great </w:t>
      </w:r>
      <w:r w:rsidR="00CB41CA" w:rsidRPr="003A1E1C">
        <w:t>sorcerer. Kind-hearted he was. He would only use his magic to protect humans from the evil witches that would come at night. Gwenogfryn</w:t>
      </w:r>
      <w:r w:rsidR="003A1E1C" w:rsidRPr="003A1E1C">
        <w:t>, however</w:t>
      </w:r>
      <w:r w:rsidR="00CB41CA" w:rsidRPr="003A1E1C">
        <w:t xml:space="preserve"> was a pacifist and </w:t>
      </w:r>
      <w:r w:rsidR="00703F9D" w:rsidRPr="003A1E1C">
        <w:t>did</w:t>
      </w:r>
      <w:r w:rsidR="00CB41CA" w:rsidRPr="003A1E1C">
        <w:t xml:space="preserve"> not </w:t>
      </w:r>
      <w:r w:rsidR="00703F9D" w:rsidRPr="003A1E1C">
        <w:t xml:space="preserve">want to </w:t>
      </w:r>
      <w:r w:rsidR="00CB41CA" w:rsidRPr="003A1E1C">
        <w:t>fight</w:t>
      </w:r>
      <w:r w:rsidR="00703F9D" w:rsidRPr="003A1E1C">
        <w:t xml:space="preserve"> or hurt</w:t>
      </w:r>
      <w:r w:rsidR="00CB41CA" w:rsidRPr="003A1E1C">
        <w:t xml:space="preserve"> the witc</w:t>
      </w:r>
      <w:r w:rsidR="00703F9D" w:rsidRPr="003A1E1C">
        <w:t xml:space="preserve">hes, so he came up with another solution. He would catch </w:t>
      </w:r>
      <w:r w:rsidR="003A1E1C" w:rsidRPr="003A1E1C">
        <w:t xml:space="preserve">the witches </w:t>
      </w:r>
      <w:r w:rsidR="00703F9D" w:rsidRPr="003A1E1C">
        <w:t>and throw them into a sand</w:t>
      </w:r>
      <w:r w:rsidR="003A1E1C" w:rsidRPr="003A1E1C">
        <w:t>-glass</w:t>
      </w:r>
      <w:r w:rsidR="00703F9D" w:rsidRPr="003A1E1C">
        <w:t xml:space="preserve"> (the only prison a witch cannot escape from). </w:t>
      </w:r>
      <w:r w:rsidR="003A1E1C" w:rsidRPr="003A1E1C">
        <w:t xml:space="preserve">Unfortunately, he </w:t>
      </w:r>
      <w:r w:rsidR="00703F9D" w:rsidRPr="003A1E1C">
        <w:t>is running out of sand</w:t>
      </w:r>
      <w:r w:rsidR="003A1E1C" w:rsidRPr="003A1E1C">
        <w:t>-glasses</w:t>
      </w:r>
      <w:r w:rsidR="00703F9D" w:rsidRPr="003A1E1C">
        <w:t xml:space="preserve">. Help </w:t>
      </w:r>
      <w:r w:rsidR="003A1E1C" w:rsidRPr="003A1E1C">
        <w:t xml:space="preserve">Gwenogfryn </w:t>
      </w:r>
      <w:r w:rsidR="00703F9D" w:rsidRPr="003A1E1C">
        <w:t xml:space="preserve">catch all witches by making your own </w:t>
      </w:r>
      <w:r w:rsidR="001428D7" w:rsidRPr="003A1E1C">
        <w:t>sand-glasses</w:t>
      </w:r>
      <w:r w:rsidR="00703F9D" w:rsidRPr="003A1E1C">
        <w:t>.</w:t>
      </w:r>
    </w:p>
    <w:p w:rsidR="008B0C41" w:rsidRPr="00DE57C0" w:rsidRDefault="008B0C41" w:rsidP="008B0C41">
      <w:pPr>
        <w:pStyle w:val="Heading3"/>
      </w:pPr>
      <w:r w:rsidRPr="00DE57C0">
        <w:t>Input</w:t>
      </w:r>
    </w:p>
    <w:p w:rsidR="008B0C41" w:rsidRPr="00DE57C0" w:rsidRDefault="006629F2" w:rsidP="008B0C41">
      <w:r w:rsidRPr="00DE57C0">
        <w:t>The i</w:t>
      </w:r>
      <w:r w:rsidR="008B0C41" w:rsidRPr="00DE57C0">
        <w:t xml:space="preserve">nput data </w:t>
      </w:r>
      <w:r w:rsidR="005B5073" w:rsidRPr="00DE57C0">
        <w:t xml:space="preserve">should </w:t>
      </w:r>
      <w:r w:rsidR="00044485" w:rsidRPr="00DE57C0">
        <w:t xml:space="preserve">be </w:t>
      </w:r>
      <w:r w:rsidR="008B0C41" w:rsidRPr="00DE57C0">
        <w:t xml:space="preserve">read </w:t>
      </w:r>
      <w:r w:rsidR="00241424" w:rsidRPr="00DE57C0">
        <w:t>from</w:t>
      </w:r>
      <w:r w:rsidR="008B0C41" w:rsidRPr="00DE57C0">
        <w:t xml:space="preserve"> the console.</w:t>
      </w:r>
    </w:p>
    <w:p w:rsidR="00173854" w:rsidRPr="00DE57C0" w:rsidRDefault="00173854" w:rsidP="00173854">
      <w:pPr>
        <w:rPr>
          <w:lang w:val="bg-BG"/>
        </w:rPr>
      </w:pPr>
      <w:r w:rsidRPr="00DE57C0">
        <w:t>You have an integer number N (always odd number) showin</w:t>
      </w:r>
      <w:r w:rsidR="00C00379" w:rsidRPr="00DE57C0">
        <w:t>g the height of the sand clock.</w:t>
      </w:r>
    </w:p>
    <w:p w:rsidR="008B0C41" w:rsidRPr="00552A9F" w:rsidRDefault="008B0C41" w:rsidP="008B0C41">
      <w:r w:rsidRPr="00DE57C0">
        <w:t>The input data will always be valid and in the format described. There is no need to check it explicitly.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8B0C41" w:rsidRPr="00552A9F" w:rsidRDefault="008B0C41" w:rsidP="008B0C41">
      <w:r w:rsidRPr="00552A9F">
        <w:t>The output</w:t>
      </w:r>
      <w:r w:rsidR="00B73A88" w:rsidRPr="00552A9F">
        <w:t xml:space="preserve"> </w:t>
      </w:r>
      <w:r w:rsidR="002D5E96">
        <w:t>should</w:t>
      </w:r>
      <w:r w:rsidR="002D5E96" w:rsidRPr="00552A9F">
        <w:t xml:space="preserve"> </w:t>
      </w:r>
      <w:r w:rsidRPr="00552A9F">
        <w:t>be printed on the console.</w:t>
      </w:r>
    </w:p>
    <w:p w:rsidR="00173854" w:rsidRDefault="00173854" w:rsidP="00DE57C0">
      <w:r>
        <w:t xml:space="preserve">You should </w:t>
      </w:r>
      <w:r w:rsidR="003A1E1C">
        <w:t xml:space="preserve">print the hourglass on the console. Each row can contain only the following characters: “.” (dot) and “*” (asterisk). </w:t>
      </w:r>
      <w:r w:rsidR="00DE57C0">
        <w:t xml:space="preserve">As shown in the example: the middle row must contain only one </w:t>
      </w:r>
      <w:r>
        <w:t>‘*’</w:t>
      </w:r>
      <w:r w:rsidR="00DE57C0">
        <w:t xml:space="preserve"> and all other symbols must be “.”.</w:t>
      </w:r>
      <w:r>
        <w:t xml:space="preserve"> </w:t>
      </w:r>
      <w:r w:rsidR="00DE57C0">
        <w:t>Every next row (up or down from the middle one) must contain the same number of ‘*’</w:t>
      </w:r>
      <w:r w:rsidR="001428D7">
        <w:t xml:space="preserve"> as the previous one plus</w:t>
      </w:r>
      <w:r w:rsidR="00DE57C0">
        <w:t xml:space="preserve"> two. You </w:t>
      </w:r>
      <w:r w:rsidR="001428D7">
        <w:t>should</w:t>
      </w:r>
      <w:r w:rsidR="00DE57C0">
        <w:t xml:space="preserve"> only use “.” to fill-in the rows, where necessary.</w:t>
      </w:r>
    </w:p>
    <w:p w:rsidR="008B0C41" w:rsidRPr="00DE57C0" w:rsidRDefault="008B0C41" w:rsidP="008B0C41">
      <w:pPr>
        <w:pStyle w:val="Heading3"/>
        <w:rPr>
          <w:rFonts w:hint="eastAsia"/>
        </w:rPr>
      </w:pPr>
      <w:r w:rsidRPr="00DE57C0">
        <w:rPr>
          <w:rFonts w:hint="eastAsia"/>
        </w:rPr>
        <w:t>Constraints</w:t>
      </w:r>
    </w:p>
    <w:p w:rsidR="00670293" w:rsidRPr="00DE57C0" w:rsidRDefault="006970BD" w:rsidP="00B3406D">
      <w:pPr>
        <w:numPr>
          <w:ilvl w:val="0"/>
          <w:numId w:val="17"/>
        </w:numPr>
        <w:spacing w:before="0" w:after="0"/>
        <w:jc w:val="left"/>
      </w:pPr>
      <w:r w:rsidRPr="00DE57C0">
        <w:t xml:space="preserve">The number </w:t>
      </w:r>
      <w:r w:rsidRPr="00DE57C0">
        <w:rPr>
          <w:b/>
        </w:rPr>
        <w:t>N</w:t>
      </w:r>
      <w:r w:rsidRPr="00DE57C0">
        <w:t xml:space="preserve"> will be</w:t>
      </w:r>
      <w:r w:rsidR="00DE57C0" w:rsidRPr="00DE57C0">
        <w:t xml:space="preserve"> a</w:t>
      </w:r>
      <w:r w:rsidRPr="00DE57C0">
        <w:t xml:space="preserve"> positive integer number between </w:t>
      </w:r>
      <w:r w:rsidR="00B3406D" w:rsidRPr="00DE57C0">
        <w:t>3</w:t>
      </w:r>
      <w:r w:rsidRPr="00DE57C0">
        <w:t xml:space="preserve"> and </w:t>
      </w:r>
      <w:r w:rsidR="00B3406D" w:rsidRPr="00DE57C0">
        <w:t>101</w:t>
      </w:r>
      <w:r w:rsidRPr="00DE57C0">
        <w:t>, inclusive.</w:t>
      </w:r>
    </w:p>
    <w:p w:rsidR="008B0C41" w:rsidRPr="00DE57C0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DE57C0">
        <w:rPr>
          <w:rFonts w:hint="eastAsia"/>
          <w:lang w:eastAsia="ja-JP"/>
        </w:rPr>
        <w:t xml:space="preserve">Allowed working time for </w:t>
      </w:r>
      <w:r w:rsidR="00B73A88"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="00E74F2F" w:rsidRPr="00DE57C0">
        <w:rPr>
          <w:lang w:eastAsia="ja-JP"/>
        </w:rPr>
        <w:t>: 0.2</w:t>
      </w:r>
      <w:r w:rsidR="00B3406D" w:rsidRPr="00DE57C0">
        <w:rPr>
          <w:lang w:eastAsia="ja-JP"/>
        </w:rPr>
        <w:t>5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="008B3D43" w:rsidRPr="00DE57C0">
        <w:rPr>
          <w:lang w:eastAsia="ja-JP"/>
        </w:rPr>
        <w:t>s</w:t>
      </w:r>
      <w:r w:rsidRPr="00DE57C0">
        <w:rPr>
          <w:lang w:eastAsia="ja-JP"/>
        </w:rPr>
        <w:t>.</w:t>
      </w:r>
    </w:p>
    <w:p w:rsidR="008B0C41" w:rsidRPr="00DE57C0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="00B73A88" w:rsidRPr="00DE57C0">
        <w:rPr>
          <w:lang w:eastAsia="ja-JP"/>
        </w:rPr>
        <w:t>16</w:t>
      </w:r>
      <w:r w:rsidRPr="00DE57C0">
        <w:t xml:space="preserve"> MB.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8B0C41" w:rsidRPr="00552A9F" w:rsidTr="00B73A8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B3406D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06D" w:rsidRPr="00B3406D" w:rsidRDefault="00B3406D" w:rsidP="00B3406D">
            <w:pPr>
              <w:spacing w:before="0" w:after="0"/>
              <w:rPr>
                <w:rFonts w:ascii="Consolas" w:hAnsi="Consolas" w:cs="Consolas"/>
              </w:rPr>
            </w:pPr>
            <w:r w:rsidRPr="00B3406D">
              <w:rPr>
                <w:rFonts w:ascii="Consolas" w:hAnsi="Consolas" w:cs="Consolas"/>
              </w:rPr>
              <w:t>5</w:t>
            </w:r>
          </w:p>
          <w:p w:rsidR="00B3406D" w:rsidRPr="00B3406D" w:rsidRDefault="00B3406D" w:rsidP="00B3406D">
            <w:pPr>
              <w:spacing w:before="0" w:after="0"/>
              <w:rPr>
                <w:rFonts w:ascii="Consolas" w:hAnsi="Consolas" w:cs="Consolas"/>
              </w:rPr>
            </w:pPr>
          </w:p>
          <w:p w:rsidR="00B3406D" w:rsidRPr="00B3406D" w:rsidRDefault="00B3406D" w:rsidP="00B3406D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06D" w:rsidRPr="00B3406D" w:rsidRDefault="00B3406D" w:rsidP="00B3406D">
            <w:pPr>
              <w:spacing w:before="0" w:after="0"/>
              <w:rPr>
                <w:rFonts w:ascii="Consolas" w:hAnsi="Consolas" w:cs="Consolas"/>
              </w:rPr>
            </w:pPr>
            <w:r w:rsidRPr="00B3406D">
              <w:rPr>
                <w:rFonts w:ascii="Consolas" w:eastAsia="Courier New" w:hAnsi="Consolas" w:cs="Consolas"/>
              </w:rPr>
              <w:t>*****</w:t>
            </w:r>
          </w:p>
          <w:p w:rsidR="00B3406D" w:rsidRPr="00B3406D" w:rsidRDefault="007305EF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.***.</w:t>
            </w:r>
          </w:p>
          <w:p w:rsidR="00B3406D" w:rsidRPr="00B3406D" w:rsidRDefault="007305EF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..</w:t>
            </w:r>
            <w:r w:rsidR="00B3406D" w:rsidRPr="00B3406D">
              <w:rPr>
                <w:rFonts w:ascii="Consolas" w:eastAsia="Courier New" w:hAnsi="Consolas" w:cs="Consolas"/>
              </w:rPr>
              <w:t>*</w:t>
            </w:r>
            <w:r>
              <w:rPr>
                <w:rFonts w:ascii="Consolas" w:eastAsia="Courier New" w:hAnsi="Consolas" w:cs="Consolas"/>
              </w:rPr>
              <w:t>..</w:t>
            </w:r>
          </w:p>
          <w:p w:rsidR="00B3406D" w:rsidRPr="00B3406D" w:rsidRDefault="007305EF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.***.</w:t>
            </w:r>
          </w:p>
          <w:p w:rsidR="00B3406D" w:rsidRPr="00B3406D" w:rsidRDefault="00B3406D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</w:t>
            </w:r>
          </w:p>
        </w:tc>
      </w:tr>
      <w:tr w:rsidR="00B3406D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06D" w:rsidRPr="00B3406D" w:rsidRDefault="00C00379" w:rsidP="00B3406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06D" w:rsidRPr="00B3406D" w:rsidRDefault="00C00379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</w:t>
            </w:r>
          </w:p>
          <w:p w:rsidR="00B3406D" w:rsidRPr="00B3406D" w:rsidRDefault="007305EF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.*****.</w:t>
            </w:r>
          </w:p>
          <w:p w:rsidR="00B3406D" w:rsidRPr="00B3406D" w:rsidRDefault="007305EF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..***..</w:t>
            </w:r>
          </w:p>
          <w:p w:rsidR="00B3406D" w:rsidRPr="00B3406D" w:rsidRDefault="007305EF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...*...</w:t>
            </w:r>
          </w:p>
          <w:p w:rsidR="00B3406D" w:rsidRPr="00B3406D" w:rsidRDefault="007305EF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..***..</w:t>
            </w:r>
          </w:p>
          <w:p w:rsidR="00B3406D" w:rsidRPr="00B3406D" w:rsidRDefault="007305EF" w:rsidP="00B3406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</w:t>
            </w:r>
            <w:r w:rsidR="00B3406D" w:rsidRPr="00B3406D">
              <w:rPr>
                <w:rFonts w:ascii="Consolas" w:eastAsia="Courier New" w:hAnsi="Consolas" w:cs="Consolas"/>
              </w:rPr>
              <w:t>*****</w:t>
            </w:r>
            <w:r>
              <w:rPr>
                <w:rFonts w:ascii="Consolas" w:eastAsia="Courier New" w:hAnsi="Consolas" w:cs="Consolas"/>
              </w:rPr>
              <w:t>.</w:t>
            </w:r>
          </w:p>
          <w:p w:rsidR="00B3406D" w:rsidRPr="00B3406D" w:rsidRDefault="007305EF" w:rsidP="00C00379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</w:t>
            </w:r>
          </w:p>
        </w:tc>
      </w:tr>
    </w:tbl>
    <w:p w:rsidR="008B0C41" w:rsidRPr="008B0C41" w:rsidRDefault="008B0C41" w:rsidP="00CD3E7B">
      <w:pPr>
        <w:pStyle w:val="Heading2"/>
      </w:pPr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B66" w:rsidRDefault="00F17B66">
      <w:r>
        <w:separator/>
      </w:r>
    </w:p>
  </w:endnote>
  <w:endnote w:type="continuationSeparator" w:id="1">
    <w:p w:rsidR="00F17B66" w:rsidRDefault="00F17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3720E8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3720E8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B66" w:rsidRDefault="00F17B66">
      <w:r>
        <w:separator/>
      </w:r>
    </w:p>
  </w:footnote>
  <w:footnote w:type="continuationSeparator" w:id="1">
    <w:p w:rsidR="00F17B66" w:rsidRDefault="00F17B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720E8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6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</w:num>
  <w:num w:numId="23">
    <w:abstractNumId w:val="5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4946"/>
    <w:rsid w:val="00044485"/>
    <w:rsid w:val="00051A0F"/>
    <w:rsid w:val="00051ABB"/>
    <w:rsid w:val="00054B68"/>
    <w:rsid w:val="00063ABA"/>
    <w:rsid w:val="0006627D"/>
    <w:rsid w:val="00070CA5"/>
    <w:rsid w:val="000733CB"/>
    <w:rsid w:val="000740B9"/>
    <w:rsid w:val="00082A88"/>
    <w:rsid w:val="00084135"/>
    <w:rsid w:val="00084F57"/>
    <w:rsid w:val="000943BF"/>
    <w:rsid w:val="000A0DA9"/>
    <w:rsid w:val="000D4BC1"/>
    <w:rsid w:val="000E494F"/>
    <w:rsid w:val="000E532F"/>
    <w:rsid w:val="000E6EA7"/>
    <w:rsid w:val="001248BE"/>
    <w:rsid w:val="00134C58"/>
    <w:rsid w:val="001428D7"/>
    <w:rsid w:val="00147D8A"/>
    <w:rsid w:val="001510E9"/>
    <w:rsid w:val="0015630B"/>
    <w:rsid w:val="00166A65"/>
    <w:rsid w:val="00173854"/>
    <w:rsid w:val="001743A4"/>
    <w:rsid w:val="0017625F"/>
    <w:rsid w:val="00190FDA"/>
    <w:rsid w:val="00193E4B"/>
    <w:rsid w:val="001957A4"/>
    <w:rsid w:val="0019596B"/>
    <w:rsid w:val="00196928"/>
    <w:rsid w:val="001976E7"/>
    <w:rsid w:val="001B00CA"/>
    <w:rsid w:val="001C6B8B"/>
    <w:rsid w:val="001D0D91"/>
    <w:rsid w:val="001E177B"/>
    <w:rsid w:val="00213EAA"/>
    <w:rsid w:val="0022436C"/>
    <w:rsid w:val="00224478"/>
    <w:rsid w:val="002256CC"/>
    <w:rsid w:val="00225FFF"/>
    <w:rsid w:val="0023691D"/>
    <w:rsid w:val="00241424"/>
    <w:rsid w:val="0025114C"/>
    <w:rsid w:val="00270DD5"/>
    <w:rsid w:val="0027273B"/>
    <w:rsid w:val="002730AA"/>
    <w:rsid w:val="002868AD"/>
    <w:rsid w:val="00286DDB"/>
    <w:rsid w:val="002A7FD3"/>
    <w:rsid w:val="002B0752"/>
    <w:rsid w:val="002B6B03"/>
    <w:rsid w:val="002C1485"/>
    <w:rsid w:val="002C6AC0"/>
    <w:rsid w:val="002D5E96"/>
    <w:rsid w:val="002E5FC2"/>
    <w:rsid w:val="002F27CA"/>
    <w:rsid w:val="003025F1"/>
    <w:rsid w:val="003279AC"/>
    <w:rsid w:val="003349A0"/>
    <w:rsid w:val="003358B3"/>
    <w:rsid w:val="00340BB7"/>
    <w:rsid w:val="00343B42"/>
    <w:rsid w:val="00346BC7"/>
    <w:rsid w:val="00353E4D"/>
    <w:rsid w:val="00357507"/>
    <w:rsid w:val="003606FD"/>
    <w:rsid w:val="00360B4D"/>
    <w:rsid w:val="00361CF6"/>
    <w:rsid w:val="003625C6"/>
    <w:rsid w:val="003702EA"/>
    <w:rsid w:val="003720E8"/>
    <w:rsid w:val="003A1E1C"/>
    <w:rsid w:val="003A243D"/>
    <w:rsid w:val="003A24B4"/>
    <w:rsid w:val="003A288B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04F47"/>
    <w:rsid w:val="00416D86"/>
    <w:rsid w:val="004210F6"/>
    <w:rsid w:val="00421C22"/>
    <w:rsid w:val="00422627"/>
    <w:rsid w:val="004254EE"/>
    <w:rsid w:val="004342E0"/>
    <w:rsid w:val="00441580"/>
    <w:rsid w:val="004452F2"/>
    <w:rsid w:val="00446410"/>
    <w:rsid w:val="00450D51"/>
    <w:rsid w:val="00453CA4"/>
    <w:rsid w:val="00460E19"/>
    <w:rsid w:val="0046113A"/>
    <w:rsid w:val="004616E5"/>
    <w:rsid w:val="00467E8E"/>
    <w:rsid w:val="00471AA9"/>
    <w:rsid w:val="004766ED"/>
    <w:rsid w:val="0049192D"/>
    <w:rsid w:val="00497068"/>
    <w:rsid w:val="004B0789"/>
    <w:rsid w:val="004B316B"/>
    <w:rsid w:val="004C0C23"/>
    <w:rsid w:val="004C5ADC"/>
    <w:rsid w:val="004D0809"/>
    <w:rsid w:val="004D7BAC"/>
    <w:rsid w:val="004E19BB"/>
    <w:rsid w:val="004E665D"/>
    <w:rsid w:val="004F4710"/>
    <w:rsid w:val="005024CC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B5073"/>
    <w:rsid w:val="005D3F6F"/>
    <w:rsid w:val="005D52F9"/>
    <w:rsid w:val="006001FA"/>
    <w:rsid w:val="00605BD1"/>
    <w:rsid w:val="0061142D"/>
    <w:rsid w:val="0063318F"/>
    <w:rsid w:val="00634698"/>
    <w:rsid w:val="00635011"/>
    <w:rsid w:val="00636D60"/>
    <w:rsid w:val="00647AF5"/>
    <w:rsid w:val="006525F2"/>
    <w:rsid w:val="00655883"/>
    <w:rsid w:val="00660EC8"/>
    <w:rsid w:val="006629F2"/>
    <w:rsid w:val="00670293"/>
    <w:rsid w:val="006810D8"/>
    <w:rsid w:val="006839CA"/>
    <w:rsid w:val="006970BD"/>
    <w:rsid w:val="006A7D51"/>
    <w:rsid w:val="006B01AC"/>
    <w:rsid w:val="006B13C8"/>
    <w:rsid w:val="006C38CD"/>
    <w:rsid w:val="006D04FB"/>
    <w:rsid w:val="006D0EED"/>
    <w:rsid w:val="006E4384"/>
    <w:rsid w:val="00702E43"/>
    <w:rsid w:val="00703F9D"/>
    <w:rsid w:val="007079C8"/>
    <w:rsid w:val="00714254"/>
    <w:rsid w:val="0071580A"/>
    <w:rsid w:val="007305EF"/>
    <w:rsid w:val="00733200"/>
    <w:rsid w:val="00750E5D"/>
    <w:rsid w:val="00760400"/>
    <w:rsid w:val="00764AF4"/>
    <w:rsid w:val="00790B8C"/>
    <w:rsid w:val="007A5892"/>
    <w:rsid w:val="007A768E"/>
    <w:rsid w:val="007B2F61"/>
    <w:rsid w:val="007B4427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20CD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77E3A"/>
    <w:rsid w:val="00887AEA"/>
    <w:rsid w:val="008B0C41"/>
    <w:rsid w:val="008B3D43"/>
    <w:rsid w:val="008B5C37"/>
    <w:rsid w:val="008B67CB"/>
    <w:rsid w:val="008C4277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D5B08"/>
    <w:rsid w:val="009E5AC6"/>
    <w:rsid w:val="009E5CA1"/>
    <w:rsid w:val="009E717D"/>
    <w:rsid w:val="00A02D0B"/>
    <w:rsid w:val="00A05AD4"/>
    <w:rsid w:val="00A271AE"/>
    <w:rsid w:val="00A66D6C"/>
    <w:rsid w:val="00A703C9"/>
    <w:rsid w:val="00A74A55"/>
    <w:rsid w:val="00A85672"/>
    <w:rsid w:val="00A9626F"/>
    <w:rsid w:val="00A97129"/>
    <w:rsid w:val="00AA214C"/>
    <w:rsid w:val="00AA3CB1"/>
    <w:rsid w:val="00AB15CE"/>
    <w:rsid w:val="00AB787C"/>
    <w:rsid w:val="00AC1EA2"/>
    <w:rsid w:val="00AC73A6"/>
    <w:rsid w:val="00AC7895"/>
    <w:rsid w:val="00AE5F07"/>
    <w:rsid w:val="00B05F43"/>
    <w:rsid w:val="00B13659"/>
    <w:rsid w:val="00B205EC"/>
    <w:rsid w:val="00B21BD9"/>
    <w:rsid w:val="00B222C7"/>
    <w:rsid w:val="00B3406D"/>
    <w:rsid w:val="00B40260"/>
    <w:rsid w:val="00B409DD"/>
    <w:rsid w:val="00B42CD8"/>
    <w:rsid w:val="00B54841"/>
    <w:rsid w:val="00B65A45"/>
    <w:rsid w:val="00B65F4B"/>
    <w:rsid w:val="00B72C41"/>
    <w:rsid w:val="00B73A88"/>
    <w:rsid w:val="00B8107E"/>
    <w:rsid w:val="00B864B2"/>
    <w:rsid w:val="00B92BFD"/>
    <w:rsid w:val="00B97C9D"/>
    <w:rsid w:val="00BA08C1"/>
    <w:rsid w:val="00BB17A9"/>
    <w:rsid w:val="00BB222F"/>
    <w:rsid w:val="00BC389A"/>
    <w:rsid w:val="00BD4535"/>
    <w:rsid w:val="00BD68FF"/>
    <w:rsid w:val="00BF1CB7"/>
    <w:rsid w:val="00BF48FB"/>
    <w:rsid w:val="00C00379"/>
    <w:rsid w:val="00C03AED"/>
    <w:rsid w:val="00C0743E"/>
    <w:rsid w:val="00C106CA"/>
    <w:rsid w:val="00C17D8D"/>
    <w:rsid w:val="00C30B3D"/>
    <w:rsid w:val="00C3422D"/>
    <w:rsid w:val="00C356B4"/>
    <w:rsid w:val="00C420D7"/>
    <w:rsid w:val="00C66769"/>
    <w:rsid w:val="00C74A16"/>
    <w:rsid w:val="00C75802"/>
    <w:rsid w:val="00C80649"/>
    <w:rsid w:val="00C90C64"/>
    <w:rsid w:val="00CA1113"/>
    <w:rsid w:val="00CB41CA"/>
    <w:rsid w:val="00CB7622"/>
    <w:rsid w:val="00CC074D"/>
    <w:rsid w:val="00CC0A1F"/>
    <w:rsid w:val="00CD3E7B"/>
    <w:rsid w:val="00CD587F"/>
    <w:rsid w:val="00CF2197"/>
    <w:rsid w:val="00D03530"/>
    <w:rsid w:val="00D10D97"/>
    <w:rsid w:val="00D11097"/>
    <w:rsid w:val="00D164DC"/>
    <w:rsid w:val="00D25183"/>
    <w:rsid w:val="00D25231"/>
    <w:rsid w:val="00D31769"/>
    <w:rsid w:val="00D31CE4"/>
    <w:rsid w:val="00D35432"/>
    <w:rsid w:val="00D44C79"/>
    <w:rsid w:val="00D522F6"/>
    <w:rsid w:val="00D551F8"/>
    <w:rsid w:val="00D73E22"/>
    <w:rsid w:val="00D75DB1"/>
    <w:rsid w:val="00D840B7"/>
    <w:rsid w:val="00D84865"/>
    <w:rsid w:val="00D86395"/>
    <w:rsid w:val="00DA17B7"/>
    <w:rsid w:val="00DB209F"/>
    <w:rsid w:val="00DD2674"/>
    <w:rsid w:val="00DD2EBC"/>
    <w:rsid w:val="00DE0129"/>
    <w:rsid w:val="00DE57C0"/>
    <w:rsid w:val="00DF180B"/>
    <w:rsid w:val="00DF1A77"/>
    <w:rsid w:val="00E10FC8"/>
    <w:rsid w:val="00E20B92"/>
    <w:rsid w:val="00E258B0"/>
    <w:rsid w:val="00E25A5E"/>
    <w:rsid w:val="00E41AEC"/>
    <w:rsid w:val="00E452E8"/>
    <w:rsid w:val="00E51190"/>
    <w:rsid w:val="00E51A9F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7BC2"/>
    <w:rsid w:val="00EE1904"/>
    <w:rsid w:val="00EF7041"/>
    <w:rsid w:val="00F030AF"/>
    <w:rsid w:val="00F14419"/>
    <w:rsid w:val="00F155FD"/>
    <w:rsid w:val="00F17B66"/>
    <w:rsid w:val="00F20488"/>
    <w:rsid w:val="00F30CB3"/>
    <w:rsid w:val="00F336BB"/>
    <w:rsid w:val="00F33D9E"/>
    <w:rsid w:val="00F35CD4"/>
    <w:rsid w:val="00F44305"/>
    <w:rsid w:val="00F5031A"/>
    <w:rsid w:val="00F57CF7"/>
    <w:rsid w:val="00F62CEE"/>
    <w:rsid w:val="00F642FA"/>
    <w:rsid w:val="00F845B7"/>
    <w:rsid w:val="00F913B6"/>
    <w:rsid w:val="00F95498"/>
    <w:rsid w:val="00FB459A"/>
    <w:rsid w:val="00FC2A4F"/>
    <w:rsid w:val="00FF31B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500C4-DD74-4A7A-91BC-58217DAE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1587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2011-12-05T15:25:00Z</cp:lastPrinted>
  <dcterms:created xsi:type="dcterms:W3CDTF">2014-05-06T20:43:00Z</dcterms:created>
  <dcterms:modified xsi:type="dcterms:W3CDTF">2014-05-06T20:43:00Z</dcterms:modified>
</cp:coreProperties>
</file>