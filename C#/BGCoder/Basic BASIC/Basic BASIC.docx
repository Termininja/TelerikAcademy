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EB6888">
        <w:t>1</w:t>
      </w:r>
      <w:r w:rsidRPr="00552A9F">
        <w:t xml:space="preserve"> – </w:t>
      </w:r>
      <w:r w:rsidR="00357035">
        <w:t xml:space="preserve">Basic </w:t>
      </w:r>
      <w:r w:rsidR="00EB6888">
        <w:t>BASIC</w:t>
      </w:r>
    </w:p>
    <w:p w:rsidR="00EB6888" w:rsidRDefault="00EB6888" w:rsidP="00F07946">
      <w:pPr>
        <w:pStyle w:val="Heading3"/>
        <w:spacing w:before="100" w:after="120"/>
        <w:rPr>
          <w:b w:val="0"/>
        </w:rPr>
      </w:pPr>
      <w:r>
        <w:rPr>
          <w:b w:val="0"/>
        </w:rPr>
        <w:t xml:space="preserve">Do you know Elio? Elio is a young man who hates almost everything. One of the things he hates the most is all old programming languages. Recently he </w:t>
      </w:r>
      <w:r w:rsidRPr="00EB6888">
        <w:rPr>
          <w:b w:val="0"/>
        </w:rPr>
        <w:t>found</w:t>
      </w:r>
      <w:r w:rsidR="007063A0">
        <w:rPr>
          <w:b w:val="0"/>
        </w:rPr>
        <w:t xml:space="preserve"> an</w:t>
      </w:r>
      <w:r>
        <w:rPr>
          <w:b w:val="0"/>
        </w:rPr>
        <w:t xml:space="preserve"> </w:t>
      </w:r>
      <w:r w:rsidR="009C4C85">
        <w:rPr>
          <w:b w:val="0"/>
        </w:rPr>
        <w:t>old diskette with strange code o</w:t>
      </w:r>
      <w:r>
        <w:rPr>
          <w:b w:val="0"/>
        </w:rPr>
        <w:t>n it.</w:t>
      </w:r>
      <w:r w:rsidRPr="00EB6888">
        <w:rPr>
          <w:b w:val="0"/>
        </w:rPr>
        <w:t xml:space="preserve"> </w:t>
      </w:r>
      <w:r>
        <w:rPr>
          <w:b w:val="0"/>
        </w:rPr>
        <w:t xml:space="preserve">And because he is very </w:t>
      </w:r>
      <w:r w:rsidRPr="00EB6888">
        <w:rPr>
          <w:b w:val="0"/>
        </w:rPr>
        <w:t>curious</w:t>
      </w:r>
      <w:r>
        <w:rPr>
          <w:b w:val="0"/>
        </w:rPr>
        <w:t xml:space="preserve"> he wa</w:t>
      </w:r>
      <w:r w:rsidR="009C4C85">
        <w:rPr>
          <w:b w:val="0"/>
        </w:rPr>
        <w:t>nts</w:t>
      </w:r>
      <w:r>
        <w:rPr>
          <w:b w:val="0"/>
        </w:rPr>
        <w:t xml:space="preserve"> to execute the code and view the result</w:t>
      </w:r>
      <w:r w:rsidR="00901B02">
        <w:rPr>
          <w:b w:val="0"/>
        </w:rPr>
        <w:t>. He hates old programming languages, so h</w:t>
      </w:r>
      <w:r>
        <w:rPr>
          <w:b w:val="0"/>
        </w:rPr>
        <w:t xml:space="preserve">e </w:t>
      </w:r>
      <w:r w:rsidR="009C4C85">
        <w:rPr>
          <w:b w:val="0"/>
        </w:rPr>
        <w:t>asks</w:t>
      </w:r>
      <w:r>
        <w:rPr>
          <w:b w:val="0"/>
        </w:rPr>
        <w:t xml:space="preserve"> you to write a C# program to execute that code and find its output result. </w:t>
      </w:r>
      <w:r w:rsidRPr="00EB6888">
        <w:rPr>
          <w:b w:val="0"/>
        </w:rPr>
        <w:t xml:space="preserve">Since Elio is </w:t>
      </w:r>
      <w:r w:rsidR="009C4C85">
        <w:rPr>
          <w:b w:val="0"/>
        </w:rPr>
        <w:t xml:space="preserve">a really </w:t>
      </w:r>
      <w:r w:rsidRPr="00EB6888">
        <w:rPr>
          <w:b w:val="0"/>
        </w:rPr>
        <w:t>good-natured</w:t>
      </w:r>
      <w:r w:rsidR="009C4C85">
        <w:rPr>
          <w:b w:val="0"/>
        </w:rPr>
        <w:t xml:space="preserve"> boy</w:t>
      </w:r>
      <w:r w:rsidRPr="00EB6888">
        <w:rPr>
          <w:b w:val="0"/>
        </w:rPr>
        <w:t>, he deserves your help.</w:t>
      </w:r>
    </w:p>
    <w:p w:rsidR="00357035" w:rsidRDefault="00357035" w:rsidP="00F07946">
      <w:pPr>
        <w:spacing w:before="100"/>
      </w:pPr>
      <w:r>
        <w:t>That</w:t>
      </w:r>
      <w:r w:rsidR="00901B02">
        <w:t xml:space="preserve"> old language actually was </w:t>
      </w:r>
      <w:r w:rsidR="00834EA6">
        <w:t xml:space="preserve">a </w:t>
      </w:r>
      <w:r w:rsidR="000C5632" w:rsidRPr="000C5632">
        <w:t xml:space="preserve">dialect </w:t>
      </w:r>
      <w:r w:rsidR="00834EA6">
        <w:t xml:space="preserve">of the </w:t>
      </w:r>
      <w:r w:rsidR="00901B02">
        <w:t xml:space="preserve">well-known programming language </w:t>
      </w:r>
      <w:r>
        <w:t xml:space="preserve">BASIC. We will call it Basic BASIC (BB). So what are the important things about </w:t>
      </w:r>
      <w:r w:rsidR="009C4C85">
        <w:t>the</w:t>
      </w:r>
      <w:r>
        <w:t xml:space="preserve"> BB language?</w:t>
      </w:r>
    </w:p>
    <w:p w:rsidR="001A2B60" w:rsidRDefault="00357035" w:rsidP="00F07946">
      <w:pPr>
        <w:spacing w:before="100"/>
      </w:pPr>
      <w:r>
        <w:t>First of all</w:t>
      </w:r>
      <w:r w:rsidR="00501AD0">
        <w:t>,</w:t>
      </w:r>
      <w:r>
        <w:t xml:space="preserve"> every single line of the BB code start</w:t>
      </w:r>
      <w:r w:rsidR="00501AD0">
        <w:t>s</w:t>
      </w:r>
      <w:r>
        <w:t xml:space="preserve"> with a</w:t>
      </w:r>
      <w:r w:rsidR="00A131E1">
        <w:t>n</w:t>
      </w:r>
      <w:r>
        <w:t xml:space="preserve"> </w:t>
      </w:r>
      <w:r w:rsidR="00A131E1">
        <w:t xml:space="preserve">integer </w:t>
      </w:r>
      <w:r>
        <w:t xml:space="preserve">number – the </w:t>
      </w:r>
      <w:r w:rsidR="00135652">
        <w:t xml:space="preserve">unique identifier </w:t>
      </w:r>
      <w:r>
        <w:t xml:space="preserve">of the line. Every line has </w:t>
      </w:r>
      <w:r w:rsidR="00267249">
        <w:t xml:space="preserve">unique identifier </w:t>
      </w:r>
      <w:r w:rsidR="00A131E1">
        <w:t>bigger than</w:t>
      </w:r>
      <w:r w:rsidR="00267249">
        <w:t xml:space="preserve"> all </w:t>
      </w:r>
      <w:r w:rsidR="00A131E1">
        <w:t xml:space="preserve">its </w:t>
      </w:r>
      <w:r w:rsidR="00267249">
        <w:t>preceding</w:t>
      </w:r>
      <w:r w:rsidR="00267249" w:rsidRPr="00267249">
        <w:t xml:space="preserve"> </w:t>
      </w:r>
      <w:r w:rsidR="00A131E1">
        <w:t>line</w:t>
      </w:r>
      <w:r w:rsidR="00267249">
        <w:t>s</w:t>
      </w:r>
      <w:r w:rsidR="009C4C85">
        <w:t xml:space="preserve">. One BB code line can contain </w:t>
      </w:r>
      <w:r w:rsidR="00A131E1">
        <w:t>only one command</w:t>
      </w:r>
      <w:r w:rsidR="001A2B60">
        <w:t>.</w:t>
      </w:r>
      <w:r w:rsidR="00324DFE">
        <w:t xml:space="preserve"> After executing the command (and if no </w:t>
      </w:r>
      <w:r w:rsidR="00324DFE" w:rsidRPr="008626F2">
        <w:rPr>
          <w:rFonts w:ascii="Consolas" w:hAnsi="Consolas" w:cs="Consolas"/>
          <w:b/>
          <w:bCs/>
          <w:noProof/>
        </w:rPr>
        <w:t>GOTO</w:t>
      </w:r>
      <w:r w:rsidR="00324DFE">
        <w:t xml:space="preserve"> executed)</w:t>
      </w:r>
      <w:r w:rsidR="009C4C85">
        <w:t>,</w:t>
      </w:r>
      <w:r w:rsidR="00324DFE">
        <w:t xml:space="preserve"> </w:t>
      </w:r>
      <w:r w:rsidR="00A63A0E">
        <w:t xml:space="preserve">then </w:t>
      </w:r>
      <w:r w:rsidR="00324DFE">
        <w:t xml:space="preserve">the code execution continues from the line with </w:t>
      </w:r>
      <w:r w:rsidR="00A63A0E">
        <w:t xml:space="preserve">the </w:t>
      </w:r>
      <w:r w:rsidR="00324DFE">
        <w:t xml:space="preserve">smallest unique identifier which is bigger than the unique identifier of the current line. </w:t>
      </w:r>
      <w:r w:rsidR="006A6B5E">
        <w:t>T</w:t>
      </w:r>
      <w:r w:rsidR="00324DFE">
        <w:t xml:space="preserve">he code execution starts from the line with the </w:t>
      </w:r>
      <w:r w:rsidR="00A63A0E">
        <w:t>smallest</w:t>
      </w:r>
      <w:r w:rsidR="00324DFE">
        <w:t xml:space="preserve"> unique identifier.</w:t>
      </w:r>
    </w:p>
    <w:p w:rsidR="001A2B60" w:rsidRDefault="009C4C85" w:rsidP="00F07946">
      <w:pPr>
        <w:spacing w:before="100"/>
      </w:pPr>
      <w:r>
        <w:t>The s</w:t>
      </w:r>
      <w:r w:rsidR="00A63A0E">
        <w:t>econd important thing about the BB is that y</w:t>
      </w:r>
      <w:r w:rsidR="001A2B60">
        <w:t xml:space="preserve">ou can only </w:t>
      </w:r>
      <w:r w:rsidR="00A63A0E">
        <w:t xml:space="preserve">use </w:t>
      </w:r>
      <w:r w:rsidR="001A2B60">
        <w:t xml:space="preserve">5 variables. </w:t>
      </w:r>
      <w:r w:rsidR="00E87ED7">
        <w:t>These variables</w:t>
      </w:r>
      <w:r w:rsidR="001A2B60">
        <w:t xml:space="preserve"> are named </w:t>
      </w:r>
      <w:r w:rsidR="001A2B60" w:rsidRPr="0057063C">
        <w:rPr>
          <w:rFonts w:ascii="Consolas" w:hAnsi="Consolas" w:cs="Consolas"/>
          <w:b/>
          <w:bCs/>
          <w:noProof/>
        </w:rPr>
        <w:t>V</w:t>
      </w:r>
      <w:r w:rsidR="001A2B60">
        <w:t xml:space="preserve">, </w:t>
      </w:r>
      <w:r w:rsidR="001A2B60" w:rsidRPr="0057063C">
        <w:rPr>
          <w:rFonts w:ascii="Consolas" w:hAnsi="Consolas" w:cs="Consolas"/>
          <w:b/>
          <w:bCs/>
          <w:noProof/>
        </w:rPr>
        <w:t>W</w:t>
      </w:r>
      <w:r w:rsidR="001A2B60">
        <w:t xml:space="preserve">, </w:t>
      </w:r>
      <w:r w:rsidR="001A2B60" w:rsidRPr="0057063C">
        <w:rPr>
          <w:rFonts w:ascii="Consolas" w:hAnsi="Consolas" w:cs="Consolas"/>
          <w:b/>
          <w:bCs/>
          <w:noProof/>
        </w:rPr>
        <w:t>X</w:t>
      </w:r>
      <w:r w:rsidR="001A2B60">
        <w:t xml:space="preserve">, </w:t>
      </w:r>
      <w:r w:rsidR="001A2B60" w:rsidRPr="0057063C">
        <w:rPr>
          <w:rFonts w:ascii="Consolas" w:hAnsi="Consolas" w:cs="Consolas"/>
          <w:b/>
          <w:bCs/>
          <w:noProof/>
        </w:rPr>
        <w:t>Y</w:t>
      </w:r>
      <w:r w:rsidR="001A2B60">
        <w:t xml:space="preserve"> and </w:t>
      </w:r>
      <w:r w:rsidR="001A2B60" w:rsidRPr="0057063C">
        <w:rPr>
          <w:rFonts w:ascii="Consolas" w:hAnsi="Consolas" w:cs="Consolas"/>
          <w:b/>
          <w:bCs/>
          <w:noProof/>
        </w:rPr>
        <w:t>Z</w:t>
      </w:r>
      <w:r w:rsidR="001A2B60">
        <w:t>. They can only have integer values between -2 000 000 000 and 2 000 000 000, inclusive.</w:t>
      </w:r>
      <w:r w:rsidR="00286417">
        <w:t xml:space="preserve"> The default </w:t>
      </w:r>
      <w:r>
        <w:t>value of these 5 variables is 0. In other words,</w:t>
      </w:r>
      <w:r w:rsidR="00286417">
        <w:t xml:space="preserve"> if no value is </w:t>
      </w:r>
      <w:r>
        <w:t>preliminarily assigned to them their</w:t>
      </w:r>
      <w:r w:rsidR="00286417">
        <w:t xml:space="preserve"> value </w:t>
      </w:r>
      <w:r>
        <w:t xml:space="preserve">will be </w:t>
      </w:r>
      <w:r w:rsidR="00286417">
        <w:t>0.</w:t>
      </w:r>
    </w:p>
    <w:p w:rsidR="00EB6888" w:rsidRDefault="009C4C85" w:rsidP="00F42A1E">
      <w:r>
        <w:t>Finally,</w:t>
      </w:r>
      <w:r w:rsidR="00CD1F98">
        <w:t xml:space="preserve"> the most important thing in </w:t>
      </w:r>
      <w:r>
        <w:t xml:space="preserve">the </w:t>
      </w:r>
      <w:r w:rsidR="00CD1F98">
        <w:t>BB</w:t>
      </w:r>
      <w:r>
        <w:t xml:space="preserve"> language</w:t>
      </w:r>
      <w:r w:rsidR="00CD1F98">
        <w:t xml:space="preserve"> </w:t>
      </w:r>
      <w:r w:rsidR="009F09B6">
        <w:t>is</w:t>
      </w:r>
      <w:r w:rsidR="00CD1F98">
        <w:t xml:space="preserve"> the commands. </w:t>
      </w:r>
      <w:r w:rsidR="00A131E1">
        <w:t xml:space="preserve">In BB there are </w:t>
      </w:r>
      <w:r w:rsidR="00E41572">
        <w:t>5</w:t>
      </w:r>
      <w:r w:rsidR="00A131E1">
        <w:t xml:space="preserve"> types of commands listed below:</w:t>
      </w:r>
    </w:p>
    <w:p w:rsidR="001A2B60" w:rsidRDefault="00E41572" w:rsidP="00F42A1E">
      <w:pPr>
        <w:numPr>
          <w:ilvl w:val="0"/>
          <w:numId w:val="21"/>
        </w:numPr>
      </w:pPr>
      <w:r>
        <w:t>Changing the</w:t>
      </w:r>
      <w:r w:rsidR="00A131E1">
        <w:t xml:space="preserve"> value of a variable</w:t>
      </w:r>
      <w:r w:rsidR="00E87ED7">
        <w:t>.</w:t>
      </w:r>
      <w:r w:rsidR="00E87ED7" w:rsidRPr="00E87ED7">
        <w:t xml:space="preserve"> </w:t>
      </w:r>
      <w:r w:rsidR="00E87ED7">
        <w:t xml:space="preserve">You can assign values to any of these variables by </w:t>
      </w:r>
      <w:r w:rsidR="009F09B6">
        <w:t xml:space="preserve">simply </w:t>
      </w:r>
      <w:r w:rsidR="00E87ED7">
        <w:t xml:space="preserve">using the </w:t>
      </w:r>
      <w:r w:rsidR="00A63A0E">
        <w:t>assign</w:t>
      </w:r>
      <w:r w:rsidR="00E87ED7">
        <w:t xml:space="preserve"> (</w:t>
      </w:r>
      <w:r w:rsidR="00E87ED7" w:rsidRPr="00F07946">
        <w:rPr>
          <w:rFonts w:ascii="Consolas" w:hAnsi="Consolas" w:cs="Consolas"/>
          <w:b/>
          <w:bCs/>
          <w:noProof/>
        </w:rPr>
        <w:t>=</w:t>
      </w:r>
      <w:r w:rsidR="00E87ED7">
        <w:t xml:space="preserve">) command. BB also has 2 arithmetic operations available – </w:t>
      </w:r>
      <w:r w:rsidR="00E87ED7" w:rsidRPr="008E2285">
        <w:t>addition</w:t>
      </w:r>
      <w:r w:rsidR="00E87ED7">
        <w:t xml:space="preserve"> (</w:t>
      </w:r>
      <w:r w:rsidR="00E87ED7" w:rsidRPr="00F07946">
        <w:rPr>
          <w:rFonts w:ascii="Consolas" w:hAnsi="Consolas" w:cs="Consolas"/>
          <w:b/>
          <w:bCs/>
          <w:noProof/>
        </w:rPr>
        <w:t>+</w:t>
      </w:r>
      <w:r w:rsidR="00E87ED7">
        <w:t xml:space="preserve">) and </w:t>
      </w:r>
      <w:r w:rsidR="00E87ED7" w:rsidRPr="008E2285">
        <w:t>subtraction</w:t>
      </w:r>
      <w:r w:rsidR="00E87ED7">
        <w:t xml:space="preserve"> (</w:t>
      </w:r>
      <w:r w:rsidR="00E87ED7" w:rsidRPr="00F07946">
        <w:rPr>
          <w:rFonts w:ascii="Consolas" w:hAnsi="Consolas" w:cs="Consolas"/>
          <w:b/>
          <w:bCs/>
          <w:noProof/>
        </w:rPr>
        <w:t>-</w:t>
      </w:r>
      <w:r w:rsidR="00E87ED7">
        <w:t>). Here are four</w:t>
      </w:r>
      <w:r w:rsidR="00A63A0E">
        <w:t xml:space="preserve"> </w:t>
      </w:r>
      <w:r w:rsidR="00E87ED7">
        <w:t>examples</w:t>
      </w:r>
      <w:r w:rsidR="00A63A0E" w:rsidRPr="00F07946">
        <w:rPr>
          <w:lang w:val="bg-BG"/>
        </w:rPr>
        <w:t xml:space="preserve"> </w:t>
      </w:r>
      <w:r w:rsidR="00A63A0E">
        <w:t>for assigning values to variables</w:t>
      </w:r>
      <w:r w:rsidR="00E87ED7">
        <w:t xml:space="preserve">: </w:t>
      </w:r>
      <w:r w:rsidR="00E87ED7" w:rsidRPr="00F07946">
        <w:rPr>
          <w:rFonts w:ascii="Consolas" w:hAnsi="Consolas" w:cs="Consolas"/>
          <w:b/>
          <w:bCs/>
          <w:noProof/>
        </w:rPr>
        <w:t>V=-5</w:t>
      </w:r>
      <w:r w:rsidR="00E87ED7">
        <w:t xml:space="preserve">, </w:t>
      </w:r>
      <w:r w:rsidR="00E87ED7" w:rsidRPr="00F07946">
        <w:rPr>
          <w:rFonts w:ascii="Consolas" w:hAnsi="Consolas" w:cs="Consolas"/>
          <w:b/>
          <w:bCs/>
          <w:noProof/>
        </w:rPr>
        <w:t>X=Y</w:t>
      </w:r>
      <w:r w:rsidR="00E87ED7" w:rsidRPr="00BE7E0A">
        <w:t xml:space="preserve">, </w:t>
      </w:r>
      <w:r w:rsidR="00E87ED7" w:rsidRPr="00F07946">
        <w:rPr>
          <w:rFonts w:ascii="Consolas" w:hAnsi="Consolas" w:cs="Consolas"/>
          <w:b/>
          <w:bCs/>
          <w:noProof/>
        </w:rPr>
        <w:t>W=X-Y</w:t>
      </w:r>
      <w:r w:rsidR="00E87ED7" w:rsidRPr="00BE7E0A">
        <w:t xml:space="preserve">, </w:t>
      </w:r>
      <w:r w:rsidR="00E87ED7" w:rsidRPr="00F07946">
        <w:rPr>
          <w:rFonts w:ascii="Consolas" w:hAnsi="Consolas" w:cs="Consolas"/>
          <w:b/>
          <w:bCs/>
          <w:noProof/>
        </w:rPr>
        <w:t>Z=Z+1</w:t>
      </w:r>
      <w:r w:rsidR="00E87ED7">
        <w:t>.</w:t>
      </w:r>
      <w:r w:rsidR="00F07946">
        <w:t xml:space="preserve"> </w:t>
      </w:r>
      <w:r w:rsidR="00E87ED7">
        <w:t>Only one arithmetic operation is allowed with a single</w:t>
      </w:r>
      <w:r w:rsidR="00A63A0E">
        <w:t xml:space="preserve"> assign</w:t>
      </w:r>
      <w:r w:rsidR="009F09B6">
        <w:t>ed</w:t>
      </w:r>
      <w:r w:rsidR="00A63A0E">
        <w:t xml:space="preserve"> command.</w:t>
      </w:r>
      <w:r w:rsidR="00BA160B">
        <w:t xml:space="preserve"> Note that t</w:t>
      </w:r>
      <w:r w:rsidR="00A63A0E">
        <w:t xml:space="preserve">hese lines are invalid: </w:t>
      </w:r>
      <w:r w:rsidR="00527919">
        <w:t xml:space="preserve"> </w:t>
      </w:r>
      <w:r w:rsidR="00F40057">
        <w:t xml:space="preserve"> </w:t>
      </w:r>
      <w:r w:rsidR="00A63A0E" w:rsidRPr="00F07946">
        <w:rPr>
          <w:rFonts w:ascii="Consolas" w:hAnsi="Consolas" w:cs="Consolas"/>
          <w:b/>
          <w:bCs/>
          <w:noProof/>
        </w:rPr>
        <w:t>V=X+Y+Z</w:t>
      </w:r>
      <w:r w:rsidR="00A63A0E" w:rsidRPr="00A63A0E">
        <w:t>,</w:t>
      </w:r>
      <w:r w:rsidR="00F40057">
        <w:t xml:space="preserve">  </w:t>
      </w:r>
      <w:r w:rsidR="00A63A0E" w:rsidRPr="00A63A0E">
        <w:t xml:space="preserve"> </w:t>
      </w:r>
      <w:r w:rsidR="00527919">
        <w:t xml:space="preserve"> </w:t>
      </w:r>
      <w:r w:rsidR="00F40057">
        <w:t xml:space="preserve"> </w:t>
      </w:r>
      <w:r w:rsidR="00A63A0E" w:rsidRPr="00F07946">
        <w:rPr>
          <w:rFonts w:ascii="Consolas" w:hAnsi="Consolas" w:cs="Consolas"/>
          <w:b/>
          <w:bCs/>
          <w:noProof/>
        </w:rPr>
        <w:t>W=1-4+3</w:t>
      </w:r>
      <w:r w:rsidR="00CD6A06">
        <w:t>,</w:t>
      </w:r>
      <w:r w:rsidR="00F40057">
        <w:t xml:space="preserve">  </w:t>
      </w:r>
      <w:r w:rsidR="00527919">
        <w:t xml:space="preserve"> </w:t>
      </w:r>
      <w:r w:rsidR="00F40057">
        <w:t xml:space="preserve"> </w:t>
      </w:r>
      <w:r w:rsidR="00CD6A06">
        <w:t xml:space="preserve"> </w:t>
      </w:r>
      <w:r w:rsidR="00CD6A06" w:rsidRPr="00F07946">
        <w:rPr>
          <w:rFonts w:ascii="Consolas" w:hAnsi="Consolas" w:cs="Consolas"/>
          <w:b/>
          <w:bCs/>
          <w:noProof/>
        </w:rPr>
        <w:t>X=-1-X</w:t>
      </w:r>
      <w:r w:rsidR="00CD6A06">
        <w:t>,</w:t>
      </w:r>
      <w:r w:rsidR="00F40057">
        <w:t xml:space="preserve"> </w:t>
      </w:r>
      <w:r w:rsidR="00527919">
        <w:t xml:space="preserve"> </w:t>
      </w:r>
      <w:r w:rsidR="00F40057">
        <w:t xml:space="preserve">  </w:t>
      </w:r>
      <w:r w:rsidR="00CD6A06">
        <w:t xml:space="preserve"> </w:t>
      </w:r>
      <w:r w:rsidR="00CD6A06" w:rsidRPr="00F07946">
        <w:rPr>
          <w:rFonts w:ascii="Consolas" w:hAnsi="Consolas" w:cs="Consolas"/>
          <w:b/>
          <w:bCs/>
          <w:noProof/>
        </w:rPr>
        <w:t>X=-2--3</w:t>
      </w:r>
      <w:r w:rsidR="00CD6A06">
        <w:t>.</w:t>
      </w:r>
    </w:p>
    <w:p w:rsidR="00A131E1" w:rsidRDefault="00A131E1" w:rsidP="00F42A1E">
      <w:pPr>
        <w:numPr>
          <w:ilvl w:val="0"/>
          <w:numId w:val="21"/>
        </w:numPr>
      </w:pPr>
      <w:r>
        <w:t xml:space="preserve">Conditional </w:t>
      </w:r>
      <w:r w:rsidR="00F45873">
        <w:t>command execution</w:t>
      </w:r>
      <w:r>
        <w:t xml:space="preserve"> (</w:t>
      </w:r>
      <w:r w:rsidRPr="001A2B60">
        <w:rPr>
          <w:rFonts w:ascii="Consolas" w:hAnsi="Consolas" w:cs="Consolas"/>
          <w:b/>
          <w:bCs/>
          <w:noProof/>
        </w:rPr>
        <w:t xml:space="preserve">IF </w:t>
      </w:r>
      <w:r w:rsidR="00037352" w:rsidRPr="00037352">
        <w:t>&lt;</w:t>
      </w:r>
      <w:r w:rsidR="00037352">
        <w:t>condition</w:t>
      </w:r>
      <w:r w:rsidR="00037352" w:rsidRPr="00037352">
        <w:t xml:space="preserve"> &gt;</w:t>
      </w:r>
      <w:r w:rsidRPr="001A2B60">
        <w:rPr>
          <w:rFonts w:ascii="Consolas" w:hAnsi="Consolas" w:cs="Consolas"/>
          <w:b/>
          <w:bCs/>
          <w:noProof/>
        </w:rPr>
        <w:t xml:space="preserve"> THEN </w:t>
      </w:r>
      <w:r w:rsidR="00037352">
        <w:t>&lt;command&gt;</w:t>
      </w:r>
      <w:r>
        <w:t>)</w:t>
      </w:r>
      <w:r w:rsidR="001A2B60">
        <w:t xml:space="preserve">. The conditions in the </w:t>
      </w:r>
      <w:r w:rsidR="001A2B60" w:rsidRPr="001A2B60">
        <w:rPr>
          <w:rFonts w:ascii="Consolas" w:hAnsi="Consolas" w:cs="Consolas"/>
          <w:b/>
          <w:bCs/>
          <w:noProof/>
        </w:rPr>
        <w:t>IF</w:t>
      </w:r>
      <w:r w:rsidR="001A2B60">
        <w:t xml:space="preserve"> operator can only be comparisons: bigger than (</w:t>
      </w:r>
      <w:r w:rsidR="001A2B60" w:rsidRPr="001A2B60">
        <w:rPr>
          <w:rFonts w:ascii="Consolas" w:hAnsi="Consolas" w:cs="Consolas"/>
          <w:b/>
          <w:bCs/>
          <w:noProof/>
        </w:rPr>
        <w:t>&gt;</w:t>
      </w:r>
      <w:r w:rsidR="001A2B60">
        <w:t>), less than (</w:t>
      </w:r>
      <w:r w:rsidR="001A2B60" w:rsidRPr="001A2B60">
        <w:rPr>
          <w:rFonts w:ascii="Consolas" w:hAnsi="Consolas" w:cs="Consolas"/>
          <w:b/>
          <w:bCs/>
          <w:noProof/>
        </w:rPr>
        <w:t>&lt;</w:t>
      </w:r>
      <w:r w:rsidR="001A2B60">
        <w:t xml:space="preserve">) and equal </w:t>
      </w:r>
      <w:r w:rsidR="009F09B6">
        <w:t>to</w:t>
      </w:r>
      <w:r w:rsidR="001A2B60">
        <w:t xml:space="preserve"> (</w:t>
      </w:r>
      <w:r w:rsidR="001A2B60" w:rsidRPr="001A2B60">
        <w:rPr>
          <w:rFonts w:ascii="Consolas" w:hAnsi="Consolas" w:cs="Consolas"/>
          <w:b/>
          <w:bCs/>
          <w:noProof/>
        </w:rPr>
        <w:t>=</w:t>
      </w:r>
      <w:r w:rsidR="001A2B60">
        <w:t>)</w:t>
      </w:r>
      <w:r w:rsidR="00E55149">
        <w:t xml:space="preserve"> between </w:t>
      </w:r>
      <w:r w:rsidR="00E55149" w:rsidRPr="00CC7930">
        <w:rPr>
          <w:i/>
        </w:rPr>
        <w:t>variable and variable</w:t>
      </w:r>
      <w:r w:rsidR="00E55149">
        <w:t xml:space="preserve">, </w:t>
      </w:r>
      <w:r w:rsidR="00E55149" w:rsidRPr="00CC7930">
        <w:rPr>
          <w:i/>
        </w:rPr>
        <w:t>variable and number</w:t>
      </w:r>
      <w:r w:rsidR="00E55149">
        <w:t xml:space="preserve"> or </w:t>
      </w:r>
      <w:r w:rsidR="00E55149" w:rsidRPr="00CC7930">
        <w:rPr>
          <w:i/>
        </w:rPr>
        <w:t>number and number</w:t>
      </w:r>
      <w:r w:rsidR="001A2B60">
        <w:t xml:space="preserve">. The </w:t>
      </w:r>
      <w:r w:rsidR="001A2B60" w:rsidRPr="001A2B60">
        <w:rPr>
          <w:rFonts w:ascii="Consolas" w:hAnsi="Consolas" w:cs="Consolas"/>
          <w:b/>
          <w:bCs/>
          <w:noProof/>
        </w:rPr>
        <w:t>IF</w:t>
      </w:r>
      <w:r w:rsidR="001A2B60">
        <w:t xml:space="preserve"> statement executes the command after the </w:t>
      </w:r>
      <w:r w:rsidR="001A2B60" w:rsidRPr="001A2B60">
        <w:rPr>
          <w:rFonts w:ascii="Consolas" w:hAnsi="Consolas" w:cs="Consolas"/>
          <w:b/>
          <w:bCs/>
          <w:noProof/>
        </w:rPr>
        <w:t>THEN</w:t>
      </w:r>
      <w:r w:rsidR="001A2B60">
        <w:t xml:space="preserve"> statement if and only if the condition is true. For example the following BB code will assign value 5 to the </w:t>
      </w:r>
      <w:r w:rsidR="001A2B60" w:rsidRPr="00A63A0E">
        <w:rPr>
          <w:rFonts w:ascii="Consolas" w:hAnsi="Consolas" w:cs="Consolas"/>
          <w:b/>
          <w:bCs/>
          <w:noProof/>
        </w:rPr>
        <w:t>X</w:t>
      </w:r>
      <w:r w:rsidR="001A2B60">
        <w:t xml:space="preserve"> variable only if the </w:t>
      </w:r>
      <w:r w:rsidR="001A2B60" w:rsidRPr="00A63A0E">
        <w:rPr>
          <w:rFonts w:ascii="Consolas" w:hAnsi="Consolas" w:cs="Consolas"/>
          <w:b/>
          <w:bCs/>
          <w:noProof/>
        </w:rPr>
        <w:t>Y</w:t>
      </w:r>
      <w:r w:rsidR="001A2B60">
        <w:t xml:space="preserve"> variable is greater than the </w:t>
      </w:r>
      <w:r w:rsidR="001A2B60" w:rsidRPr="00A63A0E">
        <w:rPr>
          <w:rFonts w:ascii="Consolas" w:hAnsi="Consolas" w:cs="Consolas"/>
          <w:b/>
          <w:bCs/>
          <w:noProof/>
        </w:rPr>
        <w:t>Z</w:t>
      </w:r>
      <w:r w:rsidR="001A2B60">
        <w:t xml:space="preserve"> variable: </w:t>
      </w:r>
      <w:r w:rsidR="001A2B60" w:rsidRPr="001A2B60">
        <w:rPr>
          <w:rFonts w:ascii="Consolas" w:hAnsi="Consolas" w:cs="Consolas"/>
          <w:b/>
          <w:bCs/>
          <w:noProof/>
        </w:rPr>
        <w:t>IF Y &gt; Z THEN X = 5</w:t>
      </w:r>
      <w:r w:rsidR="001A2B60">
        <w:t>.</w:t>
      </w:r>
      <w:r w:rsidR="00656C0C">
        <w:t xml:space="preserve"> If the condition is false, then the code execution continues </w:t>
      </w:r>
      <w:r w:rsidR="009F09B6">
        <w:t xml:space="preserve">exactly </w:t>
      </w:r>
      <w:r w:rsidR="00656C0C">
        <w:t xml:space="preserve">from </w:t>
      </w:r>
      <w:r w:rsidR="00790D01">
        <w:t xml:space="preserve">the </w:t>
      </w:r>
      <w:r w:rsidR="00656C0C">
        <w:t>next line</w:t>
      </w:r>
      <w:r w:rsidR="00790D01">
        <w:t xml:space="preserve"> </w:t>
      </w:r>
      <w:r w:rsidR="009F09B6">
        <w:t xml:space="preserve">( the line </w:t>
      </w:r>
      <w:r w:rsidR="00790D01">
        <w:t xml:space="preserve">after the </w:t>
      </w:r>
      <w:r w:rsidR="00790D01" w:rsidRPr="00790D01">
        <w:rPr>
          <w:rFonts w:ascii="Consolas" w:hAnsi="Consolas" w:cs="Consolas"/>
          <w:b/>
          <w:bCs/>
          <w:noProof/>
        </w:rPr>
        <w:t>IF</w:t>
      </w:r>
      <w:r w:rsidR="00790D01">
        <w:t xml:space="preserve"> command</w:t>
      </w:r>
      <w:r w:rsidR="009F09B6">
        <w:t>)</w:t>
      </w:r>
      <w:r w:rsidR="00656C0C">
        <w:t>.</w:t>
      </w:r>
    </w:p>
    <w:p w:rsidR="001A2B60" w:rsidRDefault="00A131E1" w:rsidP="00F42A1E">
      <w:pPr>
        <w:numPr>
          <w:ilvl w:val="0"/>
          <w:numId w:val="21"/>
        </w:numPr>
      </w:pPr>
      <w:r>
        <w:t>Unconditional branching (</w:t>
      </w:r>
      <w:r w:rsidRPr="0057063C">
        <w:rPr>
          <w:rFonts w:ascii="Consolas" w:hAnsi="Consolas" w:cs="Consolas"/>
          <w:b/>
          <w:bCs/>
          <w:noProof/>
        </w:rPr>
        <w:t>GOTO</w:t>
      </w:r>
      <w:r>
        <w:t>)</w:t>
      </w:r>
      <w:r w:rsidR="001A2B60">
        <w:t xml:space="preserve">. The </w:t>
      </w:r>
      <w:r w:rsidR="001A2B60" w:rsidRPr="000738D0">
        <w:rPr>
          <w:rFonts w:ascii="Consolas" w:hAnsi="Consolas" w:cs="Consolas"/>
          <w:b/>
          <w:bCs/>
          <w:noProof/>
        </w:rPr>
        <w:t>GOTO</w:t>
      </w:r>
      <w:r w:rsidR="001A2B60">
        <w:t xml:space="preserve"> operator unconditionally jumps to </w:t>
      </w:r>
      <w:r w:rsidR="009F09B6">
        <w:t xml:space="preserve">a </w:t>
      </w:r>
      <w:r w:rsidR="001A2B60">
        <w:t xml:space="preserve">command line with the specified </w:t>
      </w:r>
      <w:r w:rsidR="00A63A0E">
        <w:t>unique identifier</w:t>
      </w:r>
      <w:r w:rsidR="001A2B60">
        <w:t>.</w:t>
      </w:r>
      <w:r w:rsidR="003E07E9">
        <w:t xml:space="preserve"> That line will always </w:t>
      </w:r>
      <w:r w:rsidR="003A1D7C">
        <w:t>exist</w:t>
      </w:r>
      <w:r w:rsidR="003E07E9">
        <w:t>.</w:t>
      </w:r>
      <w:r w:rsidR="001A2B60">
        <w:t xml:space="preserve"> </w:t>
      </w:r>
      <w:r w:rsidR="00A63A0E">
        <w:t>For e</w:t>
      </w:r>
      <w:r w:rsidR="001A2B60">
        <w:t>xam</w:t>
      </w:r>
      <w:r w:rsidR="00A63A0E">
        <w:t>ple</w:t>
      </w:r>
      <w:r w:rsidR="001A2B60">
        <w:t xml:space="preserve"> </w:t>
      </w:r>
      <w:r w:rsidR="00A63A0E">
        <w:t xml:space="preserve">the command </w:t>
      </w:r>
      <w:r w:rsidR="001A2B60" w:rsidRPr="000738D0">
        <w:rPr>
          <w:rFonts w:ascii="Consolas" w:hAnsi="Consolas" w:cs="Consolas"/>
          <w:b/>
          <w:bCs/>
          <w:noProof/>
        </w:rPr>
        <w:t>GOTO 10</w:t>
      </w:r>
      <w:r w:rsidR="001A2B60" w:rsidRPr="00BE7E0A">
        <w:t xml:space="preserve"> will </w:t>
      </w:r>
      <w:r w:rsidR="001A2B60">
        <w:t xml:space="preserve">continue the code execution from </w:t>
      </w:r>
      <w:r w:rsidR="009F09B6">
        <w:t xml:space="preserve">a </w:t>
      </w:r>
      <w:r w:rsidR="001A2B60">
        <w:t>command with</w:t>
      </w:r>
      <w:r w:rsidR="009F09B6">
        <w:t xml:space="preserve"> the</w:t>
      </w:r>
      <w:r w:rsidR="001A2B60">
        <w:t xml:space="preserve"> unique identifier 10.</w:t>
      </w:r>
      <w:r w:rsidR="002A7DE3">
        <w:t xml:space="preserve"> </w:t>
      </w:r>
      <w:r w:rsidR="002A7DE3" w:rsidRPr="00A61008">
        <w:rPr>
          <w:rFonts w:ascii="Consolas" w:hAnsi="Consolas" w:cs="Consolas"/>
          <w:b/>
          <w:bCs/>
          <w:noProof/>
        </w:rPr>
        <w:t>GOTO</w:t>
      </w:r>
      <w:r w:rsidR="002A7DE3">
        <w:t xml:space="preserve"> “parameter” will be always a number</w:t>
      </w:r>
      <w:r w:rsidR="00A61008">
        <w:t>,</w:t>
      </w:r>
      <w:r w:rsidR="002A7DE3">
        <w:t xml:space="preserve"> </w:t>
      </w:r>
      <w:r w:rsidR="009F09B6">
        <w:t>thus</w:t>
      </w:r>
      <w:r w:rsidR="002A7DE3">
        <w:t xml:space="preserve"> commands like</w:t>
      </w:r>
      <w:r w:rsidR="00112D74">
        <w:t xml:space="preserve"> </w:t>
      </w:r>
      <w:r w:rsidR="002A7DE3" w:rsidRPr="002A7DE3">
        <w:rPr>
          <w:rFonts w:ascii="Consolas" w:hAnsi="Consolas" w:cs="Consolas"/>
          <w:b/>
          <w:bCs/>
          <w:noProof/>
        </w:rPr>
        <w:t>GOTO X</w:t>
      </w:r>
      <w:r w:rsidR="002A7DE3">
        <w:t xml:space="preserve"> will be invalid.</w:t>
      </w:r>
    </w:p>
    <w:p w:rsidR="00E87ED7" w:rsidRDefault="00CE238E" w:rsidP="00F42A1E">
      <w:pPr>
        <w:numPr>
          <w:ilvl w:val="0"/>
          <w:numId w:val="21"/>
        </w:numPr>
      </w:pPr>
      <w:r>
        <w:t>Manipulating the output (</w:t>
      </w:r>
      <w:r w:rsidRPr="001A2B60">
        <w:rPr>
          <w:rFonts w:ascii="Consolas" w:hAnsi="Consolas" w:cs="Consolas"/>
          <w:b/>
          <w:bCs/>
          <w:noProof/>
        </w:rPr>
        <w:t>CLS</w:t>
      </w:r>
      <w:r>
        <w:t xml:space="preserve"> and </w:t>
      </w:r>
      <w:r w:rsidRPr="001A2B60">
        <w:rPr>
          <w:rFonts w:ascii="Consolas" w:hAnsi="Consolas" w:cs="Consolas"/>
          <w:b/>
          <w:bCs/>
          <w:noProof/>
        </w:rPr>
        <w:t>PRINT</w:t>
      </w:r>
      <w:r>
        <w:t>)</w:t>
      </w:r>
      <w:r w:rsidR="001A2B60">
        <w:t>.</w:t>
      </w:r>
    </w:p>
    <w:p w:rsidR="00E87ED7" w:rsidRDefault="001A2B60" w:rsidP="00F42A1E">
      <w:pPr>
        <w:numPr>
          <w:ilvl w:val="1"/>
          <w:numId w:val="21"/>
        </w:numPr>
      </w:pPr>
      <w:r>
        <w:t xml:space="preserve">If the BB code reaches the </w:t>
      </w:r>
      <w:r w:rsidRPr="001A2B60">
        <w:rPr>
          <w:rFonts w:ascii="Consolas" w:hAnsi="Consolas" w:cs="Consolas"/>
          <w:b/>
          <w:bCs/>
          <w:noProof/>
        </w:rPr>
        <w:t>CLS</w:t>
      </w:r>
      <w:r>
        <w:t xml:space="preserve"> (clean screen) command</w:t>
      </w:r>
      <w:r w:rsidR="009F09B6">
        <w:t>,</w:t>
      </w:r>
      <w:r>
        <w:t xml:space="preserve"> it </w:t>
      </w:r>
      <w:r w:rsidRPr="00E85E47">
        <w:t xml:space="preserve">automatically clears the content </w:t>
      </w:r>
      <w:r w:rsidR="009F09B6" w:rsidRPr="00E85E47">
        <w:t xml:space="preserve">printed </w:t>
      </w:r>
      <w:r w:rsidRPr="00E85E47">
        <w:t>so far</w:t>
      </w:r>
      <w:r>
        <w:t xml:space="preserve"> and starts printing from the beginning.</w:t>
      </w:r>
    </w:p>
    <w:p w:rsidR="001A2B60" w:rsidRDefault="001A2B60" w:rsidP="00F42A1E">
      <w:pPr>
        <w:numPr>
          <w:ilvl w:val="1"/>
          <w:numId w:val="21"/>
        </w:numPr>
      </w:pPr>
      <w:r>
        <w:t xml:space="preserve">The </w:t>
      </w:r>
      <w:r w:rsidRPr="001A2B60">
        <w:rPr>
          <w:rFonts w:ascii="Consolas" w:hAnsi="Consolas" w:cs="Consolas"/>
          <w:b/>
          <w:bCs/>
          <w:noProof/>
        </w:rPr>
        <w:t>PRINT</w:t>
      </w:r>
      <w:r>
        <w:t xml:space="preserve"> command gets the v</w:t>
      </w:r>
      <w:r w:rsidR="009F09B6">
        <w:t xml:space="preserve">alue of a variable and </w:t>
      </w:r>
      <w:r w:rsidR="000157A3">
        <w:t>writes</w:t>
      </w:r>
      <w:r w:rsidR="009F09B6">
        <w:t xml:space="preserve"> it</w:t>
      </w:r>
      <w:r>
        <w:t xml:space="preserve"> </w:t>
      </w:r>
      <w:r w:rsidR="000157A3">
        <w:t>i</w:t>
      </w:r>
      <w:r>
        <w:t xml:space="preserve">n a single line in the output. For example </w:t>
      </w:r>
      <w:r w:rsidRPr="001A2B60">
        <w:rPr>
          <w:rFonts w:ascii="Consolas" w:hAnsi="Consolas" w:cs="Consolas"/>
          <w:b/>
          <w:bCs/>
          <w:noProof/>
        </w:rPr>
        <w:t>PRINT Z</w:t>
      </w:r>
      <w:r w:rsidRPr="00BE7E0A">
        <w:t xml:space="preserve"> will</w:t>
      </w:r>
      <w:r>
        <w:t xml:space="preserve"> </w:t>
      </w:r>
      <w:r w:rsidR="000157A3">
        <w:t>print</w:t>
      </w:r>
      <w:r>
        <w:t xml:space="preserve"> the value of the </w:t>
      </w:r>
      <w:r w:rsidR="009D7F68" w:rsidRPr="001A2B60">
        <w:rPr>
          <w:rFonts w:ascii="Consolas" w:hAnsi="Consolas" w:cs="Consolas"/>
          <w:b/>
          <w:bCs/>
          <w:noProof/>
        </w:rPr>
        <w:t>Z</w:t>
      </w:r>
      <w:r>
        <w:t xml:space="preserve"> </w:t>
      </w:r>
      <w:r w:rsidR="000157A3">
        <w:t>variable o</w:t>
      </w:r>
      <w:r>
        <w:t>n the output</w:t>
      </w:r>
      <w:r w:rsidR="00A63A0E">
        <w:t xml:space="preserve"> and then will write a new line</w:t>
      </w:r>
      <w:r>
        <w:t>.</w:t>
      </w:r>
    </w:p>
    <w:p w:rsidR="00E41572" w:rsidRDefault="00E41572" w:rsidP="00F42A1E">
      <w:pPr>
        <w:numPr>
          <w:ilvl w:val="0"/>
          <w:numId w:val="21"/>
        </w:numPr>
      </w:pPr>
      <w:r>
        <w:lastRenderedPageBreak/>
        <w:t>Command f</w:t>
      </w:r>
      <w:r w:rsidR="00A63A0E">
        <w:t xml:space="preserve">or stopping the code execution – </w:t>
      </w:r>
      <w:r w:rsidRPr="001A2B60">
        <w:rPr>
          <w:rFonts w:ascii="Consolas" w:hAnsi="Consolas" w:cs="Consolas"/>
          <w:b/>
          <w:bCs/>
          <w:noProof/>
        </w:rPr>
        <w:t>STOP</w:t>
      </w:r>
      <w:r w:rsidR="001A2B60">
        <w:t xml:space="preserve">. The </w:t>
      </w:r>
      <w:r w:rsidR="001A2B60" w:rsidRPr="001A2B60">
        <w:rPr>
          <w:rFonts w:ascii="Consolas" w:hAnsi="Consolas" w:cs="Consolas"/>
          <w:b/>
          <w:bCs/>
          <w:noProof/>
        </w:rPr>
        <w:t>STOP</w:t>
      </w:r>
      <w:r w:rsidR="001A2B60">
        <w:t xml:space="preserve"> command immediately stops the execution of the BB code.</w:t>
      </w:r>
    </w:p>
    <w:p w:rsidR="001A2B60" w:rsidRDefault="00860DB4" w:rsidP="00F42A1E">
      <w:r w:rsidRPr="00860DB4">
        <w:t xml:space="preserve">Note that the </w:t>
      </w:r>
      <w:r>
        <w:t>BB</w:t>
      </w:r>
      <w:r w:rsidRPr="00860DB4">
        <w:t xml:space="preserve"> language </w:t>
      </w:r>
      <w:r w:rsidRPr="00BD5299">
        <w:rPr>
          <w:b/>
        </w:rPr>
        <w:t>ignores all spaces</w:t>
      </w:r>
      <w:r w:rsidRPr="00860DB4">
        <w:t xml:space="preserve"> because </w:t>
      </w:r>
      <w:r>
        <w:t>they</w:t>
      </w:r>
      <w:r w:rsidRPr="00860DB4">
        <w:t xml:space="preserve"> do not affect the semantics of the language.</w:t>
      </w:r>
    </w:p>
    <w:p w:rsidR="00C76356" w:rsidRPr="00552A9F" w:rsidRDefault="00C76356" w:rsidP="004567B3">
      <w:pPr>
        <w:pStyle w:val="Heading3"/>
        <w:spacing w:before="120" w:after="120"/>
      </w:pPr>
      <w:r w:rsidRPr="00552A9F">
        <w:t>Input</w:t>
      </w:r>
    </w:p>
    <w:p w:rsidR="00C76356" w:rsidRDefault="00C76356" w:rsidP="00C76356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E079F" w:rsidRDefault="006E079F" w:rsidP="006E079F">
      <w:r>
        <w:t>The input will consist of valid code written in Basic BASIC (BB)</w:t>
      </w:r>
      <w:r w:rsidR="000157A3">
        <w:t>,</w:t>
      </w:r>
      <w:r>
        <w:t xml:space="preserve"> always ending with </w:t>
      </w:r>
      <w:r w:rsidR="000157A3">
        <w:t xml:space="preserve">a </w:t>
      </w:r>
      <w:r>
        <w:t xml:space="preserve">line containing </w:t>
      </w:r>
      <w:r w:rsidR="000157A3">
        <w:t>the</w:t>
      </w:r>
      <w:r w:rsidR="00822B35">
        <w:t xml:space="preserve"> word </w:t>
      </w:r>
      <w:r w:rsidRPr="006E079F">
        <w:t>“</w:t>
      </w:r>
      <w:r>
        <w:rPr>
          <w:rFonts w:ascii="Consolas" w:hAnsi="Consolas" w:cs="Consolas"/>
          <w:b/>
          <w:bCs/>
          <w:noProof/>
        </w:rPr>
        <w:t>RUN</w:t>
      </w:r>
      <w:r w:rsidRPr="006E079F">
        <w:t>”</w:t>
      </w:r>
      <w:r w:rsidR="00551F73">
        <w:t xml:space="preserve"> (see the examples </w:t>
      </w:r>
      <w:r w:rsidR="00934327">
        <w:t>below</w:t>
      </w:r>
      <w:r w:rsidR="00551F73">
        <w:t>).</w:t>
      </w:r>
    </w:p>
    <w:p w:rsidR="00C76356" w:rsidRPr="00552A9F" w:rsidRDefault="00C76356" w:rsidP="00C76356">
      <w:r w:rsidRPr="00552A9F">
        <w:t>The input data will always be valid and in the format described. There is no need to check it explicitly.</w:t>
      </w:r>
    </w:p>
    <w:p w:rsidR="00C76356" w:rsidRPr="00552A9F" w:rsidRDefault="00C76356" w:rsidP="004567B3">
      <w:pPr>
        <w:pStyle w:val="Heading3"/>
        <w:spacing w:before="120" w:after="12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E079F" w:rsidRDefault="006E079F" w:rsidP="006E079F">
      <w:r>
        <w:t xml:space="preserve">You must write on the console the output result </w:t>
      </w:r>
      <w:r w:rsidR="000D5CAD">
        <w:t>from</w:t>
      </w:r>
      <w:r>
        <w:t xml:space="preserve"> executing the BB code given in the input.</w:t>
      </w:r>
    </w:p>
    <w:p w:rsidR="00C76356" w:rsidRPr="00552A9F" w:rsidRDefault="00C76356" w:rsidP="004567B3">
      <w:pPr>
        <w:pStyle w:val="Heading3"/>
        <w:spacing w:before="120" w:after="120"/>
        <w:rPr>
          <w:rFonts w:hint="eastAsia"/>
        </w:rPr>
      </w:pPr>
      <w:r w:rsidRPr="00552A9F">
        <w:rPr>
          <w:rFonts w:hint="eastAsia"/>
        </w:rPr>
        <w:t>Constraints</w:t>
      </w:r>
    </w:p>
    <w:p w:rsidR="00A63A0E" w:rsidRDefault="00A63A0E" w:rsidP="00C76356">
      <w:pPr>
        <w:numPr>
          <w:ilvl w:val="0"/>
          <w:numId w:val="17"/>
        </w:numPr>
        <w:spacing w:before="0" w:after="0"/>
        <w:jc w:val="left"/>
      </w:pPr>
      <w:r>
        <w:t xml:space="preserve">The given BB code will always be </w:t>
      </w:r>
      <w:r w:rsidR="00AE2D48">
        <w:t xml:space="preserve">uppercased and </w:t>
      </w:r>
      <w:r>
        <w:t>valid</w:t>
      </w:r>
      <w:r w:rsidR="00732BDD">
        <w:t xml:space="preserve"> in the syntax described above</w:t>
      </w:r>
      <w:r>
        <w:t>.</w:t>
      </w:r>
    </w:p>
    <w:p w:rsidR="00CE238E" w:rsidRDefault="00CE238E" w:rsidP="00C76356">
      <w:pPr>
        <w:numPr>
          <w:ilvl w:val="0"/>
          <w:numId w:val="17"/>
        </w:numPr>
        <w:spacing w:before="0" w:after="0"/>
        <w:jc w:val="left"/>
      </w:pPr>
      <w:r>
        <w:t xml:space="preserve">Line </w:t>
      </w:r>
      <w:r w:rsidR="00802C65">
        <w:t>identifiers</w:t>
      </w:r>
      <w:r>
        <w:t xml:space="preserve"> will always be between 0 and 10</w:t>
      </w:r>
      <w:r w:rsidR="00C6103A">
        <w:t xml:space="preserve"> </w:t>
      </w:r>
      <w:r>
        <w:t>000, inclusive.</w:t>
      </w:r>
    </w:p>
    <w:p w:rsidR="00E2205A" w:rsidRDefault="00B13EBF" w:rsidP="00C76356">
      <w:pPr>
        <w:numPr>
          <w:ilvl w:val="0"/>
          <w:numId w:val="17"/>
        </w:numPr>
        <w:spacing w:before="0" w:after="0"/>
        <w:jc w:val="left"/>
      </w:pPr>
      <w:r>
        <w:t>It is guaranteed that t</w:t>
      </w:r>
      <w:r w:rsidR="00E2205A">
        <w:t xml:space="preserve">he code will always reach its </w:t>
      </w:r>
      <w:r w:rsidR="00E41572" w:rsidRPr="00D244B4">
        <w:rPr>
          <w:rFonts w:ascii="Consolas" w:hAnsi="Consolas" w:cs="Consolas"/>
          <w:b/>
          <w:bCs/>
          <w:noProof/>
        </w:rPr>
        <w:t>STOP</w:t>
      </w:r>
      <w:r w:rsidR="00E2205A">
        <w:t xml:space="preserve"> command </w:t>
      </w:r>
      <w:r w:rsidR="00B94316">
        <w:t xml:space="preserve">(or the end of the code) </w:t>
      </w:r>
      <w:r w:rsidR="00E2205A">
        <w:t>after no more than 1 000 000 command executions.</w:t>
      </w:r>
    </w:p>
    <w:p w:rsidR="00135652" w:rsidRDefault="00135652" w:rsidP="00C76356">
      <w:pPr>
        <w:numPr>
          <w:ilvl w:val="0"/>
          <w:numId w:val="17"/>
        </w:numPr>
        <w:spacing w:before="0" w:after="0"/>
        <w:jc w:val="left"/>
      </w:pPr>
      <w:r>
        <w:t>None of the 5 variables</w:t>
      </w:r>
      <w:r w:rsidR="00873DE4">
        <w:t xml:space="preserve"> (</w:t>
      </w:r>
      <w:r w:rsidR="00873DE4" w:rsidRPr="0057063C">
        <w:rPr>
          <w:rFonts w:ascii="Consolas" w:hAnsi="Consolas" w:cs="Consolas"/>
          <w:b/>
          <w:bCs/>
          <w:noProof/>
        </w:rPr>
        <w:t>V</w:t>
      </w:r>
      <w:r w:rsidR="00873DE4">
        <w:t xml:space="preserve">, </w:t>
      </w:r>
      <w:r w:rsidR="00873DE4" w:rsidRPr="0057063C">
        <w:rPr>
          <w:rFonts w:ascii="Consolas" w:hAnsi="Consolas" w:cs="Consolas"/>
          <w:b/>
          <w:bCs/>
          <w:noProof/>
        </w:rPr>
        <w:t>W</w:t>
      </w:r>
      <w:r w:rsidR="00873DE4">
        <w:t xml:space="preserve">, </w:t>
      </w:r>
      <w:r w:rsidR="00873DE4" w:rsidRPr="0057063C">
        <w:rPr>
          <w:rFonts w:ascii="Consolas" w:hAnsi="Consolas" w:cs="Consolas"/>
          <w:b/>
          <w:bCs/>
          <w:noProof/>
        </w:rPr>
        <w:t>X</w:t>
      </w:r>
      <w:r w:rsidR="00873DE4">
        <w:t xml:space="preserve">, </w:t>
      </w:r>
      <w:r w:rsidR="00873DE4" w:rsidRPr="0057063C">
        <w:rPr>
          <w:rFonts w:ascii="Consolas" w:hAnsi="Consolas" w:cs="Consolas"/>
          <w:b/>
          <w:bCs/>
          <w:noProof/>
        </w:rPr>
        <w:t>Y</w:t>
      </w:r>
      <w:r w:rsidR="00873DE4">
        <w:t xml:space="preserve"> and </w:t>
      </w:r>
      <w:r w:rsidR="00873DE4" w:rsidRPr="0057063C">
        <w:rPr>
          <w:rFonts w:ascii="Consolas" w:hAnsi="Consolas" w:cs="Consolas"/>
          <w:b/>
          <w:bCs/>
          <w:noProof/>
        </w:rPr>
        <w:t>Z</w:t>
      </w:r>
      <w:r w:rsidR="00873DE4" w:rsidRPr="00873DE4">
        <w:t>)</w:t>
      </w:r>
      <w:r>
        <w:t xml:space="preserve"> will have value</w:t>
      </w:r>
      <w:r w:rsidR="008626F2">
        <w:t>s</w:t>
      </w:r>
      <w:r>
        <w:t xml:space="preserve"> </w:t>
      </w:r>
      <w:r w:rsidR="000157A3">
        <w:t>smaller</w:t>
      </w:r>
      <w:r>
        <w:t xml:space="preserve"> than -2 000 000 000 </w:t>
      </w:r>
      <w:r w:rsidR="008626F2">
        <w:t>or bigger than 2 000 000 000</w:t>
      </w:r>
      <w:r w:rsidR="0057063C">
        <w:t xml:space="preserve"> in any part of the code execution</w:t>
      </w:r>
      <w:r>
        <w:t>.</w:t>
      </w:r>
    </w:p>
    <w:p w:rsidR="00C76356" w:rsidRPr="00552A9F" w:rsidRDefault="00C76356" w:rsidP="009139C9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205A">
        <w:rPr>
          <w:lang w:eastAsia="ja-JP"/>
        </w:rPr>
        <w:t>: 0.</w:t>
      </w:r>
      <w:r w:rsidR="0044193F">
        <w:rPr>
          <w:lang w:eastAsia="ja-JP"/>
        </w:rPr>
        <w:t>8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9139C9"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2205A">
        <w:rPr>
          <w:lang w:eastAsia="ja-JP"/>
        </w:rPr>
        <w:t>16</w:t>
      </w:r>
      <w:r w:rsidRPr="00552A9F">
        <w:t xml:space="preserve"> MB.</w:t>
      </w:r>
    </w:p>
    <w:p w:rsidR="00C76356" w:rsidRPr="00552A9F" w:rsidRDefault="00C76356" w:rsidP="004567B3">
      <w:pPr>
        <w:pStyle w:val="Heading3"/>
        <w:spacing w:before="120" w:after="12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820"/>
        <w:gridCol w:w="4819"/>
      </w:tblGrid>
      <w:tr w:rsidR="00C76356" w:rsidRPr="00552A9F" w:rsidTr="004567B3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C76356" w:rsidTr="000055F9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32" w:rsidRDefault="00567107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X=</w:t>
            </w:r>
            <w:r w:rsidR="000E1EED">
              <w:rPr>
                <w:rFonts w:ascii="Consolas" w:hAnsi="Consolas" w:cs="Consolas"/>
                <w:bCs/>
                <w:noProof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567107" w:rsidRDefault="00567107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 IF X=</w:t>
            </w:r>
            <w:r w:rsidR="000E1EED">
              <w:rPr>
                <w:rFonts w:ascii="Consolas" w:hAnsi="Consolas" w:cs="Consolas"/>
                <w:bCs/>
                <w:noProof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 THEN X=0</w:t>
            </w:r>
          </w:p>
          <w:p w:rsidR="003D1E02" w:rsidRDefault="00567107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  <w:r w:rsidR="003D1E02">
              <w:rPr>
                <w:rFonts w:ascii="Consolas" w:hAnsi="Consolas" w:cs="Consolas"/>
                <w:bCs/>
                <w:noProof/>
              </w:rPr>
              <w:t xml:space="preserve"> PRINT X</w:t>
            </w:r>
          </w:p>
          <w:p w:rsidR="003D1E02" w:rsidRDefault="00567107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</w:t>
            </w:r>
            <w:r w:rsidR="003D1E02">
              <w:rPr>
                <w:rFonts w:ascii="Consolas" w:hAnsi="Consolas" w:cs="Consolas"/>
                <w:bCs/>
                <w:noProof/>
              </w:rPr>
              <w:t xml:space="preserve"> CLS</w:t>
            </w:r>
          </w:p>
          <w:p w:rsidR="00C76356" w:rsidRDefault="00E2205A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10 </w:t>
            </w:r>
            <w:r w:rsidR="00834EA6">
              <w:rPr>
                <w:rFonts w:ascii="Consolas" w:hAnsi="Consolas" w:cs="Consolas"/>
                <w:bCs/>
                <w:noProof/>
              </w:rPr>
              <w:t xml:space="preserve">PRINT </w:t>
            </w:r>
            <w:r w:rsidR="009F28D7">
              <w:rPr>
                <w:rFonts w:ascii="Consolas" w:hAnsi="Consolas" w:cs="Consolas"/>
                <w:bCs/>
                <w:noProof/>
              </w:rPr>
              <w:t>X</w:t>
            </w:r>
          </w:p>
          <w:p w:rsidR="000C5632" w:rsidRDefault="000C5632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20 X=X+1</w:t>
            </w:r>
          </w:p>
          <w:p w:rsidR="00E2205A" w:rsidRDefault="000C5632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  <w:r w:rsidR="00E2205A">
              <w:rPr>
                <w:rFonts w:ascii="Consolas" w:hAnsi="Consolas" w:cs="Consolas"/>
                <w:bCs/>
                <w:noProof/>
              </w:rPr>
              <w:t xml:space="preserve">0 </w:t>
            </w:r>
            <w:r w:rsidR="000813FD">
              <w:rPr>
                <w:rFonts w:ascii="Consolas" w:hAnsi="Consolas" w:cs="Consolas"/>
                <w:bCs/>
                <w:noProof/>
              </w:rPr>
              <w:t>IF X</w:t>
            </w:r>
            <w:r w:rsidR="005B57B3">
              <w:rPr>
                <w:rFonts w:ascii="Consolas" w:hAnsi="Consolas" w:cs="Consolas"/>
                <w:bCs/>
                <w:noProof/>
              </w:rPr>
              <w:t xml:space="preserve"> </w:t>
            </w:r>
            <w:r w:rsidR="000813FD">
              <w:rPr>
                <w:rFonts w:ascii="Consolas" w:hAnsi="Consolas" w:cs="Consolas"/>
                <w:bCs/>
                <w:noProof/>
              </w:rPr>
              <w:t>&lt;</w:t>
            </w:r>
            <w:r w:rsidR="005B57B3">
              <w:rPr>
                <w:rFonts w:ascii="Consolas" w:hAnsi="Consolas" w:cs="Consolas"/>
                <w:bCs/>
                <w:noProof/>
              </w:rPr>
              <w:t xml:space="preserve"> </w:t>
            </w:r>
            <w:r w:rsidR="000055F9">
              <w:rPr>
                <w:rFonts w:ascii="Consolas" w:hAnsi="Consolas" w:cs="Consolas"/>
                <w:bCs/>
                <w:noProof/>
              </w:rPr>
              <w:t>4</w:t>
            </w:r>
            <w:r>
              <w:rPr>
                <w:rFonts w:ascii="Consolas" w:hAnsi="Consolas" w:cs="Consolas"/>
                <w:bCs/>
                <w:noProof/>
              </w:rPr>
              <w:t xml:space="preserve"> THEN </w:t>
            </w:r>
            <w:r w:rsidR="00E2205A">
              <w:rPr>
                <w:rFonts w:ascii="Consolas" w:hAnsi="Consolas" w:cs="Consolas"/>
                <w:bCs/>
                <w:noProof/>
              </w:rPr>
              <w:t>GOTO 10</w:t>
            </w:r>
          </w:p>
          <w:p w:rsidR="00E2205A" w:rsidRDefault="00E2205A" w:rsidP="00E4157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40 </w:t>
            </w:r>
            <w:r w:rsidR="00E41572">
              <w:rPr>
                <w:rFonts w:ascii="Consolas" w:hAnsi="Consolas" w:cs="Consolas"/>
                <w:bCs/>
                <w:noProof/>
              </w:rPr>
              <w:t>STOP</w:t>
            </w:r>
          </w:p>
          <w:p w:rsidR="00010EBB" w:rsidRDefault="00010EBB" w:rsidP="00E4157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50 PRINT X</w:t>
            </w:r>
          </w:p>
          <w:p w:rsidR="00CE66A2" w:rsidRDefault="00CE66A2" w:rsidP="00E4157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RUN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0055F9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</w:t>
            </w:r>
          </w:p>
          <w:p w:rsidR="000055F9" w:rsidRDefault="000055F9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9F28D7" w:rsidRDefault="000055F9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0055F9" w:rsidRDefault="000055F9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0055F9" w:rsidRDefault="000055F9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</w:p>
        </w:tc>
      </w:tr>
      <w:tr w:rsidR="00C76356" w:rsidTr="004567B3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0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>=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1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>Y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 </w:t>
            </w:r>
            <w:r>
              <w:rPr>
                <w:rFonts w:ascii="Consolas" w:hAnsi="Consolas" w:cs="Consolas"/>
                <w:bCs/>
                <w:noProof/>
              </w:rPr>
              <w:t>=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 </w:t>
            </w: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 Z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=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Y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-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 xml:space="preserve">PRINT </w:t>
            </w:r>
            <w:r w:rsidR="001936C2">
              <w:rPr>
                <w:rFonts w:ascii="Consolas" w:hAnsi="Consolas" w:cs="Consolas"/>
                <w:bCs/>
                <w:noProof/>
              </w:rPr>
              <w:t xml:space="preserve">        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6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 xml:space="preserve">PRINT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>
              <w:rPr>
                <w:rFonts w:ascii="Consolas" w:hAnsi="Consolas" w:cs="Consolas"/>
                <w:bCs/>
                <w:noProof/>
              </w:rPr>
              <w:t>Z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10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    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>=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  </w:t>
            </w:r>
            <w:r w:rsidR="00627B28">
              <w:rPr>
                <w:rFonts w:ascii="Consolas" w:hAnsi="Consolas" w:cs="Consolas"/>
                <w:bCs/>
                <w:noProof/>
              </w:rPr>
              <w:t>+</w:t>
            </w: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357A3B" w:rsidRDefault="00357A3B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20 </w:t>
            </w:r>
            <w:r w:rsidR="008D2116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IF 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X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>=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>Y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</w:t>
            </w:r>
            <w:r w:rsidR="0001507E">
              <w:rPr>
                <w:rFonts w:ascii="Consolas" w:hAnsi="Consolas" w:cs="Consolas"/>
                <w:bCs/>
                <w:noProof/>
              </w:rPr>
              <w:t xml:space="preserve"> THEN</w:t>
            </w:r>
            <w:r w:rsidR="00584C83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 xml:space="preserve"> GOTO </w:t>
            </w:r>
            <w:r w:rsidR="00CC0774">
              <w:rPr>
                <w:rFonts w:ascii="Consolas" w:hAnsi="Consolas" w:cs="Consolas"/>
                <w:bCs/>
                <w:noProof/>
              </w:rPr>
              <w:t>2</w:t>
            </w:r>
          </w:p>
          <w:p w:rsidR="00CE66A2" w:rsidRPr="00AC1EA2" w:rsidRDefault="00CE66A2" w:rsidP="00E41572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RUN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CC0774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CC0774" w:rsidRDefault="00CC0774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CC0774" w:rsidRDefault="00CC0774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CC0774" w:rsidRDefault="00CC0774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</w:t>
            </w:r>
          </w:p>
          <w:p w:rsidR="00CC0774" w:rsidRPr="00AC1EA2" w:rsidRDefault="00CC0774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8B0C41" w:rsidRPr="00C76356" w:rsidRDefault="008B0C41" w:rsidP="009C4C85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ADA" w:rsidRDefault="00D52ADA">
      <w:r>
        <w:separator/>
      </w:r>
    </w:p>
  </w:endnote>
  <w:endnote w:type="continuationSeparator" w:id="1">
    <w:p w:rsidR="00D52ADA" w:rsidRDefault="00D52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D53800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D5380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ADA" w:rsidRDefault="00D52ADA">
      <w:r>
        <w:separator/>
      </w:r>
    </w:p>
  </w:footnote>
  <w:footnote w:type="continuationSeparator" w:id="1">
    <w:p w:rsidR="00D52ADA" w:rsidRDefault="00D52A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5380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01E6B"/>
    <w:multiLevelType w:val="hybridMultilevel"/>
    <w:tmpl w:val="43962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9"/>
  </w:num>
  <w:num w:numId="14">
    <w:abstractNumId w:val="5"/>
  </w:num>
  <w:num w:numId="15">
    <w:abstractNumId w:val="17"/>
  </w:num>
  <w:num w:numId="16">
    <w:abstractNumId w:val="8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55F9"/>
    <w:rsid w:val="00010247"/>
    <w:rsid w:val="00010EBB"/>
    <w:rsid w:val="00013CE3"/>
    <w:rsid w:val="0001507E"/>
    <w:rsid w:val="000157A3"/>
    <w:rsid w:val="00016FB2"/>
    <w:rsid w:val="00024338"/>
    <w:rsid w:val="00027702"/>
    <w:rsid w:val="00034946"/>
    <w:rsid w:val="00037352"/>
    <w:rsid w:val="00051A0F"/>
    <w:rsid w:val="00051ABB"/>
    <w:rsid w:val="00063ABA"/>
    <w:rsid w:val="00070CA5"/>
    <w:rsid w:val="00071D81"/>
    <w:rsid w:val="000733CB"/>
    <w:rsid w:val="000738D0"/>
    <w:rsid w:val="000740B9"/>
    <w:rsid w:val="000813FD"/>
    <w:rsid w:val="00082A88"/>
    <w:rsid w:val="00083D87"/>
    <w:rsid w:val="00084135"/>
    <w:rsid w:val="00084F57"/>
    <w:rsid w:val="00087B3B"/>
    <w:rsid w:val="000943BF"/>
    <w:rsid w:val="000A5461"/>
    <w:rsid w:val="000B4A63"/>
    <w:rsid w:val="000C5632"/>
    <w:rsid w:val="000C7484"/>
    <w:rsid w:val="000D2DC3"/>
    <w:rsid w:val="000D5CAD"/>
    <w:rsid w:val="000E1EED"/>
    <w:rsid w:val="000E494F"/>
    <w:rsid w:val="000E532F"/>
    <w:rsid w:val="000E6EA7"/>
    <w:rsid w:val="000F2404"/>
    <w:rsid w:val="00110D80"/>
    <w:rsid w:val="00112D74"/>
    <w:rsid w:val="001248BE"/>
    <w:rsid w:val="00125006"/>
    <w:rsid w:val="00134C58"/>
    <w:rsid w:val="00135652"/>
    <w:rsid w:val="0014248C"/>
    <w:rsid w:val="00147D8A"/>
    <w:rsid w:val="001510E9"/>
    <w:rsid w:val="0015630B"/>
    <w:rsid w:val="0017625F"/>
    <w:rsid w:val="00182F25"/>
    <w:rsid w:val="00184DE6"/>
    <w:rsid w:val="00190FDA"/>
    <w:rsid w:val="001936C2"/>
    <w:rsid w:val="00193E4B"/>
    <w:rsid w:val="001957A4"/>
    <w:rsid w:val="00196928"/>
    <w:rsid w:val="001976E7"/>
    <w:rsid w:val="001A2B60"/>
    <w:rsid w:val="001B00CA"/>
    <w:rsid w:val="001B40B7"/>
    <w:rsid w:val="001C6B8B"/>
    <w:rsid w:val="001D2044"/>
    <w:rsid w:val="001E177B"/>
    <w:rsid w:val="00213EAA"/>
    <w:rsid w:val="002251C3"/>
    <w:rsid w:val="002256CC"/>
    <w:rsid w:val="0023691D"/>
    <w:rsid w:val="00241424"/>
    <w:rsid w:val="00250BFA"/>
    <w:rsid w:val="0025114C"/>
    <w:rsid w:val="00257383"/>
    <w:rsid w:val="002654BA"/>
    <w:rsid w:val="00267249"/>
    <w:rsid w:val="00270DD5"/>
    <w:rsid w:val="0027273B"/>
    <w:rsid w:val="002730AA"/>
    <w:rsid w:val="00286417"/>
    <w:rsid w:val="002868AD"/>
    <w:rsid w:val="00286DDB"/>
    <w:rsid w:val="0029561E"/>
    <w:rsid w:val="002A7DE3"/>
    <w:rsid w:val="002A7FD3"/>
    <w:rsid w:val="002B6B03"/>
    <w:rsid w:val="002C1485"/>
    <w:rsid w:val="002C6AC0"/>
    <w:rsid w:val="002D3919"/>
    <w:rsid w:val="002F27CA"/>
    <w:rsid w:val="003025F1"/>
    <w:rsid w:val="00324518"/>
    <w:rsid w:val="00324DFE"/>
    <w:rsid w:val="003349A0"/>
    <w:rsid w:val="003358B3"/>
    <w:rsid w:val="00340BB7"/>
    <w:rsid w:val="00346BC7"/>
    <w:rsid w:val="00353E4D"/>
    <w:rsid w:val="00357035"/>
    <w:rsid w:val="00357A3B"/>
    <w:rsid w:val="003606FD"/>
    <w:rsid w:val="00360B4D"/>
    <w:rsid w:val="00360FBE"/>
    <w:rsid w:val="00361CF6"/>
    <w:rsid w:val="003625C6"/>
    <w:rsid w:val="003861FF"/>
    <w:rsid w:val="003A1D7C"/>
    <w:rsid w:val="003A243D"/>
    <w:rsid w:val="003A24B4"/>
    <w:rsid w:val="003A4BA8"/>
    <w:rsid w:val="003B0BA0"/>
    <w:rsid w:val="003B312B"/>
    <w:rsid w:val="003C355F"/>
    <w:rsid w:val="003D1E02"/>
    <w:rsid w:val="003D2B08"/>
    <w:rsid w:val="003D472C"/>
    <w:rsid w:val="003E07E9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193F"/>
    <w:rsid w:val="004452F2"/>
    <w:rsid w:val="00446410"/>
    <w:rsid w:val="00453CA4"/>
    <w:rsid w:val="004567B3"/>
    <w:rsid w:val="00460E19"/>
    <w:rsid w:val="0046113A"/>
    <w:rsid w:val="004616E5"/>
    <w:rsid w:val="00467E8E"/>
    <w:rsid w:val="00470284"/>
    <w:rsid w:val="00471AA9"/>
    <w:rsid w:val="004725F7"/>
    <w:rsid w:val="004766ED"/>
    <w:rsid w:val="004910D1"/>
    <w:rsid w:val="00497068"/>
    <w:rsid w:val="004B0789"/>
    <w:rsid w:val="004C0C23"/>
    <w:rsid w:val="004C29B5"/>
    <w:rsid w:val="004C5ADC"/>
    <w:rsid w:val="004D0809"/>
    <w:rsid w:val="004D7BAC"/>
    <w:rsid w:val="004E19BB"/>
    <w:rsid w:val="004E665D"/>
    <w:rsid w:val="004F4710"/>
    <w:rsid w:val="00501AD0"/>
    <w:rsid w:val="00502A78"/>
    <w:rsid w:val="0051130F"/>
    <w:rsid w:val="0051316B"/>
    <w:rsid w:val="00513183"/>
    <w:rsid w:val="00527919"/>
    <w:rsid w:val="00535770"/>
    <w:rsid w:val="005361C2"/>
    <w:rsid w:val="0053698C"/>
    <w:rsid w:val="005414FD"/>
    <w:rsid w:val="005429F8"/>
    <w:rsid w:val="00551F73"/>
    <w:rsid w:val="00552A9F"/>
    <w:rsid w:val="00552DDB"/>
    <w:rsid w:val="00553A28"/>
    <w:rsid w:val="00554CD4"/>
    <w:rsid w:val="005578D0"/>
    <w:rsid w:val="00560FD3"/>
    <w:rsid w:val="005668A0"/>
    <w:rsid w:val="00567107"/>
    <w:rsid w:val="0057063C"/>
    <w:rsid w:val="00575A18"/>
    <w:rsid w:val="00577B6E"/>
    <w:rsid w:val="00577F46"/>
    <w:rsid w:val="00581484"/>
    <w:rsid w:val="00582B7E"/>
    <w:rsid w:val="00584C83"/>
    <w:rsid w:val="005907FF"/>
    <w:rsid w:val="005A2EF8"/>
    <w:rsid w:val="005A79A6"/>
    <w:rsid w:val="005B0D5C"/>
    <w:rsid w:val="005B3977"/>
    <w:rsid w:val="005B57B3"/>
    <w:rsid w:val="005D3F6F"/>
    <w:rsid w:val="005D52F9"/>
    <w:rsid w:val="005E3FFE"/>
    <w:rsid w:val="006001FA"/>
    <w:rsid w:val="00603FBD"/>
    <w:rsid w:val="00605BD1"/>
    <w:rsid w:val="0061142D"/>
    <w:rsid w:val="006264F4"/>
    <w:rsid w:val="00627B28"/>
    <w:rsid w:val="0063318F"/>
    <w:rsid w:val="00634698"/>
    <w:rsid w:val="00636D60"/>
    <w:rsid w:val="006416F5"/>
    <w:rsid w:val="00647AF5"/>
    <w:rsid w:val="006525F2"/>
    <w:rsid w:val="00652CA5"/>
    <w:rsid w:val="00655883"/>
    <w:rsid w:val="00655937"/>
    <w:rsid w:val="00656C0C"/>
    <w:rsid w:val="00660EC8"/>
    <w:rsid w:val="00661D7B"/>
    <w:rsid w:val="006629F2"/>
    <w:rsid w:val="006675FF"/>
    <w:rsid w:val="006810D8"/>
    <w:rsid w:val="006A6B5E"/>
    <w:rsid w:val="006A7D51"/>
    <w:rsid w:val="006B01AC"/>
    <w:rsid w:val="006B13C8"/>
    <w:rsid w:val="006B55B9"/>
    <w:rsid w:val="006C18B9"/>
    <w:rsid w:val="006C38CD"/>
    <w:rsid w:val="006D04FB"/>
    <w:rsid w:val="006D0EED"/>
    <w:rsid w:val="006D1308"/>
    <w:rsid w:val="006E079F"/>
    <w:rsid w:val="006E4384"/>
    <w:rsid w:val="006F0602"/>
    <w:rsid w:val="00702E43"/>
    <w:rsid w:val="00705732"/>
    <w:rsid w:val="007063A0"/>
    <w:rsid w:val="00706CA1"/>
    <w:rsid w:val="007079C8"/>
    <w:rsid w:val="00714254"/>
    <w:rsid w:val="0071580A"/>
    <w:rsid w:val="00732BDD"/>
    <w:rsid w:val="00732CC6"/>
    <w:rsid w:val="00733200"/>
    <w:rsid w:val="00750E5D"/>
    <w:rsid w:val="00752281"/>
    <w:rsid w:val="00754B5A"/>
    <w:rsid w:val="00760400"/>
    <w:rsid w:val="007607A4"/>
    <w:rsid w:val="00764AF4"/>
    <w:rsid w:val="00787CC8"/>
    <w:rsid w:val="00790B8C"/>
    <w:rsid w:val="00790D01"/>
    <w:rsid w:val="007A10F4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2C65"/>
    <w:rsid w:val="008069D4"/>
    <w:rsid w:val="0081058C"/>
    <w:rsid w:val="00822482"/>
    <w:rsid w:val="00822B35"/>
    <w:rsid w:val="00823DEE"/>
    <w:rsid w:val="00827AA4"/>
    <w:rsid w:val="0083015F"/>
    <w:rsid w:val="00834EA6"/>
    <w:rsid w:val="00840E37"/>
    <w:rsid w:val="0084132D"/>
    <w:rsid w:val="008471B5"/>
    <w:rsid w:val="00847872"/>
    <w:rsid w:val="008514AF"/>
    <w:rsid w:val="008571CD"/>
    <w:rsid w:val="00860DB4"/>
    <w:rsid w:val="008626F2"/>
    <w:rsid w:val="0086473A"/>
    <w:rsid w:val="0087049B"/>
    <w:rsid w:val="00872BA1"/>
    <w:rsid w:val="00873DE4"/>
    <w:rsid w:val="008758B8"/>
    <w:rsid w:val="00887AEA"/>
    <w:rsid w:val="00895207"/>
    <w:rsid w:val="00896023"/>
    <w:rsid w:val="008A114E"/>
    <w:rsid w:val="008B0C41"/>
    <w:rsid w:val="008B5C37"/>
    <w:rsid w:val="008B67CB"/>
    <w:rsid w:val="008D2116"/>
    <w:rsid w:val="008D292C"/>
    <w:rsid w:val="008D388A"/>
    <w:rsid w:val="008D4936"/>
    <w:rsid w:val="008D5082"/>
    <w:rsid w:val="008D61D9"/>
    <w:rsid w:val="008E15AD"/>
    <w:rsid w:val="008E2285"/>
    <w:rsid w:val="008E61EC"/>
    <w:rsid w:val="008F7DA1"/>
    <w:rsid w:val="00901B02"/>
    <w:rsid w:val="009079DC"/>
    <w:rsid w:val="0091088F"/>
    <w:rsid w:val="009128CD"/>
    <w:rsid w:val="009139C9"/>
    <w:rsid w:val="0091723A"/>
    <w:rsid w:val="009247A7"/>
    <w:rsid w:val="00931142"/>
    <w:rsid w:val="00934327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C2186"/>
    <w:rsid w:val="009C4C85"/>
    <w:rsid w:val="009D7F68"/>
    <w:rsid w:val="009E01E1"/>
    <w:rsid w:val="009E5CA1"/>
    <w:rsid w:val="009E717D"/>
    <w:rsid w:val="009F09B6"/>
    <w:rsid w:val="009F28D7"/>
    <w:rsid w:val="00A046D8"/>
    <w:rsid w:val="00A131E1"/>
    <w:rsid w:val="00A271AE"/>
    <w:rsid w:val="00A45C57"/>
    <w:rsid w:val="00A61008"/>
    <w:rsid w:val="00A63A0E"/>
    <w:rsid w:val="00A66D6C"/>
    <w:rsid w:val="00A72D3B"/>
    <w:rsid w:val="00A72E9D"/>
    <w:rsid w:val="00A74A55"/>
    <w:rsid w:val="00A85672"/>
    <w:rsid w:val="00A85EDE"/>
    <w:rsid w:val="00A9626F"/>
    <w:rsid w:val="00A97129"/>
    <w:rsid w:val="00AA25F7"/>
    <w:rsid w:val="00AB0F0E"/>
    <w:rsid w:val="00AB10C0"/>
    <w:rsid w:val="00AB15CE"/>
    <w:rsid w:val="00AC73A6"/>
    <w:rsid w:val="00AC7895"/>
    <w:rsid w:val="00AE2D48"/>
    <w:rsid w:val="00AE5F07"/>
    <w:rsid w:val="00B05F43"/>
    <w:rsid w:val="00B13659"/>
    <w:rsid w:val="00B13EBF"/>
    <w:rsid w:val="00B205EC"/>
    <w:rsid w:val="00B21BD9"/>
    <w:rsid w:val="00B222C7"/>
    <w:rsid w:val="00B409DD"/>
    <w:rsid w:val="00B42CD8"/>
    <w:rsid w:val="00B55646"/>
    <w:rsid w:val="00B65A45"/>
    <w:rsid w:val="00B65F4B"/>
    <w:rsid w:val="00B71632"/>
    <w:rsid w:val="00B72C41"/>
    <w:rsid w:val="00B73A88"/>
    <w:rsid w:val="00B762AA"/>
    <w:rsid w:val="00B8107E"/>
    <w:rsid w:val="00B864B2"/>
    <w:rsid w:val="00B94316"/>
    <w:rsid w:val="00BA08C1"/>
    <w:rsid w:val="00BA160B"/>
    <w:rsid w:val="00BA51CA"/>
    <w:rsid w:val="00BB17A9"/>
    <w:rsid w:val="00BB222F"/>
    <w:rsid w:val="00BB4534"/>
    <w:rsid w:val="00BB766E"/>
    <w:rsid w:val="00BC13CB"/>
    <w:rsid w:val="00BC389A"/>
    <w:rsid w:val="00BD4535"/>
    <w:rsid w:val="00BD5299"/>
    <w:rsid w:val="00BD68FF"/>
    <w:rsid w:val="00BE7E0A"/>
    <w:rsid w:val="00BF1CB7"/>
    <w:rsid w:val="00BF48FB"/>
    <w:rsid w:val="00BF5C48"/>
    <w:rsid w:val="00BF5FE1"/>
    <w:rsid w:val="00C02DD8"/>
    <w:rsid w:val="00C03AED"/>
    <w:rsid w:val="00C106CA"/>
    <w:rsid w:val="00C17D8D"/>
    <w:rsid w:val="00C3422D"/>
    <w:rsid w:val="00C34DDD"/>
    <w:rsid w:val="00C420D7"/>
    <w:rsid w:val="00C6103A"/>
    <w:rsid w:val="00C72A77"/>
    <w:rsid w:val="00C74A16"/>
    <w:rsid w:val="00C75802"/>
    <w:rsid w:val="00C76356"/>
    <w:rsid w:val="00C80649"/>
    <w:rsid w:val="00C90C64"/>
    <w:rsid w:val="00CA1113"/>
    <w:rsid w:val="00CB0F77"/>
    <w:rsid w:val="00CB7622"/>
    <w:rsid w:val="00CC074D"/>
    <w:rsid w:val="00CC0774"/>
    <w:rsid w:val="00CC0A1F"/>
    <w:rsid w:val="00CC7930"/>
    <w:rsid w:val="00CD1F98"/>
    <w:rsid w:val="00CD460F"/>
    <w:rsid w:val="00CD587F"/>
    <w:rsid w:val="00CD6A06"/>
    <w:rsid w:val="00CE238E"/>
    <w:rsid w:val="00CE66A2"/>
    <w:rsid w:val="00CF2197"/>
    <w:rsid w:val="00D03530"/>
    <w:rsid w:val="00D10D97"/>
    <w:rsid w:val="00D164DC"/>
    <w:rsid w:val="00D244B4"/>
    <w:rsid w:val="00D25231"/>
    <w:rsid w:val="00D31CE4"/>
    <w:rsid w:val="00D34A9E"/>
    <w:rsid w:val="00D42DD5"/>
    <w:rsid w:val="00D44C79"/>
    <w:rsid w:val="00D45455"/>
    <w:rsid w:val="00D522F6"/>
    <w:rsid w:val="00D52ADA"/>
    <w:rsid w:val="00D53800"/>
    <w:rsid w:val="00D544B9"/>
    <w:rsid w:val="00D551F8"/>
    <w:rsid w:val="00D55FAC"/>
    <w:rsid w:val="00D73A9B"/>
    <w:rsid w:val="00D73E22"/>
    <w:rsid w:val="00D75DB1"/>
    <w:rsid w:val="00D840B7"/>
    <w:rsid w:val="00D84865"/>
    <w:rsid w:val="00D86395"/>
    <w:rsid w:val="00DB0F13"/>
    <w:rsid w:val="00DB209F"/>
    <w:rsid w:val="00DC2114"/>
    <w:rsid w:val="00DD2674"/>
    <w:rsid w:val="00DD2EBC"/>
    <w:rsid w:val="00DD7390"/>
    <w:rsid w:val="00DE0129"/>
    <w:rsid w:val="00DF1A77"/>
    <w:rsid w:val="00DF4650"/>
    <w:rsid w:val="00DF54C7"/>
    <w:rsid w:val="00E15373"/>
    <w:rsid w:val="00E20B92"/>
    <w:rsid w:val="00E2205A"/>
    <w:rsid w:val="00E25A5E"/>
    <w:rsid w:val="00E40570"/>
    <w:rsid w:val="00E41572"/>
    <w:rsid w:val="00E452E8"/>
    <w:rsid w:val="00E51190"/>
    <w:rsid w:val="00E53152"/>
    <w:rsid w:val="00E55149"/>
    <w:rsid w:val="00E61398"/>
    <w:rsid w:val="00E62A7E"/>
    <w:rsid w:val="00E647DC"/>
    <w:rsid w:val="00E70DFE"/>
    <w:rsid w:val="00E74F2F"/>
    <w:rsid w:val="00E83D12"/>
    <w:rsid w:val="00E85E47"/>
    <w:rsid w:val="00E87AF6"/>
    <w:rsid w:val="00E87ED7"/>
    <w:rsid w:val="00E90A24"/>
    <w:rsid w:val="00EA08B0"/>
    <w:rsid w:val="00EA0B21"/>
    <w:rsid w:val="00EA579E"/>
    <w:rsid w:val="00EA665A"/>
    <w:rsid w:val="00EB5595"/>
    <w:rsid w:val="00EB6888"/>
    <w:rsid w:val="00EC1617"/>
    <w:rsid w:val="00EC54DD"/>
    <w:rsid w:val="00EC7DC4"/>
    <w:rsid w:val="00ED2F3E"/>
    <w:rsid w:val="00ED3504"/>
    <w:rsid w:val="00ED4464"/>
    <w:rsid w:val="00ED7137"/>
    <w:rsid w:val="00ED7BC2"/>
    <w:rsid w:val="00EE1904"/>
    <w:rsid w:val="00EF72FB"/>
    <w:rsid w:val="00F030AF"/>
    <w:rsid w:val="00F07946"/>
    <w:rsid w:val="00F1180C"/>
    <w:rsid w:val="00F14419"/>
    <w:rsid w:val="00F155FD"/>
    <w:rsid w:val="00F1760E"/>
    <w:rsid w:val="00F20488"/>
    <w:rsid w:val="00F30CB3"/>
    <w:rsid w:val="00F32121"/>
    <w:rsid w:val="00F35CD4"/>
    <w:rsid w:val="00F36E1F"/>
    <w:rsid w:val="00F40057"/>
    <w:rsid w:val="00F42A1E"/>
    <w:rsid w:val="00F44305"/>
    <w:rsid w:val="00F45873"/>
    <w:rsid w:val="00F5031A"/>
    <w:rsid w:val="00F62CEE"/>
    <w:rsid w:val="00F642FA"/>
    <w:rsid w:val="00F845B7"/>
    <w:rsid w:val="00F95498"/>
    <w:rsid w:val="00FC3BEF"/>
    <w:rsid w:val="00FD395F"/>
    <w:rsid w:val="00FD59E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53143-A375-41FD-B299-44A36A29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4954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2014-05-06T20:44:00Z</dcterms:created>
  <dcterms:modified xsi:type="dcterms:W3CDTF">2014-05-06T20:44:00Z</dcterms:modified>
</cp:coreProperties>
</file>