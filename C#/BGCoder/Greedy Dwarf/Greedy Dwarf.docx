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C76356" w:rsidP="00C76356">
      <w:pPr>
        <w:pStyle w:val="Heading2"/>
        <w:jc w:val="center"/>
      </w:pPr>
      <w:r>
        <w:t>Problem</w:t>
      </w:r>
      <w:r w:rsidRPr="00552A9F">
        <w:t xml:space="preserve"> </w:t>
      </w:r>
      <w:r w:rsidR="00A23644">
        <w:t>2</w:t>
      </w:r>
      <w:r w:rsidRPr="00552A9F">
        <w:t xml:space="preserve"> – </w:t>
      </w:r>
      <w:r w:rsidR="005C6547">
        <w:t>Greedy Dwarf</w:t>
      </w:r>
    </w:p>
    <w:p w:rsidR="00CB7450" w:rsidRDefault="00CB7450" w:rsidP="00C76356">
      <w:pPr>
        <w:pStyle w:val="Heading3"/>
        <w:rPr>
          <w:b w:val="0"/>
        </w:rPr>
      </w:pPr>
      <w:r w:rsidRPr="00CB7450">
        <w:rPr>
          <w:b w:val="0"/>
        </w:rPr>
        <w:t xml:space="preserve">Joro is a </w:t>
      </w:r>
      <w:r>
        <w:rPr>
          <w:b w:val="0"/>
        </w:rPr>
        <w:t>very nice dwarf, but he is a little greedy. He and his friend Gosho heard about a valley that they can collect lots of coins. Unfortunately they can also lose some of the coins.</w:t>
      </w:r>
    </w:p>
    <w:p w:rsidR="002D2F66" w:rsidRDefault="00CB7450" w:rsidP="00CB7450">
      <w:r>
        <w:t xml:space="preserve">Joro and Gosho are given a set of maps which show </w:t>
      </w:r>
      <w:r w:rsidR="008A1F72">
        <w:t>a</w:t>
      </w:r>
      <w:r>
        <w:t xml:space="preserve"> correct pattern of steps through the valley. Since Joro and Gosho are greedy dwarfs, they want you to help them find the </w:t>
      </w:r>
      <w:r w:rsidR="00F13D72">
        <w:t>correct pattern, so they can collect most coins.</w:t>
      </w:r>
    </w:p>
    <w:p w:rsidR="00AA12AA" w:rsidRDefault="009F2FFB" w:rsidP="00CB7450">
      <w:r>
        <w:t xml:space="preserve">You are given a sequence of numbers, the coins in the valley, and a set of patterns. The coins in the valley are numbers from -1000 to 1000, meaning the dwarfs should either get 1000 coins, or leave 1000 coins. </w:t>
      </w:r>
      <w:r w:rsidR="00221E8D">
        <w:t xml:space="preserve">The set of patterns is represented as many arrays, each containing numbers. </w:t>
      </w:r>
    </w:p>
    <w:p w:rsidR="00221E8D" w:rsidRDefault="00221E8D" w:rsidP="00CB7450">
      <w:r>
        <w:t>The patterns</w:t>
      </w:r>
      <w:r w:rsidR="00BA6361">
        <w:t xml:space="preserve"> consist of numbers a</w:t>
      </w:r>
      <w:r w:rsidR="009E20E5">
        <w:t>n</w:t>
      </w:r>
      <w:r w:rsidR="00BA6361">
        <w:t>d</w:t>
      </w:r>
      <w:r>
        <w:t xml:space="preserve"> show where</w:t>
      </w:r>
      <w:r w:rsidR="008652A1">
        <w:t xml:space="preserve"> </w:t>
      </w:r>
      <w:r w:rsidR="00A23644">
        <w:t>the dwarfs should</w:t>
      </w:r>
      <w:r w:rsidR="008652A1">
        <w:t xml:space="preserve"> go from their</w:t>
      </w:r>
      <w:r>
        <w:t xml:space="preserve"> current position in the valley.</w:t>
      </w:r>
      <w:r w:rsidR="005963CB">
        <w:t xml:space="preserve"> The dwarfs should follow the pattern</w:t>
      </w:r>
      <w:r w:rsidR="00E70184">
        <w:t>s</w:t>
      </w:r>
      <w:r w:rsidR="005963CB">
        <w:t xml:space="preserve"> exactly.</w:t>
      </w:r>
    </w:p>
    <w:p w:rsidR="00CD5AFA" w:rsidRDefault="00CD5AFA" w:rsidP="00CB7450">
      <w:r>
        <w:t>Given the valley:</w:t>
      </w:r>
    </w:p>
    <w:p w:rsidR="009E20E5" w:rsidRDefault="00493C6C" w:rsidP="00CB7450">
      <w:r>
        <w:rPr>
          <w:noProof/>
          <w:lang w:val="bg-BG" w:eastAsia="bg-BG"/>
        </w:rPr>
        <w:drawing>
          <wp:inline distT="0" distB="0" distL="0" distR="0">
            <wp:extent cx="4057650" cy="539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963CB" w:rsidRDefault="00CD5AFA" w:rsidP="00CB7450">
      <w:r>
        <w:t>And the following patterns, the routes to escape are as follows:</w:t>
      </w:r>
    </w:p>
    <w:p w:rsidR="00CD5AFA" w:rsidRDefault="00493C6C" w:rsidP="00CB7450">
      <w:r>
        <w:rPr>
          <w:noProof/>
          <w:lang w:val="bg-BG" w:eastAsia="bg-BG"/>
        </w:rPr>
        <w:drawing>
          <wp:inline distT="0" distB="0" distL="0" distR="0">
            <wp:extent cx="5975350" cy="1263650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AFA" w:rsidRDefault="00493C6C" w:rsidP="00CB7450">
      <w:r>
        <w:rPr>
          <w:noProof/>
          <w:lang w:val="bg-BG" w:eastAsia="bg-BG"/>
        </w:rPr>
        <w:drawing>
          <wp:inline distT="0" distB="0" distL="0" distR="0">
            <wp:extent cx="6718300" cy="1543050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AFA" w:rsidRDefault="00493C6C" w:rsidP="00CB7450">
      <w:r>
        <w:rPr>
          <w:noProof/>
          <w:lang w:val="bg-BG" w:eastAsia="bg-BG"/>
        </w:rPr>
        <w:drawing>
          <wp:inline distT="0" distB="0" distL="0" distR="0">
            <wp:extent cx="5797550" cy="16002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4928" w:rsidRDefault="00874928" w:rsidP="00CB7450"/>
    <w:p w:rsidR="00221E8D" w:rsidRDefault="0094788C" w:rsidP="00CB7450">
      <w:r>
        <w:lastRenderedPageBreak/>
        <w:t>The pattern is used as follows:</w:t>
      </w:r>
    </w:p>
    <w:p w:rsidR="0094788C" w:rsidRDefault="0094788C" w:rsidP="00CB7450">
      <w:r>
        <w:t xml:space="preserve">Start from the first number in the valley (valley[0]) and add the number to the coins collected. </w:t>
      </w:r>
      <w:r w:rsidR="00482EA2">
        <w:t>Then use the first number in the pattern (pattern[0]) and go to position (0 + pattern[0])</w:t>
      </w:r>
      <w:r w:rsidR="004C02A7">
        <w:t xml:space="preserve"> in the valley.</w:t>
      </w:r>
      <w:r w:rsidR="00CF7CAA">
        <w:t xml:space="preserve"> Collect the coins from position 0 + pattern [0] and go to position (0 + pattern[0]) + pattern[1]m collect the coins, etc…</w:t>
      </w:r>
    </w:p>
    <w:p w:rsidR="004C02A7" w:rsidRDefault="00BD41FA" w:rsidP="00CB7450">
      <w:r>
        <w:t>When all the numbers from the pattern are used, start the pattern from the top.</w:t>
      </w:r>
    </w:p>
    <w:p w:rsidR="00FE042B" w:rsidRDefault="00FE042B" w:rsidP="00CB7450">
      <w:r>
        <w:t>The dwarfs escape the valley when they step on already visited position in the valley, or when they go out the valley (i.e. their current position + the number in the pattern is leading outside of the valley).</w:t>
      </w:r>
    </w:p>
    <w:p w:rsidR="00BD41FA" w:rsidRDefault="00FE042B" w:rsidP="00CB7450">
      <w:r>
        <w:t>Help the dwarfs and find the best pattern to use, so they can collect most coins.</w:t>
      </w:r>
    </w:p>
    <w:p w:rsidR="00C76356" w:rsidRPr="00552A9F" w:rsidRDefault="00C76356" w:rsidP="00C76356">
      <w:pPr>
        <w:pStyle w:val="Heading3"/>
      </w:pPr>
      <w:r w:rsidRPr="00552A9F">
        <w:t>Input</w:t>
      </w:r>
    </w:p>
    <w:p w:rsidR="00C76356" w:rsidRDefault="00C76356" w:rsidP="00C76356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C76356" w:rsidRDefault="00B24D0D" w:rsidP="00C76356">
      <w:r>
        <w:t xml:space="preserve">On the first line you will be given the </w:t>
      </w:r>
      <w:r w:rsidR="00FE042B">
        <w:t>valley - numbers separated with “</w:t>
      </w:r>
      <w:r w:rsidR="00CF7CAA">
        <w:t>, ”</w:t>
      </w:r>
      <w:r w:rsidR="00FE042B">
        <w:t xml:space="preserve"> (comma and space).</w:t>
      </w:r>
    </w:p>
    <w:p w:rsidR="00FE042B" w:rsidRDefault="00FE042B" w:rsidP="00C76356">
      <w:r>
        <w:t xml:space="preserve">On the second line you will be given </w:t>
      </w:r>
      <w:r w:rsidRPr="00CB4921">
        <w:rPr>
          <w:b/>
        </w:rPr>
        <w:t>M</w:t>
      </w:r>
      <w:r>
        <w:t xml:space="preserve"> – the number of patterns</w:t>
      </w:r>
      <w:r w:rsidR="00C41C4A">
        <w:t>.</w:t>
      </w:r>
    </w:p>
    <w:p w:rsidR="00C76356" w:rsidRPr="00552A9F" w:rsidRDefault="00B24D0D" w:rsidP="002062A1">
      <w:r>
        <w:t xml:space="preserve">On each of the next </w:t>
      </w:r>
      <w:r w:rsidR="002062A1">
        <w:rPr>
          <w:b/>
        </w:rPr>
        <w:t>M</w:t>
      </w:r>
      <w:r w:rsidR="002062A1">
        <w:t xml:space="preserve"> lines you will be given numbers, separated with “, “(comma and space), representing the patterns.</w:t>
      </w:r>
    </w:p>
    <w:p w:rsidR="00C76356" w:rsidRPr="00552A9F" w:rsidRDefault="00C76356" w:rsidP="00C76356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C76356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76356" w:rsidRPr="00552A9F" w:rsidRDefault="00FB0726" w:rsidP="00C76356">
      <w:pPr>
        <w:rPr>
          <w:rFonts w:hint="eastAsia"/>
        </w:rPr>
      </w:pPr>
      <w:r>
        <w:t xml:space="preserve">The output should contain </w:t>
      </w:r>
      <w:r w:rsidR="008B7B8E">
        <w:t>the maximal number of coins, that the dwarfs can collect using one of the patterns</w:t>
      </w:r>
    </w:p>
    <w:p w:rsidR="00C76356" w:rsidRPr="00552A9F" w:rsidRDefault="00C76356" w:rsidP="00C76356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C76356" w:rsidRDefault="000921BC" w:rsidP="001D71CC">
      <w:pPr>
        <w:numPr>
          <w:ilvl w:val="0"/>
          <w:numId w:val="17"/>
        </w:numPr>
        <w:spacing w:before="0" w:after="0"/>
        <w:jc w:val="left"/>
      </w:pPr>
      <w:r>
        <w:rPr>
          <w:b/>
        </w:rPr>
        <w:t>The numbers in the valley</w:t>
      </w:r>
      <w:r w:rsidR="00252525">
        <w:t xml:space="preserve"> will be between 1 and </w:t>
      </w:r>
      <w:r>
        <w:t>10 000</w:t>
      </w:r>
      <w:r w:rsidR="00252525">
        <w:t xml:space="preserve"> inclusive.</w:t>
      </w:r>
    </w:p>
    <w:p w:rsidR="000921BC" w:rsidRDefault="000921BC" w:rsidP="001D71CC">
      <w:pPr>
        <w:numPr>
          <w:ilvl w:val="0"/>
          <w:numId w:val="17"/>
        </w:numPr>
        <w:spacing w:before="0" w:after="0"/>
        <w:jc w:val="left"/>
      </w:pPr>
      <w:r>
        <w:rPr>
          <w:b/>
        </w:rPr>
        <w:t xml:space="preserve">M </w:t>
      </w:r>
      <w:r w:rsidRPr="000921BC">
        <w:t>will be</w:t>
      </w:r>
      <w:r>
        <w:t xml:space="preserve"> between 1 and 500</w:t>
      </w:r>
    </w:p>
    <w:p w:rsidR="000921BC" w:rsidRPr="000921BC" w:rsidRDefault="000921BC" w:rsidP="001D71CC">
      <w:pPr>
        <w:numPr>
          <w:ilvl w:val="0"/>
          <w:numId w:val="17"/>
        </w:numPr>
        <w:spacing w:before="0" w:after="0"/>
        <w:jc w:val="left"/>
      </w:pPr>
      <w:r w:rsidRPr="000921BC">
        <w:t xml:space="preserve">Each pattern will contain at most </w:t>
      </w:r>
      <w:r>
        <w:rPr>
          <w:b/>
        </w:rPr>
        <w:t>100 numbers</w:t>
      </w:r>
    </w:p>
    <w:p w:rsidR="000921BC" w:rsidRDefault="000921BC" w:rsidP="001D71CC">
      <w:pPr>
        <w:numPr>
          <w:ilvl w:val="0"/>
          <w:numId w:val="17"/>
        </w:numPr>
        <w:spacing w:before="0" w:after="0"/>
        <w:jc w:val="left"/>
      </w:pPr>
      <w:r>
        <w:t>Each of the numbers in the valley or in the patterns will be between -1000 and 1000</w:t>
      </w:r>
    </w:p>
    <w:p w:rsidR="00945FD8" w:rsidRDefault="00A23644" w:rsidP="00A23644">
      <w:pPr>
        <w:numPr>
          <w:ilvl w:val="0"/>
          <w:numId w:val="17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A23644" w:rsidRPr="000921BC" w:rsidRDefault="00A23644" w:rsidP="00A23644">
      <w:pPr>
        <w:numPr>
          <w:ilvl w:val="0"/>
          <w:numId w:val="17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76356" w:rsidRPr="00552A9F" w:rsidRDefault="001741DB" w:rsidP="00C76356">
      <w:pPr>
        <w:pStyle w:val="Heading3"/>
        <w:rPr>
          <w:rFonts w:hint="eastAsia"/>
          <w:lang w:eastAsia="ja-JP"/>
        </w:rPr>
      </w:pPr>
      <w:r>
        <w:rPr>
          <w:rFonts w:hint="eastAsia"/>
          <w:lang w:eastAsia="ja-JP"/>
        </w:rPr>
        <w:t>Example</w:t>
      </w:r>
    </w:p>
    <w:tbl>
      <w:tblPr>
        <w:tblW w:w="10348" w:type="dxa"/>
        <w:tblInd w:w="100" w:type="dxa"/>
        <w:tblLook w:val="0000"/>
      </w:tblPr>
      <w:tblGrid>
        <w:gridCol w:w="5529"/>
        <w:gridCol w:w="4819"/>
      </w:tblGrid>
      <w:tr w:rsidR="00BF6194" w:rsidRPr="00552A9F" w:rsidTr="00BF619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194" w:rsidRPr="00552A9F" w:rsidRDefault="00BF6194" w:rsidP="006675FF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Input 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194" w:rsidRPr="00552A9F" w:rsidRDefault="00BF6194" w:rsidP="006675FF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Output example</w:t>
            </w:r>
          </w:p>
        </w:tc>
      </w:tr>
      <w:tr w:rsidR="00BF6194" w:rsidTr="00BF619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BC" w:rsidRPr="000921BC" w:rsidRDefault="000921BC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921BC">
              <w:rPr>
                <w:rFonts w:ascii="Consolas" w:hAnsi="Consolas" w:cs="Consolas"/>
                <w:bCs/>
                <w:noProof/>
              </w:rPr>
              <w:t>1, 3, -6, 7, 4 ,1, 12</w:t>
            </w:r>
          </w:p>
          <w:p w:rsidR="000921BC" w:rsidRPr="000921BC" w:rsidRDefault="000921BC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921BC">
              <w:rPr>
                <w:rFonts w:ascii="Consolas" w:hAnsi="Consolas" w:cs="Consolas"/>
                <w:bCs/>
                <w:noProof/>
              </w:rPr>
              <w:t>3</w:t>
            </w:r>
          </w:p>
          <w:p w:rsidR="000921BC" w:rsidRPr="000921BC" w:rsidRDefault="000921BC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921BC">
              <w:rPr>
                <w:rFonts w:ascii="Consolas" w:hAnsi="Consolas" w:cs="Consolas"/>
                <w:bCs/>
                <w:noProof/>
              </w:rPr>
              <w:t>1, 2, -3</w:t>
            </w:r>
          </w:p>
          <w:p w:rsidR="000921BC" w:rsidRPr="000921BC" w:rsidRDefault="000921BC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921BC">
              <w:rPr>
                <w:rFonts w:ascii="Consolas" w:hAnsi="Consolas" w:cs="Consolas"/>
                <w:bCs/>
                <w:noProof/>
              </w:rPr>
              <w:t>1, 3, -2</w:t>
            </w:r>
          </w:p>
          <w:p w:rsidR="00480369" w:rsidRDefault="000921BC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921BC">
              <w:rPr>
                <w:rFonts w:ascii="Consolas" w:hAnsi="Consolas" w:cs="Consolas"/>
                <w:bCs/>
                <w:noProof/>
              </w:rPr>
              <w:t>1, -1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194" w:rsidRDefault="000921BC" w:rsidP="00BF619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921BC">
              <w:rPr>
                <w:rFonts w:ascii="Consolas" w:hAnsi="Consolas" w:cs="Consolas"/>
                <w:bCs/>
                <w:noProof/>
              </w:rPr>
              <w:t>21</w:t>
            </w:r>
          </w:p>
        </w:tc>
      </w:tr>
    </w:tbl>
    <w:p w:rsidR="004C466E" w:rsidRPr="00C76356" w:rsidRDefault="004C466E" w:rsidP="00BF6194"/>
    <w:sectPr w:rsidR="004C466E" w:rsidRPr="00C76356" w:rsidSect="00346B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D63" w:rsidRDefault="007E7D63">
      <w:r>
        <w:separator/>
      </w:r>
    </w:p>
  </w:endnote>
  <w:endnote w:type="continuationSeparator" w:id="1">
    <w:p w:rsidR="007E7D63" w:rsidRDefault="007E7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493C6C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493C6C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D63" w:rsidRDefault="007E7D63">
      <w:r>
        <w:separator/>
      </w:r>
    </w:p>
  </w:footnote>
  <w:footnote w:type="continuationSeparator" w:id="1">
    <w:p w:rsidR="007E7D63" w:rsidRDefault="007E7D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93C6C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4"/>
  </w:num>
  <w:num w:numId="2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13FC6"/>
    <w:rsid w:val="00022EAF"/>
    <w:rsid w:val="00024338"/>
    <w:rsid w:val="00027702"/>
    <w:rsid w:val="00034946"/>
    <w:rsid w:val="00051A0F"/>
    <w:rsid w:val="00051ABB"/>
    <w:rsid w:val="0006092C"/>
    <w:rsid w:val="00063ABA"/>
    <w:rsid w:val="00066531"/>
    <w:rsid w:val="00070CA5"/>
    <w:rsid w:val="00071D81"/>
    <w:rsid w:val="000733CB"/>
    <w:rsid w:val="000740B9"/>
    <w:rsid w:val="0007482B"/>
    <w:rsid w:val="00082A88"/>
    <w:rsid w:val="00084135"/>
    <w:rsid w:val="00084F57"/>
    <w:rsid w:val="00087B3B"/>
    <w:rsid w:val="000921BC"/>
    <w:rsid w:val="000943BF"/>
    <w:rsid w:val="000A5461"/>
    <w:rsid w:val="000B4A63"/>
    <w:rsid w:val="000C7484"/>
    <w:rsid w:val="000D2DC3"/>
    <w:rsid w:val="000E494F"/>
    <w:rsid w:val="000E532F"/>
    <w:rsid w:val="000E6EA7"/>
    <w:rsid w:val="00104E25"/>
    <w:rsid w:val="00110D80"/>
    <w:rsid w:val="001248BE"/>
    <w:rsid w:val="00125006"/>
    <w:rsid w:val="00134C58"/>
    <w:rsid w:val="0014248C"/>
    <w:rsid w:val="00147D8A"/>
    <w:rsid w:val="001510E9"/>
    <w:rsid w:val="0015630B"/>
    <w:rsid w:val="001741DB"/>
    <w:rsid w:val="0017625F"/>
    <w:rsid w:val="00182F25"/>
    <w:rsid w:val="001847E6"/>
    <w:rsid w:val="00184DE6"/>
    <w:rsid w:val="00190FDA"/>
    <w:rsid w:val="00193E4B"/>
    <w:rsid w:val="001957A4"/>
    <w:rsid w:val="00196928"/>
    <w:rsid w:val="001976E7"/>
    <w:rsid w:val="001B00CA"/>
    <w:rsid w:val="001B2433"/>
    <w:rsid w:val="001C6B8B"/>
    <w:rsid w:val="001D50B4"/>
    <w:rsid w:val="001D71CC"/>
    <w:rsid w:val="001E177B"/>
    <w:rsid w:val="002062A1"/>
    <w:rsid w:val="00213EAA"/>
    <w:rsid w:val="00221E8D"/>
    <w:rsid w:val="002256CC"/>
    <w:rsid w:val="0023691D"/>
    <w:rsid w:val="00241424"/>
    <w:rsid w:val="0025114C"/>
    <w:rsid w:val="00252525"/>
    <w:rsid w:val="00270DD5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D2F66"/>
    <w:rsid w:val="002F27CA"/>
    <w:rsid w:val="003025F1"/>
    <w:rsid w:val="003217F0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1B7D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0369"/>
    <w:rsid w:val="00482EA2"/>
    <w:rsid w:val="004910D1"/>
    <w:rsid w:val="00493C6C"/>
    <w:rsid w:val="00497068"/>
    <w:rsid w:val="00497B98"/>
    <w:rsid w:val="004B0789"/>
    <w:rsid w:val="004C02A7"/>
    <w:rsid w:val="004C0AC3"/>
    <w:rsid w:val="004C0C23"/>
    <w:rsid w:val="004C466E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17DF4"/>
    <w:rsid w:val="00535770"/>
    <w:rsid w:val="005361C2"/>
    <w:rsid w:val="0053698C"/>
    <w:rsid w:val="005414FD"/>
    <w:rsid w:val="00541970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963CB"/>
    <w:rsid w:val="005A2EF8"/>
    <w:rsid w:val="005B0D5C"/>
    <w:rsid w:val="005C6547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A0183"/>
    <w:rsid w:val="006A7D51"/>
    <w:rsid w:val="006B01AC"/>
    <w:rsid w:val="006B13C8"/>
    <w:rsid w:val="006C38CD"/>
    <w:rsid w:val="006C3BA5"/>
    <w:rsid w:val="006D04FB"/>
    <w:rsid w:val="006D0EED"/>
    <w:rsid w:val="006D1308"/>
    <w:rsid w:val="006D6088"/>
    <w:rsid w:val="006E1F56"/>
    <w:rsid w:val="006E4384"/>
    <w:rsid w:val="006F0602"/>
    <w:rsid w:val="007027E3"/>
    <w:rsid w:val="00702E43"/>
    <w:rsid w:val="00705732"/>
    <w:rsid w:val="00706CA1"/>
    <w:rsid w:val="007079C8"/>
    <w:rsid w:val="00714254"/>
    <w:rsid w:val="0071580A"/>
    <w:rsid w:val="00727112"/>
    <w:rsid w:val="00732CC6"/>
    <w:rsid w:val="00733200"/>
    <w:rsid w:val="0074784A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B407E"/>
    <w:rsid w:val="007C4F57"/>
    <w:rsid w:val="007D7773"/>
    <w:rsid w:val="007E26BB"/>
    <w:rsid w:val="007E3DB6"/>
    <w:rsid w:val="007E682E"/>
    <w:rsid w:val="007E6837"/>
    <w:rsid w:val="007E7D63"/>
    <w:rsid w:val="007E7FC1"/>
    <w:rsid w:val="00800BC7"/>
    <w:rsid w:val="008069D4"/>
    <w:rsid w:val="00822482"/>
    <w:rsid w:val="00823DEE"/>
    <w:rsid w:val="00827AA4"/>
    <w:rsid w:val="0083015F"/>
    <w:rsid w:val="00840E37"/>
    <w:rsid w:val="0084132D"/>
    <w:rsid w:val="00845452"/>
    <w:rsid w:val="008471B5"/>
    <w:rsid w:val="00847872"/>
    <w:rsid w:val="008514AF"/>
    <w:rsid w:val="008571CD"/>
    <w:rsid w:val="0086473A"/>
    <w:rsid w:val="008652A1"/>
    <w:rsid w:val="0087049B"/>
    <w:rsid w:val="00872BA1"/>
    <w:rsid w:val="00874928"/>
    <w:rsid w:val="008758B8"/>
    <w:rsid w:val="00887AEA"/>
    <w:rsid w:val="00895207"/>
    <w:rsid w:val="00896023"/>
    <w:rsid w:val="008A1F72"/>
    <w:rsid w:val="008B0C41"/>
    <w:rsid w:val="008B5C37"/>
    <w:rsid w:val="008B67CB"/>
    <w:rsid w:val="008B7B8E"/>
    <w:rsid w:val="008D292C"/>
    <w:rsid w:val="008D388A"/>
    <w:rsid w:val="008D4936"/>
    <w:rsid w:val="008D5082"/>
    <w:rsid w:val="008D61D9"/>
    <w:rsid w:val="008E15AD"/>
    <w:rsid w:val="008E52A6"/>
    <w:rsid w:val="008E61EC"/>
    <w:rsid w:val="008F7DA1"/>
    <w:rsid w:val="00906BEF"/>
    <w:rsid w:val="009128CD"/>
    <w:rsid w:val="0091723A"/>
    <w:rsid w:val="009247A7"/>
    <w:rsid w:val="00931142"/>
    <w:rsid w:val="00936A7E"/>
    <w:rsid w:val="009370B8"/>
    <w:rsid w:val="00940E9B"/>
    <w:rsid w:val="00941EE5"/>
    <w:rsid w:val="00945FD8"/>
    <w:rsid w:val="0094788C"/>
    <w:rsid w:val="0095490F"/>
    <w:rsid w:val="00957512"/>
    <w:rsid w:val="00971AB8"/>
    <w:rsid w:val="009770F1"/>
    <w:rsid w:val="00977449"/>
    <w:rsid w:val="00991301"/>
    <w:rsid w:val="009A534F"/>
    <w:rsid w:val="009B46EB"/>
    <w:rsid w:val="009E20E5"/>
    <w:rsid w:val="009E5CA1"/>
    <w:rsid w:val="009E717D"/>
    <w:rsid w:val="009F2FFB"/>
    <w:rsid w:val="00A046D8"/>
    <w:rsid w:val="00A23644"/>
    <w:rsid w:val="00A271AE"/>
    <w:rsid w:val="00A45C57"/>
    <w:rsid w:val="00A66D6C"/>
    <w:rsid w:val="00A72D3B"/>
    <w:rsid w:val="00A72E9D"/>
    <w:rsid w:val="00A74A55"/>
    <w:rsid w:val="00A7521A"/>
    <w:rsid w:val="00A85672"/>
    <w:rsid w:val="00A85EDE"/>
    <w:rsid w:val="00A9626F"/>
    <w:rsid w:val="00A97129"/>
    <w:rsid w:val="00AA12AA"/>
    <w:rsid w:val="00AA25F7"/>
    <w:rsid w:val="00AB104D"/>
    <w:rsid w:val="00AB15CE"/>
    <w:rsid w:val="00AB31BD"/>
    <w:rsid w:val="00AC73A6"/>
    <w:rsid w:val="00AC7895"/>
    <w:rsid w:val="00AD0916"/>
    <w:rsid w:val="00AE5F07"/>
    <w:rsid w:val="00B05F43"/>
    <w:rsid w:val="00B13659"/>
    <w:rsid w:val="00B205EC"/>
    <w:rsid w:val="00B21BD9"/>
    <w:rsid w:val="00B222C7"/>
    <w:rsid w:val="00B24D0D"/>
    <w:rsid w:val="00B351D2"/>
    <w:rsid w:val="00B409DD"/>
    <w:rsid w:val="00B42CD8"/>
    <w:rsid w:val="00B55646"/>
    <w:rsid w:val="00B65A45"/>
    <w:rsid w:val="00B65F4B"/>
    <w:rsid w:val="00B72C41"/>
    <w:rsid w:val="00B73A88"/>
    <w:rsid w:val="00B8107E"/>
    <w:rsid w:val="00B82254"/>
    <w:rsid w:val="00B864B2"/>
    <w:rsid w:val="00BA08C1"/>
    <w:rsid w:val="00BA51CA"/>
    <w:rsid w:val="00BA6361"/>
    <w:rsid w:val="00BA77F3"/>
    <w:rsid w:val="00BB17A9"/>
    <w:rsid w:val="00BB222F"/>
    <w:rsid w:val="00BB4534"/>
    <w:rsid w:val="00BC389A"/>
    <w:rsid w:val="00BD41FA"/>
    <w:rsid w:val="00BD4535"/>
    <w:rsid w:val="00BD4ECE"/>
    <w:rsid w:val="00BD557D"/>
    <w:rsid w:val="00BD68FF"/>
    <w:rsid w:val="00BF1CB7"/>
    <w:rsid w:val="00BF48FB"/>
    <w:rsid w:val="00BF5C48"/>
    <w:rsid w:val="00BF6194"/>
    <w:rsid w:val="00C03AED"/>
    <w:rsid w:val="00C106CA"/>
    <w:rsid w:val="00C17D8D"/>
    <w:rsid w:val="00C2752F"/>
    <w:rsid w:val="00C3422D"/>
    <w:rsid w:val="00C34DDD"/>
    <w:rsid w:val="00C41C4A"/>
    <w:rsid w:val="00C420D7"/>
    <w:rsid w:val="00C52D17"/>
    <w:rsid w:val="00C72A77"/>
    <w:rsid w:val="00C74A16"/>
    <w:rsid w:val="00C75802"/>
    <w:rsid w:val="00C76356"/>
    <w:rsid w:val="00C80649"/>
    <w:rsid w:val="00C90C64"/>
    <w:rsid w:val="00CA1113"/>
    <w:rsid w:val="00CB4921"/>
    <w:rsid w:val="00CB7450"/>
    <w:rsid w:val="00CB7622"/>
    <w:rsid w:val="00CC074D"/>
    <w:rsid w:val="00CC0A1F"/>
    <w:rsid w:val="00CD08B6"/>
    <w:rsid w:val="00CD587F"/>
    <w:rsid w:val="00CD5AFA"/>
    <w:rsid w:val="00CE79B7"/>
    <w:rsid w:val="00CF2197"/>
    <w:rsid w:val="00CF7CAA"/>
    <w:rsid w:val="00D03530"/>
    <w:rsid w:val="00D10D97"/>
    <w:rsid w:val="00D164DC"/>
    <w:rsid w:val="00D25231"/>
    <w:rsid w:val="00D31CE4"/>
    <w:rsid w:val="00D42DD5"/>
    <w:rsid w:val="00D44C79"/>
    <w:rsid w:val="00D45455"/>
    <w:rsid w:val="00D522F6"/>
    <w:rsid w:val="00D551F8"/>
    <w:rsid w:val="00D73A9B"/>
    <w:rsid w:val="00D73AFC"/>
    <w:rsid w:val="00D73E22"/>
    <w:rsid w:val="00D75DB1"/>
    <w:rsid w:val="00D77D88"/>
    <w:rsid w:val="00D840B7"/>
    <w:rsid w:val="00D8439C"/>
    <w:rsid w:val="00D84865"/>
    <w:rsid w:val="00D86395"/>
    <w:rsid w:val="00D865A8"/>
    <w:rsid w:val="00DB0F13"/>
    <w:rsid w:val="00DB209F"/>
    <w:rsid w:val="00DB601A"/>
    <w:rsid w:val="00DC2114"/>
    <w:rsid w:val="00DD2674"/>
    <w:rsid w:val="00DD2EBC"/>
    <w:rsid w:val="00DE0129"/>
    <w:rsid w:val="00DF0BCF"/>
    <w:rsid w:val="00DF1A77"/>
    <w:rsid w:val="00DF4650"/>
    <w:rsid w:val="00E025A2"/>
    <w:rsid w:val="00E20B92"/>
    <w:rsid w:val="00E25A5E"/>
    <w:rsid w:val="00E40570"/>
    <w:rsid w:val="00E44CB0"/>
    <w:rsid w:val="00E452E8"/>
    <w:rsid w:val="00E51190"/>
    <w:rsid w:val="00E53152"/>
    <w:rsid w:val="00E61398"/>
    <w:rsid w:val="00E62A7E"/>
    <w:rsid w:val="00E647DC"/>
    <w:rsid w:val="00E70184"/>
    <w:rsid w:val="00E74F2F"/>
    <w:rsid w:val="00E83D12"/>
    <w:rsid w:val="00E90A24"/>
    <w:rsid w:val="00E96136"/>
    <w:rsid w:val="00EA08B0"/>
    <w:rsid w:val="00EA0B21"/>
    <w:rsid w:val="00EA579E"/>
    <w:rsid w:val="00EA665A"/>
    <w:rsid w:val="00EB5595"/>
    <w:rsid w:val="00EC1617"/>
    <w:rsid w:val="00EC54DD"/>
    <w:rsid w:val="00EC6894"/>
    <w:rsid w:val="00EC7DC4"/>
    <w:rsid w:val="00ED2F3E"/>
    <w:rsid w:val="00ED3504"/>
    <w:rsid w:val="00ED4464"/>
    <w:rsid w:val="00ED7BC2"/>
    <w:rsid w:val="00EE1904"/>
    <w:rsid w:val="00EF72FB"/>
    <w:rsid w:val="00F030AF"/>
    <w:rsid w:val="00F13D72"/>
    <w:rsid w:val="00F14419"/>
    <w:rsid w:val="00F155FD"/>
    <w:rsid w:val="00F15A81"/>
    <w:rsid w:val="00F20488"/>
    <w:rsid w:val="00F30CB3"/>
    <w:rsid w:val="00F35CD4"/>
    <w:rsid w:val="00F44305"/>
    <w:rsid w:val="00F5031A"/>
    <w:rsid w:val="00F62CEE"/>
    <w:rsid w:val="00F642FA"/>
    <w:rsid w:val="00F67F10"/>
    <w:rsid w:val="00F845B7"/>
    <w:rsid w:val="00F95498"/>
    <w:rsid w:val="00FB0726"/>
    <w:rsid w:val="00FC3BEF"/>
    <w:rsid w:val="00FE042B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5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BE155-5286-4D84-B0F8-D4DEF426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2596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2014-05-06T20:46:00Z</dcterms:created>
  <dcterms:modified xsi:type="dcterms:W3CDTF">2014-05-06T20:46:00Z</dcterms:modified>
</cp:coreProperties>
</file>