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D873BE" w:rsidP="007A07BD">
      <w:pPr>
        <w:pStyle w:val="Heading2"/>
        <w:spacing w:before="120"/>
        <w:jc w:val="center"/>
      </w:pPr>
      <w:r>
        <w:t>Decode and Decrypt</w:t>
      </w:r>
    </w:p>
    <w:p w:rsidR="00D873BE" w:rsidRDefault="00D873BE" w:rsidP="00E76298">
      <w:r>
        <w:t>So, being a KO-NE (Key Observation – Notification Expert), you really don't like the idea, that half the company you work for has started using a new method of messaging. This new method encrypts and encodes (compresses) the messages. Encoding is all well and good – company's saving on Broadband and all that jazz – but it's the encryption part you really have a problem with. After all</w:t>
      </w:r>
      <w:r w:rsidR="00340F30">
        <w:t>,</w:t>
      </w:r>
      <w:r>
        <w:t xml:space="preserve"> your job is "observation" and you really can't </w:t>
      </w:r>
      <w:r w:rsidR="00340F30">
        <w:t>be effective at that when you can't even read the damn thing.</w:t>
      </w:r>
    </w:p>
    <w:p w:rsidR="00A639DC" w:rsidRDefault="00340F30" w:rsidP="00E76298">
      <w:r>
        <w:t xml:space="preserve">Good thing is, being as good as you are, you found the source of the idea for the messaging system – some old article, describing a primitive but effective encoding and encryption algorithm. So much for security by obscurity. Here's the </w:t>
      </w:r>
      <w:r w:rsidR="004A69F2">
        <w:t xml:space="preserve">encryption and encoding </w:t>
      </w:r>
      <w:r>
        <w:t>algorithm description from the article:</w:t>
      </w:r>
    </w:p>
    <w:p w:rsidR="00A639DC" w:rsidRPr="00A639DC" w:rsidRDefault="00A639DC" w:rsidP="00A639DC">
      <w:pPr>
        <w:numPr>
          <w:ilvl w:val="0"/>
          <w:numId w:val="22"/>
        </w:numPr>
      </w:pPr>
      <w:r>
        <w:t xml:space="preserve">We are given a </w:t>
      </w:r>
      <w:r w:rsidRPr="00A639DC">
        <w:rPr>
          <w:b/>
        </w:rPr>
        <w:t>message</w:t>
      </w:r>
      <w:r>
        <w:t xml:space="preserve"> and a </w:t>
      </w:r>
      <w:r w:rsidRPr="00A639DC">
        <w:rPr>
          <w:b/>
        </w:rPr>
        <w:t>cypher</w:t>
      </w:r>
    </w:p>
    <w:p w:rsidR="00A639DC" w:rsidRDefault="00A639DC" w:rsidP="00A639DC">
      <w:pPr>
        <w:numPr>
          <w:ilvl w:val="1"/>
          <w:numId w:val="22"/>
        </w:numPr>
      </w:pPr>
      <w:r>
        <w:t>The message is the text the user wants to transmit</w:t>
      </w:r>
    </w:p>
    <w:p w:rsidR="00A639DC" w:rsidRDefault="00A639DC" w:rsidP="00A639DC">
      <w:pPr>
        <w:numPr>
          <w:ilvl w:val="1"/>
          <w:numId w:val="22"/>
        </w:numPr>
      </w:pPr>
      <w:r>
        <w:t xml:space="preserve">The cypher is a string which </w:t>
      </w:r>
      <w:r w:rsidR="002C5B82">
        <w:t>is</w:t>
      </w:r>
      <w:r>
        <w:t xml:space="preserve"> used to encrypt and decrypt the message</w:t>
      </w:r>
    </w:p>
    <w:p w:rsidR="002C5B82" w:rsidRDefault="002C5B82" w:rsidP="00A639DC">
      <w:pPr>
        <w:numPr>
          <w:ilvl w:val="1"/>
          <w:numId w:val="22"/>
        </w:numPr>
      </w:pPr>
      <w:r>
        <w:t xml:space="preserve">The encrypted message is called </w:t>
      </w:r>
      <w:r w:rsidRPr="002C5B82">
        <w:rPr>
          <w:b/>
        </w:rPr>
        <w:t>cypherText</w:t>
      </w:r>
    </w:p>
    <w:p w:rsidR="00A639DC" w:rsidRDefault="002C5B82" w:rsidP="00A639DC">
      <w:pPr>
        <w:numPr>
          <w:ilvl w:val="0"/>
          <w:numId w:val="22"/>
        </w:numPr>
      </w:pPr>
      <w:r>
        <w:t xml:space="preserve">We define a function </w:t>
      </w:r>
      <w:r w:rsidRPr="002C5B82">
        <w:rPr>
          <w:b/>
        </w:rPr>
        <w:t>Encrypt</w:t>
      </w:r>
      <w:r>
        <w:t>, which takes a message and a cypher:</w:t>
      </w:r>
    </w:p>
    <w:p w:rsidR="002C5B82" w:rsidRDefault="002C5B82" w:rsidP="002C5B82">
      <w:pPr>
        <w:numPr>
          <w:ilvl w:val="1"/>
          <w:numId w:val="22"/>
        </w:numPr>
      </w:pPr>
      <w:r>
        <w:t xml:space="preserve">It iterates over the symbols in the message and the cypher </w:t>
      </w:r>
    </w:p>
    <w:p w:rsidR="002C5B82" w:rsidRDefault="002C5B82" w:rsidP="002C5B82">
      <w:pPr>
        <w:numPr>
          <w:ilvl w:val="1"/>
          <w:numId w:val="22"/>
        </w:numPr>
      </w:pPr>
      <w:r>
        <w:t xml:space="preserve">For each </w:t>
      </w:r>
      <w:r w:rsidRPr="002C5B82">
        <w:rPr>
          <w:b/>
        </w:rPr>
        <w:t>pair of symbols</w:t>
      </w:r>
      <w:r>
        <w:t xml:space="preserve">, it takes their </w:t>
      </w:r>
      <w:r w:rsidRPr="002C5B82">
        <w:rPr>
          <w:b/>
        </w:rPr>
        <w:t xml:space="preserve">codes </w:t>
      </w:r>
      <w:r>
        <w:t xml:space="preserve">(in the table below) and computes the </w:t>
      </w:r>
      <w:r w:rsidRPr="002C5B82">
        <w:rPr>
          <w:b/>
        </w:rPr>
        <w:t>bitwise XOR</w:t>
      </w:r>
      <w:r>
        <w:t xml:space="preserve"> of the </w:t>
      </w:r>
      <w:r w:rsidRPr="002C5B82">
        <w:rPr>
          <w:b/>
        </w:rPr>
        <w:t>symbol in the message</w:t>
      </w:r>
      <w:r>
        <w:t xml:space="preserve"> with the </w:t>
      </w:r>
      <w:r w:rsidRPr="002C5B82">
        <w:rPr>
          <w:b/>
        </w:rPr>
        <w:t>symbol in the cypher</w:t>
      </w:r>
      <w:r>
        <w:t xml:space="preserve">. </w:t>
      </w:r>
    </w:p>
    <w:tbl>
      <w:tblPr>
        <w:tblpPr w:leftFromText="180" w:rightFromText="180" w:vertAnchor="text" w:horzAnchor="margin" w:tblpY="33"/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/>
      </w:tblPr>
      <w:tblGrid>
        <w:gridCol w:w="355"/>
        <w:gridCol w:w="347"/>
        <w:gridCol w:w="344"/>
        <w:gridCol w:w="364"/>
        <w:gridCol w:w="334"/>
        <w:gridCol w:w="327"/>
        <w:gridCol w:w="368"/>
        <w:gridCol w:w="366"/>
        <w:gridCol w:w="323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29"/>
        <w:gridCol w:w="429"/>
        <w:gridCol w:w="429"/>
      </w:tblGrid>
      <w:tr w:rsidR="002C5B82" w:rsidTr="002C5B82">
        <w:tc>
          <w:tcPr>
            <w:tcW w:w="355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A</w:t>
            </w:r>
          </w:p>
        </w:tc>
        <w:tc>
          <w:tcPr>
            <w:tcW w:w="347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B</w:t>
            </w:r>
          </w:p>
        </w:tc>
        <w:tc>
          <w:tcPr>
            <w:tcW w:w="344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C</w:t>
            </w:r>
          </w:p>
        </w:tc>
        <w:tc>
          <w:tcPr>
            <w:tcW w:w="364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D</w:t>
            </w:r>
          </w:p>
        </w:tc>
        <w:tc>
          <w:tcPr>
            <w:tcW w:w="334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E</w:t>
            </w:r>
          </w:p>
        </w:tc>
        <w:tc>
          <w:tcPr>
            <w:tcW w:w="327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F</w:t>
            </w:r>
          </w:p>
        </w:tc>
        <w:tc>
          <w:tcPr>
            <w:tcW w:w="368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G</w:t>
            </w:r>
          </w:p>
        </w:tc>
        <w:tc>
          <w:tcPr>
            <w:tcW w:w="366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H</w:t>
            </w:r>
          </w:p>
        </w:tc>
        <w:tc>
          <w:tcPr>
            <w:tcW w:w="323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I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J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K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L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M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N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O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P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Q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R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S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T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U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V</w:t>
            </w:r>
          </w:p>
        </w:tc>
        <w:tc>
          <w:tcPr>
            <w:tcW w:w="430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W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X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Y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Z</w:t>
            </w:r>
          </w:p>
        </w:tc>
      </w:tr>
      <w:tr w:rsidR="002C5B82" w:rsidTr="002C5B82">
        <w:tc>
          <w:tcPr>
            <w:tcW w:w="355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47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44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64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34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27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368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366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323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30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</w:tbl>
    <w:p w:rsidR="002C5B82" w:rsidRDefault="002C5B82" w:rsidP="002C5B82">
      <w:pPr>
        <w:numPr>
          <w:ilvl w:val="1"/>
          <w:numId w:val="22"/>
        </w:numPr>
      </w:pPr>
      <w:r>
        <w:t xml:space="preserve">The </w:t>
      </w:r>
      <w:r w:rsidRPr="002C5B82">
        <w:rPr>
          <w:b/>
        </w:rPr>
        <w:t>resulting code</w:t>
      </w:r>
      <w:r>
        <w:t xml:space="preserve"> is </w:t>
      </w:r>
      <w:r w:rsidRPr="002C5B82">
        <w:rPr>
          <w:b/>
        </w:rPr>
        <w:t>summed</w:t>
      </w:r>
      <w:r>
        <w:t xml:space="preserve"> with the </w:t>
      </w:r>
      <w:r w:rsidRPr="002C5B82">
        <w:rPr>
          <w:b/>
        </w:rPr>
        <w:t>ASCII code of the character 'A'</w:t>
      </w:r>
      <w:r w:rsidR="00EB00E2">
        <w:rPr>
          <w:b/>
        </w:rPr>
        <w:t xml:space="preserve"> </w:t>
      </w:r>
      <w:r w:rsidR="00EB00E2" w:rsidRPr="00EB00E2">
        <w:t>(</w:t>
      </w:r>
      <w:r w:rsidR="00EB00E2">
        <w:t>65</w:t>
      </w:r>
      <w:r w:rsidR="00EB00E2" w:rsidRPr="00EB00E2">
        <w:t>)</w:t>
      </w:r>
      <w:r>
        <w:t>, giving a new ASCII code</w:t>
      </w:r>
    </w:p>
    <w:p w:rsidR="002C5B82" w:rsidRPr="004A5D67" w:rsidRDefault="002C5B82" w:rsidP="002C5B82">
      <w:pPr>
        <w:numPr>
          <w:ilvl w:val="1"/>
          <w:numId w:val="22"/>
        </w:numPr>
      </w:pPr>
      <w:r>
        <w:t xml:space="preserve">The </w:t>
      </w:r>
      <w:r w:rsidRPr="004A5D67">
        <w:rPr>
          <w:b/>
        </w:rPr>
        <w:t>character corresponding to this new ASCII code</w:t>
      </w:r>
      <w:r>
        <w:t xml:space="preserve"> is </w:t>
      </w:r>
      <w:r w:rsidR="004A5D67">
        <w:t xml:space="preserve">the </w:t>
      </w:r>
      <w:r w:rsidR="004A5D67" w:rsidRPr="004A5D67">
        <w:rPr>
          <w:b/>
        </w:rPr>
        <w:t>encrypted representation</w:t>
      </w:r>
      <w:r w:rsidR="004A5D67">
        <w:t xml:space="preserve"> of the respective </w:t>
      </w:r>
      <w:r w:rsidR="004A5D67" w:rsidRPr="004A5D67">
        <w:rPr>
          <w:b/>
        </w:rPr>
        <w:t>character in the message</w:t>
      </w:r>
    </w:p>
    <w:p w:rsidR="004A5D67" w:rsidRDefault="004A5D67" w:rsidP="00EB56EF">
      <w:pPr>
        <w:numPr>
          <w:ilvl w:val="1"/>
          <w:numId w:val="22"/>
        </w:numPr>
      </w:pPr>
      <w:r>
        <w:t xml:space="preserve">If the cypher string is shorter than the message, using it symbols loops to the beginning of the cypher. </w:t>
      </w:r>
      <w:r w:rsidR="00EB56EF">
        <w:t xml:space="preserve"> </w:t>
      </w:r>
      <w:r>
        <w:t>E.g. for a message "</w:t>
      </w:r>
      <w:r w:rsidR="00EB56EF" w:rsidRPr="004E0F58">
        <w:rPr>
          <w:b/>
        </w:rPr>
        <w:t>ABCDE</w:t>
      </w:r>
      <w:r>
        <w:t>" and a cypher "</w:t>
      </w:r>
      <w:r w:rsidR="00EB56EF" w:rsidRPr="004E0F58">
        <w:rPr>
          <w:b/>
        </w:rPr>
        <w:t>PQR</w:t>
      </w:r>
      <w:r>
        <w:t>" we will have:</w:t>
      </w:r>
    </w:p>
    <w:p w:rsidR="00EB56EF" w:rsidRPr="004A5D67" w:rsidRDefault="004A5D67" w:rsidP="00EB56EF">
      <w:pPr>
        <w:numPr>
          <w:ilvl w:val="2"/>
          <w:numId w:val="22"/>
        </w:numPr>
      </w:pPr>
      <w:r w:rsidRPr="00EB56EF">
        <w:rPr>
          <w:b/>
        </w:rPr>
        <w:t>'</w:t>
      </w:r>
      <w:r w:rsidR="00EB56EF" w:rsidRPr="00EB56EF">
        <w:rPr>
          <w:b/>
        </w:rPr>
        <w:t>A</w:t>
      </w:r>
      <w:r w:rsidRPr="00EB56EF">
        <w:rPr>
          <w:b/>
        </w:rPr>
        <w:t>' encrypted with '</w:t>
      </w:r>
      <w:r w:rsidR="00EB56EF" w:rsidRPr="00EB56EF">
        <w:rPr>
          <w:b/>
        </w:rPr>
        <w:t>P</w:t>
      </w:r>
      <w:r w:rsidRPr="00EB56EF">
        <w:rPr>
          <w:b/>
        </w:rPr>
        <w:t>'</w:t>
      </w:r>
      <w:r w:rsidR="00EB56EF">
        <w:t xml:space="preserve"> = 'P'</w:t>
      </w:r>
      <w:r>
        <w:t xml:space="preserve">, </w:t>
      </w:r>
      <w:r w:rsidRPr="00EB56EF">
        <w:rPr>
          <w:b/>
        </w:rPr>
        <w:t>'</w:t>
      </w:r>
      <w:r w:rsidR="00EB56EF" w:rsidRPr="00EB56EF">
        <w:rPr>
          <w:b/>
        </w:rPr>
        <w:t>B</w:t>
      </w:r>
      <w:r w:rsidRPr="00EB56EF">
        <w:rPr>
          <w:b/>
        </w:rPr>
        <w:t>' encrypted with '</w:t>
      </w:r>
      <w:r w:rsidR="00EB56EF" w:rsidRPr="00EB56EF">
        <w:rPr>
          <w:b/>
        </w:rPr>
        <w:t>Q'</w:t>
      </w:r>
      <w:r w:rsidR="00EB56EF">
        <w:t xml:space="preserve"> = 'R'</w:t>
      </w:r>
      <w:r>
        <w:t xml:space="preserve">, </w:t>
      </w:r>
      <w:r w:rsidRPr="00EB56EF">
        <w:rPr>
          <w:b/>
        </w:rPr>
        <w:t>'</w:t>
      </w:r>
      <w:r w:rsidR="00EB56EF" w:rsidRPr="00EB56EF">
        <w:rPr>
          <w:b/>
        </w:rPr>
        <w:t>C</w:t>
      </w:r>
      <w:r w:rsidRPr="00EB56EF">
        <w:rPr>
          <w:b/>
        </w:rPr>
        <w:t>' encrypted with '</w:t>
      </w:r>
      <w:r w:rsidR="00EB56EF" w:rsidRPr="00EB56EF">
        <w:rPr>
          <w:b/>
        </w:rPr>
        <w:t>R</w:t>
      </w:r>
      <w:r w:rsidRPr="00EB56EF">
        <w:rPr>
          <w:b/>
        </w:rPr>
        <w:t>'</w:t>
      </w:r>
      <w:r w:rsidR="00EB56EF">
        <w:t xml:space="preserve"> = 'T'</w:t>
      </w:r>
      <w:r>
        <w:t xml:space="preserve">, </w:t>
      </w:r>
      <w:r w:rsidRPr="00EB56EF">
        <w:rPr>
          <w:b/>
          <w:u w:val="single"/>
        </w:rPr>
        <w:t>'</w:t>
      </w:r>
      <w:r w:rsidR="00EB56EF" w:rsidRPr="00EB56EF">
        <w:rPr>
          <w:b/>
          <w:u w:val="single"/>
        </w:rPr>
        <w:t>D</w:t>
      </w:r>
      <w:r w:rsidRPr="00EB56EF">
        <w:rPr>
          <w:b/>
          <w:u w:val="single"/>
        </w:rPr>
        <w:t>'</w:t>
      </w:r>
      <w:r w:rsidR="00EB56EF" w:rsidRPr="00EB56EF">
        <w:rPr>
          <w:b/>
          <w:u w:val="single"/>
        </w:rPr>
        <w:t xml:space="preserve"> encrypted with 'P</w:t>
      </w:r>
      <w:r w:rsidRPr="00EB56EF">
        <w:rPr>
          <w:b/>
          <w:u w:val="single"/>
        </w:rPr>
        <w:t>'</w:t>
      </w:r>
      <w:r w:rsidR="00EB56EF">
        <w:rPr>
          <w:u w:val="single"/>
        </w:rPr>
        <w:t xml:space="preserve"> = 'M'</w:t>
      </w:r>
      <w:r w:rsidRPr="004A5D67">
        <w:rPr>
          <w:u w:val="single"/>
        </w:rPr>
        <w:t xml:space="preserve">, </w:t>
      </w:r>
      <w:r w:rsidRPr="00EB56EF">
        <w:rPr>
          <w:b/>
          <w:u w:val="single"/>
        </w:rPr>
        <w:t>'</w:t>
      </w:r>
      <w:r w:rsidR="00EB56EF" w:rsidRPr="00EB56EF">
        <w:rPr>
          <w:b/>
          <w:u w:val="single"/>
        </w:rPr>
        <w:t>E' encrypted with 'Q</w:t>
      </w:r>
      <w:r w:rsidRPr="00EB56EF">
        <w:rPr>
          <w:b/>
          <w:u w:val="single"/>
        </w:rPr>
        <w:t>'</w:t>
      </w:r>
      <w:r w:rsidR="00EB56EF">
        <w:rPr>
          <w:b/>
          <w:u w:val="single"/>
        </w:rPr>
        <w:t xml:space="preserve"> </w:t>
      </w:r>
      <w:r w:rsidR="00EB56EF">
        <w:rPr>
          <w:u w:val="single"/>
        </w:rPr>
        <w:t>= 'U'</w:t>
      </w:r>
    </w:p>
    <w:p w:rsidR="004A5D67" w:rsidRDefault="004A5D67" w:rsidP="004A5D67">
      <w:pPr>
        <w:numPr>
          <w:ilvl w:val="1"/>
          <w:numId w:val="22"/>
        </w:numPr>
      </w:pPr>
      <w:r w:rsidRPr="004A5D67">
        <w:t xml:space="preserve">If the </w:t>
      </w:r>
      <w:r>
        <w:t xml:space="preserve">message string is shorter than the cypher, </w:t>
      </w:r>
      <w:r w:rsidR="009361D1">
        <w:t xml:space="preserve">some of </w:t>
      </w:r>
      <w:r>
        <w:t>its symbols will be encoded several times, until all of the cypher symbols are used.</w:t>
      </w:r>
    </w:p>
    <w:p w:rsidR="004A5D67" w:rsidRDefault="004A5D67" w:rsidP="004A5D67">
      <w:pPr>
        <w:numPr>
          <w:ilvl w:val="2"/>
          <w:numId w:val="22"/>
        </w:numPr>
      </w:pPr>
      <w:r>
        <w:t>E.g. for a message "</w:t>
      </w:r>
      <w:r w:rsidR="00EB56EF" w:rsidRPr="004E0F58">
        <w:rPr>
          <w:b/>
        </w:rPr>
        <w:t>ABC</w:t>
      </w:r>
      <w:r>
        <w:t>" and a cypher "</w:t>
      </w:r>
      <w:r w:rsidR="00EB56EF" w:rsidRPr="004E0F58">
        <w:rPr>
          <w:b/>
        </w:rPr>
        <w:t>PQRST</w:t>
      </w:r>
      <w:r>
        <w:t>", we will have:</w:t>
      </w:r>
    </w:p>
    <w:p w:rsidR="004A5D67" w:rsidRDefault="004A5D67" w:rsidP="004A5D67">
      <w:pPr>
        <w:numPr>
          <w:ilvl w:val="2"/>
          <w:numId w:val="22"/>
        </w:numPr>
      </w:pPr>
      <w:r w:rsidRPr="00EB56EF">
        <w:rPr>
          <w:b/>
        </w:rPr>
        <w:t>'</w:t>
      </w:r>
      <w:r w:rsidR="00EB56EF" w:rsidRPr="00EB56EF">
        <w:rPr>
          <w:b/>
        </w:rPr>
        <w:t>A</w:t>
      </w:r>
      <w:r w:rsidRPr="00EB56EF">
        <w:rPr>
          <w:b/>
        </w:rPr>
        <w:t>' encrypted with '</w:t>
      </w:r>
      <w:r w:rsidR="00EB56EF" w:rsidRPr="00EB56EF">
        <w:rPr>
          <w:b/>
        </w:rPr>
        <w:t>P</w:t>
      </w:r>
      <w:r w:rsidRPr="00EB56EF">
        <w:rPr>
          <w:b/>
        </w:rPr>
        <w:t>'</w:t>
      </w:r>
      <w:r>
        <w:t xml:space="preserve"> and </w:t>
      </w:r>
      <w:r w:rsidRPr="00EB56EF">
        <w:rPr>
          <w:b/>
        </w:rPr>
        <w:t>the result</w:t>
      </w:r>
      <w:r>
        <w:t xml:space="preserve"> </w:t>
      </w:r>
      <w:r w:rsidR="00EB56EF">
        <w:t xml:space="preserve">('P') </w:t>
      </w:r>
      <w:r w:rsidRPr="00EB56EF">
        <w:rPr>
          <w:b/>
        </w:rPr>
        <w:t>encrypted with '</w:t>
      </w:r>
      <w:r w:rsidR="00EB56EF" w:rsidRPr="00EB56EF">
        <w:rPr>
          <w:b/>
        </w:rPr>
        <w:t>S</w:t>
      </w:r>
      <w:r w:rsidRPr="00EB56EF">
        <w:rPr>
          <w:b/>
        </w:rPr>
        <w:t>'</w:t>
      </w:r>
      <w:r w:rsidR="00EB56EF">
        <w:t xml:space="preserve"> = '</w:t>
      </w:r>
      <w:r w:rsidR="00EB56EF" w:rsidRPr="00EB56EF">
        <w:t>^</w:t>
      </w:r>
      <w:r w:rsidR="00EB56EF">
        <w:t>' (ASCII 94)</w:t>
      </w:r>
      <w:r>
        <w:t xml:space="preserve">, </w:t>
      </w:r>
    </w:p>
    <w:p w:rsidR="004A5D67" w:rsidRDefault="004A5D67" w:rsidP="004A5D67">
      <w:pPr>
        <w:numPr>
          <w:ilvl w:val="2"/>
          <w:numId w:val="22"/>
        </w:numPr>
      </w:pPr>
      <w:r w:rsidRPr="004E0F58">
        <w:rPr>
          <w:b/>
        </w:rPr>
        <w:t>'</w:t>
      </w:r>
      <w:r w:rsidR="004E0F58" w:rsidRPr="004E0F58">
        <w:rPr>
          <w:b/>
        </w:rPr>
        <w:t>B</w:t>
      </w:r>
      <w:r w:rsidRPr="004E0F58">
        <w:rPr>
          <w:b/>
        </w:rPr>
        <w:t>' encrypted with '</w:t>
      </w:r>
      <w:r w:rsidR="004E0F58" w:rsidRPr="004E0F58">
        <w:rPr>
          <w:b/>
        </w:rPr>
        <w:t>Q</w:t>
      </w:r>
      <w:r w:rsidRPr="004E0F58">
        <w:rPr>
          <w:b/>
        </w:rPr>
        <w:t>'</w:t>
      </w:r>
      <w:r>
        <w:t xml:space="preserve"> and </w:t>
      </w:r>
      <w:r w:rsidRPr="004E0F58">
        <w:rPr>
          <w:b/>
        </w:rPr>
        <w:t xml:space="preserve">the result </w:t>
      </w:r>
      <w:r w:rsidR="004E0F58">
        <w:t xml:space="preserve">('R') </w:t>
      </w:r>
      <w:r w:rsidRPr="004E0F58">
        <w:rPr>
          <w:b/>
        </w:rPr>
        <w:t>encrypted with '</w:t>
      </w:r>
      <w:r w:rsidR="004E0F58" w:rsidRPr="004E0F58">
        <w:rPr>
          <w:b/>
        </w:rPr>
        <w:t>T</w:t>
      </w:r>
      <w:r w:rsidR="009361D1" w:rsidRPr="004E0F58">
        <w:rPr>
          <w:b/>
        </w:rPr>
        <w:t>'</w:t>
      </w:r>
      <w:r w:rsidR="004E0F58">
        <w:rPr>
          <w:b/>
        </w:rPr>
        <w:t xml:space="preserve"> </w:t>
      </w:r>
      <w:r w:rsidR="004E0F58" w:rsidRPr="004E0F58">
        <w:t>= 'C'</w:t>
      </w:r>
      <w:r w:rsidR="009361D1">
        <w:t>,</w:t>
      </w:r>
    </w:p>
    <w:p w:rsidR="009361D1" w:rsidRDefault="009361D1" w:rsidP="004A5D67">
      <w:pPr>
        <w:numPr>
          <w:ilvl w:val="2"/>
          <w:numId w:val="22"/>
        </w:numPr>
      </w:pPr>
      <w:r w:rsidRPr="004E0F58">
        <w:rPr>
          <w:b/>
        </w:rPr>
        <w:t>'</w:t>
      </w:r>
      <w:r w:rsidR="004E0F58" w:rsidRPr="004E0F58">
        <w:rPr>
          <w:b/>
        </w:rPr>
        <w:t>C</w:t>
      </w:r>
      <w:r w:rsidRPr="004E0F58">
        <w:rPr>
          <w:b/>
        </w:rPr>
        <w:t>' encrypted only with '</w:t>
      </w:r>
      <w:r w:rsidR="004E0F58" w:rsidRPr="004E0F58">
        <w:rPr>
          <w:b/>
        </w:rPr>
        <w:t>R</w:t>
      </w:r>
      <w:r w:rsidRPr="004E0F58">
        <w:rPr>
          <w:b/>
        </w:rPr>
        <w:t>'</w:t>
      </w:r>
      <w:r w:rsidR="004E0F58">
        <w:t xml:space="preserve"> = </w:t>
      </w:r>
      <w:r>
        <w:t xml:space="preserve"> </w:t>
      </w:r>
      <w:r w:rsidR="004E0F58">
        <w:t>'T'</w:t>
      </w:r>
    </w:p>
    <w:p w:rsidR="009361D1" w:rsidRDefault="009361D1" w:rsidP="009361D1">
      <w:pPr>
        <w:numPr>
          <w:ilvl w:val="0"/>
          <w:numId w:val="22"/>
        </w:numPr>
      </w:pPr>
      <w:r>
        <w:t xml:space="preserve">We define a function </w:t>
      </w:r>
      <w:r w:rsidRPr="009361D1">
        <w:rPr>
          <w:b/>
        </w:rPr>
        <w:t>Encode</w:t>
      </w:r>
      <w:r>
        <w:t>, which takes a string of text to compress:</w:t>
      </w:r>
    </w:p>
    <w:p w:rsidR="009361D1" w:rsidRDefault="009361D1" w:rsidP="009361D1">
      <w:pPr>
        <w:numPr>
          <w:ilvl w:val="1"/>
          <w:numId w:val="22"/>
        </w:numPr>
      </w:pPr>
      <w:r>
        <w:t>It looks for sequences of symbols which are the same(e.g. 'aaaaa')</w:t>
      </w:r>
    </w:p>
    <w:p w:rsidR="009361D1" w:rsidRDefault="009361D1" w:rsidP="009361D1">
      <w:pPr>
        <w:numPr>
          <w:ilvl w:val="1"/>
          <w:numId w:val="22"/>
        </w:numPr>
      </w:pPr>
      <w:r>
        <w:lastRenderedPageBreak/>
        <w:t xml:space="preserve">For each sequence of same symbols, the function replaces the sequence with a number representing the count of repeated symbols, followed immediately by the symbol which is repeated. This is called run-length encoding. E.g. </w:t>
      </w:r>
      <w:r w:rsidRPr="004A69F2">
        <w:rPr>
          <w:b/>
        </w:rPr>
        <w:t>for the text "aaaabbbccccaa" we will have "4a3b4caa"</w:t>
      </w:r>
      <w:r>
        <w:t>.</w:t>
      </w:r>
    </w:p>
    <w:p w:rsidR="009361D1" w:rsidRDefault="009361D1" w:rsidP="009361D1">
      <w:pPr>
        <w:numPr>
          <w:ilvl w:val="2"/>
          <w:numId w:val="22"/>
        </w:numPr>
      </w:pPr>
      <w:r>
        <w:t xml:space="preserve">The function </w:t>
      </w:r>
      <w:r w:rsidRPr="009361D1">
        <w:rPr>
          <w:b/>
        </w:rPr>
        <w:t>replaces symbols</w:t>
      </w:r>
      <w:r>
        <w:t xml:space="preserve"> in the aforementioned way </w:t>
      </w:r>
      <w:r w:rsidRPr="009361D1">
        <w:rPr>
          <w:b/>
        </w:rPr>
        <w:t>ONLY</w:t>
      </w:r>
      <w:r>
        <w:t xml:space="preserve"> </w:t>
      </w:r>
      <w:r w:rsidRPr="009361D1">
        <w:rPr>
          <w:b/>
        </w:rPr>
        <w:t>if the run-length encoding</w:t>
      </w:r>
      <w:r>
        <w:t xml:space="preserve"> of the </w:t>
      </w:r>
      <w:r w:rsidRPr="004E5D6A">
        <w:rPr>
          <w:b/>
        </w:rPr>
        <w:t>same-symbol sequence</w:t>
      </w:r>
      <w:r>
        <w:t xml:space="preserve"> is </w:t>
      </w:r>
      <w:r w:rsidRPr="004E5D6A">
        <w:rPr>
          <w:b/>
        </w:rPr>
        <w:t>shorter than the sequence itself</w:t>
      </w:r>
    </w:p>
    <w:p w:rsidR="009361D1" w:rsidRDefault="009361D1" w:rsidP="009361D1">
      <w:pPr>
        <w:numPr>
          <w:ilvl w:val="2"/>
          <w:numId w:val="22"/>
        </w:numPr>
      </w:pPr>
      <w:r>
        <w:t>That's why in the example above the last two a's remain the same – '2a' has the same length as 'aa'</w:t>
      </w:r>
    </w:p>
    <w:p w:rsidR="00340F30" w:rsidRDefault="009361D1" w:rsidP="00340F30">
      <w:pPr>
        <w:numPr>
          <w:ilvl w:val="0"/>
          <w:numId w:val="22"/>
        </w:numPr>
      </w:pPr>
      <w:r>
        <w:t xml:space="preserve">Given the two functions, and given a message and a cypher, </w:t>
      </w:r>
      <w:r w:rsidR="00340F30">
        <w:t>the encrypted message should be:</w:t>
      </w:r>
    </w:p>
    <w:p w:rsidR="009361D1" w:rsidRPr="00340F30" w:rsidRDefault="00E03520" w:rsidP="009361D1">
      <w:pPr>
        <w:numPr>
          <w:ilvl w:val="1"/>
          <w:numId w:val="22"/>
        </w:numPr>
        <w:rPr>
          <w:b/>
        </w:rPr>
      </w:pPr>
      <w:r w:rsidRPr="00340F30">
        <w:rPr>
          <w:b/>
        </w:rPr>
        <w:t>Encode(Encrypt(</w:t>
      </w:r>
      <w:r w:rsidR="009361D1" w:rsidRPr="00340F30">
        <w:rPr>
          <w:b/>
        </w:rPr>
        <w:t>message</w:t>
      </w:r>
      <w:r w:rsidRPr="00340F30">
        <w:rPr>
          <w:b/>
        </w:rPr>
        <w:t>, cypher)</w:t>
      </w:r>
      <w:r w:rsidR="009361D1" w:rsidRPr="00340F30">
        <w:rPr>
          <w:b/>
        </w:rPr>
        <w:t xml:space="preserve"> + </w:t>
      </w:r>
      <w:r w:rsidRPr="00340F30">
        <w:rPr>
          <w:b/>
        </w:rPr>
        <w:t>cypher) + lengthOfCypher</w:t>
      </w:r>
    </w:p>
    <w:p w:rsidR="00E03520" w:rsidRPr="00EB00E2" w:rsidRDefault="00340F30" w:rsidP="00EB00E2">
      <w:pPr>
        <w:numPr>
          <w:ilvl w:val="2"/>
          <w:numId w:val="22"/>
        </w:numPr>
      </w:pPr>
      <w:r>
        <w:t>'</w:t>
      </w:r>
      <w:r w:rsidR="00E03520">
        <w:t>+</w:t>
      </w:r>
      <w:r>
        <w:t>'</w:t>
      </w:r>
      <w:r w:rsidR="00E03520">
        <w:t xml:space="preserve"> denotes concatenation, the two functions return strings and 'lengthOfCypher' is a number, which is equal to the number of symbols in the cypher</w:t>
      </w:r>
    </w:p>
    <w:p w:rsidR="00EB00E2" w:rsidRPr="004A5D67" w:rsidRDefault="00EB00E2" w:rsidP="00EB00E2">
      <w:pPr>
        <w:numPr>
          <w:ilvl w:val="2"/>
          <w:numId w:val="22"/>
        </w:numPr>
      </w:pPr>
      <w:r>
        <w:t>i.e. the message is encrypted with the cypher, then the cipher is added for decrypting purposes, then the result is compressed and a number denoting the length of the cypher before compression is added to the compressed string</w:t>
      </w:r>
    </w:p>
    <w:p w:rsidR="00340F30" w:rsidRDefault="00340F30" w:rsidP="00EB56EF">
      <w:r>
        <w:t xml:space="preserve">Now, since you are very good, you know that the described </w:t>
      </w:r>
      <w:r w:rsidRPr="00340F30">
        <w:rPr>
          <w:b/>
        </w:rPr>
        <w:t>Encrypt function actually works both ways</w:t>
      </w:r>
      <w:r>
        <w:t xml:space="preserve"> – i.e. if something was encrypted with the function and a cypher, calling Encrypt again with the same cypher, but with the encrypted text, you will receive the original text.</w:t>
      </w:r>
    </w:p>
    <w:p w:rsidR="00697473" w:rsidRPr="00C91630" w:rsidRDefault="00340F30" w:rsidP="00340F30">
      <w:pPr>
        <w:numPr>
          <w:ilvl w:val="0"/>
          <w:numId w:val="23"/>
        </w:numPr>
      </w:pPr>
      <w:r>
        <w:t xml:space="preserve">For example, </w:t>
      </w:r>
      <w:r w:rsidRPr="00C91630">
        <w:rPr>
          <w:b/>
        </w:rPr>
        <w:t>Encrypt("ABCDE", "PQR") = "PRTMU"</w:t>
      </w:r>
      <w:r>
        <w:t xml:space="preserve"> and </w:t>
      </w:r>
      <w:r w:rsidRPr="00C91630">
        <w:rPr>
          <w:b/>
        </w:rPr>
        <w:t>Encrypt("PRTMU", "PQR</w:t>
      </w:r>
      <w:r w:rsidR="00C91630" w:rsidRPr="00C91630">
        <w:rPr>
          <w:b/>
        </w:rPr>
        <w:t>"</w:t>
      </w:r>
      <w:r w:rsidRPr="00C91630">
        <w:rPr>
          <w:b/>
        </w:rPr>
        <w:t>) = "ABCDE"</w:t>
      </w:r>
    </w:p>
    <w:p w:rsidR="00C91630" w:rsidRDefault="00C91630" w:rsidP="00C91630">
      <w:pPr>
        <w:numPr>
          <w:ilvl w:val="1"/>
          <w:numId w:val="23"/>
        </w:numPr>
      </w:pPr>
      <w:r w:rsidRPr="00C91630">
        <w:t>Where</w:t>
      </w:r>
      <w:r>
        <w:t xml:space="preserve"> the fist parameter of Encrypt is the message and the second is the cypher</w:t>
      </w:r>
    </w:p>
    <w:p w:rsidR="00C91630" w:rsidRDefault="00C91630" w:rsidP="00C91630">
      <w:r>
        <w:t>The Encode function is also relatively easy to reverse – just take the numbers and print the symbol after each number the corresponding … number … of times.</w:t>
      </w:r>
    </w:p>
    <w:tbl>
      <w:tblPr>
        <w:tblpPr w:leftFromText="180" w:rightFromText="180" w:vertAnchor="text" w:horzAnchor="margin" w:tblpXSpec="right" w:tblpY="33"/>
        <w:tblW w:w="0" w:type="auto"/>
        <w:tblLook w:val="0000"/>
      </w:tblPr>
      <w:tblGrid>
        <w:gridCol w:w="3240"/>
        <w:gridCol w:w="2070"/>
      </w:tblGrid>
      <w:tr w:rsidR="002B2D27" w:rsidRPr="00552A9F" w:rsidTr="002B2D2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2D27" w:rsidRPr="00552A9F" w:rsidRDefault="002B2D27" w:rsidP="002B2D27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2D27" w:rsidRPr="00552A9F" w:rsidRDefault="002B2D27" w:rsidP="002B2D27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2B2D27" w:rsidRPr="002B2D27" w:rsidTr="002B2D27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2B2D27">
              <w:rPr>
                <w:rFonts w:ascii="Consolas" w:hAnsi="Consolas" w:cs="Consolas"/>
                <w:bCs/>
                <w:noProof/>
              </w:rPr>
              <w:t>BKOXHI\EQOGX[YSOFTWARE8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2B2D27">
              <w:rPr>
                <w:rFonts w:ascii="Consolas" w:hAnsi="Consolas" w:cs="Consolas"/>
                <w:bCs/>
                <w:noProof/>
              </w:rPr>
              <w:t>TELERIKACADEMY</w:t>
            </w:r>
          </w:p>
        </w:tc>
      </w:tr>
      <w:tr w:rsidR="002B2D27" w:rsidRPr="002B2D27" w:rsidTr="002B2D2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2B2D27">
              <w:rPr>
                <w:rFonts w:ascii="Consolas" w:hAnsi="Consolas" w:cs="Consolas"/>
                <w:bCs/>
                <w:noProof/>
              </w:rPr>
              <w:t>ABBAA6BA7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2B2D27">
              <w:rPr>
                <w:rFonts w:ascii="Consolas" w:hAnsi="Consolas" w:cs="Consolas"/>
                <w:bCs/>
                <w:noProof/>
              </w:rPr>
              <w:t>AAABB</w:t>
            </w:r>
          </w:p>
        </w:tc>
      </w:tr>
      <w:tr w:rsidR="002B2D27" w:rsidRPr="002B2D27" w:rsidTr="002B2D27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2B2D27">
              <w:rPr>
                <w:rFonts w:ascii="Consolas" w:hAnsi="Consolas" w:cs="Consolas"/>
                <w:bCs/>
                <w:noProof/>
              </w:rPr>
              <w:t>KKICXDE3P5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2B2D27">
              <w:rPr>
                <w:rFonts w:ascii="Consolas" w:hAnsi="Consolas" w:cs="Consolas"/>
                <w:bCs/>
                <w:noProof/>
              </w:rPr>
              <w:t>JOHNY</w:t>
            </w:r>
          </w:p>
        </w:tc>
      </w:tr>
      <w:tr w:rsidR="002B2D27" w:rsidTr="002B2D2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5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D27" w:rsidRPr="002B2D27" w:rsidRDefault="002B2D27" w:rsidP="002B2D27">
            <w:pPr>
              <w:pStyle w:val="Heading3"/>
              <w:spacing w:before="60"/>
              <w:rPr>
                <w:rFonts w:hint="eastAsia"/>
              </w:rPr>
            </w:pPr>
            <w:r w:rsidRPr="002B2D27">
              <w:rPr>
                <w:rFonts w:hint="eastAsia"/>
              </w:rPr>
              <w:t>Constraints</w:t>
            </w:r>
          </w:p>
          <w:p w:rsidR="002B2D27" w:rsidRPr="002B2D27" w:rsidRDefault="002B2D27" w:rsidP="002B2D27">
            <w:pPr>
              <w:numPr>
                <w:ilvl w:val="0"/>
                <w:numId w:val="17"/>
              </w:numPr>
              <w:spacing w:before="0" w:after="0"/>
              <w:ind w:left="714" w:hanging="357"/>
              <w:jc w:val="left"/>
            </w:pPr>
            <w:r w:rsidRPr="002B2D27">
              <w:t xml:space="preserve">All symbols in the message will </w:t>
            </w:r>
            <w:r>
              <w:t>have ASCII codes in the range [65; 127]</w:t>
            </w:r>
          </w:p>
          <w:p w:rsidR="002B2D27" w:rsidRDefault="002B2D27" w:rsidP="002B2D27">
            <w:pPr>
              <w:numPr>
                <w:ilvl w:val="0"/>
                <w:numId w:val="17"/>
              </w:numPr>
              <w:spacing w:before="0" w:after="0"/>
              <w:ind w:left="714" w:hanging="357"/>
              <w:jc w:val="left"/>
            </w:pPr>
            <w:r>
              <w:t>The original message for any encrypted message will always contain only capital English letters</w:t>
            </w:r>
          </w:p>
          <w:p w:rsidR="006C1134" w:rsidRPr="002B2D27" w:rsidRDefault="006C1134" w:rsidP="002B2D27">
            <w:pPr>
              <w:numPr>
                <w:ilvl w:val="0"/>
                <w:numId w:val="17"/>
              </w:numPr>
              <w:spacing w:before="0" w:after="0"/>
              <w:ind w:left="714" w:hanging="357"/>
              <w:jc w:val="left"/>
            </w:pPr>
            <w:r>
              <w:t>The original message will be no longer than 1500 symbols</w:t>
            </w:r>
          </w:p>
          <w:p w:rsidR="002B2D27" w:rsidRPr="002B2D27" w:rsidRDefault="002B2D27" w:rsidP="002B2D27">
            <w:pPr>
              <w:numPr>
                <w:ilvl w:val="0"/>
                <w:numId w:val="17"/>
              </w:numPr>
              <w:spacing w:before="0" w:after="0"/>
              <w:ind w:left="714" w:hanging="357"/>
              <w:jc w:val="left"/>
            </w:pPr>
            <w:r w:rsidRPr="002B2D27">
              <w:rPr>
                <w:rFonts w:hint="eastAsia"/>
                <w:lang w:eastAsia="ja-JP"/>
              </w:rPr>
              <w:t xml:space="preserve">Allowed working time for </w:t>
            </w:r>
            <w:r w:rsidRPr="002B2D27">
              <w:rPr>
                <w:lang w:eastAsia="ja-JP"/>
              </w:rPr>
              <w:t>your</w:t>
            </w:r>
            <w:r w:rsidRPr="002B2D27">
              <w:rPr>
                <w:rFonts w:hint="eastAsia"/>
                <w:lang w:eastAsia="ja-JP"/>
              </w:rPr>
              <w:t xml:space="preserve"> program</w:t>
            </w:r>
            <w:r w:rsidR="006C1134">
              <w:rPr>
                <w:lang w:eastAsia="ja-JP"/>
              </w:rPr>
              <w:t>: 0.1</w:t>
            </w:r>
            <w:r w:rsidRPr="002B2D27">
              <w:rPr>
                <w:lang w:eastAsia="ja-JP"/>
              </w:rPr>
              <w:t xml:space="preserve"> </w:t>
            </w:r>
            <w:r w:rsidRPr="002B2D27">
              <w:rPr>
                <w:rFonts w:hint="eastAsia"/>
                <w:lang w:eastAsia="ja-JP"/>
              </w:rPr>
              <w:t>second</w:t>
            </w:r>
            <w:r w:rsidRPr="002B2D27">
              <w:rPr>
                <w:lang w:eastAsia="ja-JP"/>
              </w:rPr>
              <w:t xml:space="preserve">s. </w:t>
            </w:r>
            <w:r w:rsidRPr="002B2D27">
              <w:rPr>
                <w:rFonts w:hint="eastAsia"/>
                <w:lang w:eastAsia="ja-JP"/>
              </w:rPr>
              <w:t>Allowed memory</w:t>
            </w:r>
            <w:r w:rsidRPr="002B2D27">
              <w:rPr>
                <w:lang w:eastAsia="ja-JP"/>
              </w:rPr>
              <w:t>: 16</w:t>
            </w:r>
            <w:r w:rsidRPr="002B2D27">
              <w:t xml:space="preserve"> MB.</w:t>
            </w:r>
          </w:p>
          <w:p w:rsidR="002B2D27" w:rsidRPr="002B2D27" w:rsidRDefault="002B2D27" w:rsidP="002B2D2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C91630" w:rsidRDefault="00C91630" w:rsidP="00C91630">
      <w:r>
        <w:t>Now all you have to do is put the pieces together and you can once again spy on the messaging in the company.</w:t>
      </w:r>
    </w:p>
    <w:p w:rsidR="00C91630" w:rsidRPr="00C91630" w:rsidRDefault="00C91630" w:rsidP="00C91630">
      <w:r>
        <w:t xml:space="preserve">Write a program, which by </w:t>
      </w:r>
      <w:r w:rsidRPr="002B2D27">
        <w:rPr>
          <w:b/>
        </w:rPr>
        <w:t>given an encrypted</w:t>
      </w:r>
      <w:r>
        <w:t xml:space="preserve"> (with the above described method) </w:t>
      </w:r>
      <w:r w:rsidRPr="002B2D27">
        <w:rPr>
          <w:b/>
        </w:rPr>
        <w:t>message</w:t>
      </w:r>
      <w:r>
        <w:t xml:space="preserve">, </w:t>
      </w:r>
      <w:r w:rsidRPr="002B2D27">
        <w:rPr>
          <w:b/>
        </w:rPr>
        <w:t>recovers the original message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2B2D27" w:rsidRDefault="002B2D27" w:rsidP="007A07BD">
      <w:pPr>
        <w:spacing w:before="60"/>
      </w:pPr>
      <w:r>
        <w:t>On the only input line there will be the cyphered message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E03520" w:rsidRPr="00552A9F" w:rsidRDefault="00C76356" w:rsidP="00E03520">
      <w:pPr>
        <w:spacing w:before="60"/>
        <w:rPr>
          <w:rFonts w:hint="eastAsia"/>
        </w:rPr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  <w:r w:rsidR="00EB00E2">
        <w:t xml:space="preserve"> </w:t>
      </w:r>
      <w:r w:rsidR="00E03520">
        <w:t>Print exactly one line</w:t>
      </w:r>
      <w:r w:rsidR="00EB00E2">
        <w:t xml:space="preserve"> – </w:t>
      </w:r>
      <w:r w:rsidR="00E03520">
        <w:t xml:space="preserve">the </w:t>
      </w:r>
      <w:r w:rsidR="002B2D27">
        <w:t>original message (decrypted and decoded)</w:t>
      </w:r>
    </w:p>
    <w:sectPr w:rsidR="00E03520" w:rsidRPr="00552A9F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30F" w:rsidRDefault="0040030F">
      <w:r>
        <w:separator/>
      </w:r>
    </w:p>
  </w:endnote>
  <w:endnote w:type="continuationSeparator" w:id="1">
    <w:p w:rsidR="0040030F" w:rsidRDefault="00400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215D1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15D1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30F" w:rsidRDefault="0040030F">
      <w:r>
        <w:separator/>
      </w:r>
    </w:p>
  </w:footnote>
  <w:footnote w:type="continuationSeparator" w:id="1">
    <w:p w:rsidR="0040030F" w:rsidRDefault="004003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15D1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94484"/>
    <w:multiLevelType w:val="hybridMultilevel"/>
    <w:tmpl w:val="7C7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61B50"/>
    <w:multiLevelType w:val="hybridMultilevel"/>
    <w:tmpl w:val="E2C641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6472B46"/>
    <w:multiLevelType w:val="hybridMultilevel"/>
    <w:tmpl w:val="AF8AB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1"/>
  </w:num>
  <w:num w:numId="14">
    <w:abstractNumId w:val="8"/>
  </w:num>
  <w:num w:numId="15">
    <w:abstractNumId w:val="19"/>
  </w:num>
  <w:num w:numId="16">
    <w:abstractNumId w:val="10"/>
  </w:num>
  <w:num w:numId="17">
    <w:abstractNumId w:val="2"/>
  </w:num>
  <w:num w:numId="18">
    <w:abstractNumId w:val="9"/>
  </w:num>
  <w:num w:numId="19">
    <w:abstractNumId w:val="15"/>
  </w:num>
  <w:num w:numId="20">
    <w:abstractNumId w:val="16"/>
  </w:num>
  <w:num w:numId="21">
    <w:abstractNumId w:val="6"/>
  </w:num>
  <w:num w:numId="22">
    <w:abstractNumId w:val="3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35D8C"/>
    <w:rsid w:val="00051A0F"/>
    <w:rsid w:val="00051ABB"/>
    <w:rsid w:val="00063ABA"/>
    <w:rsid w:val="00070CA5"/>
    <w:rsid w:val="00071D81"/>
    <w:rsid w:val="000733CB"/>
    <w:rsid w:val="000740B9"/>
    <w:rsid w:val="00082A88"/>
    <w:rsid w:val="000835CF"/>
    <w:rsid w:val="00084135"/>
    <w:rsid w:val="00084F57"/>
    <w:rsid w:val="0008677E"/>
    <w:rsid w:val="00087B3B"/>
    <w:rsid w:val="000943BF"/>
    <w:rsid w:val="00096C54"/>
    <w:rsid w:val="000A5461"/>
    <w:rsid w:val="000B338F"/>
    <w:rsid w:val="000B4A63"/>
    <w:rsid w:val="000C66A7"/>
    <w:rsid w:val="000C7484"/>
    <w:rsid w:val="000D0B05"/>
    <w:rsid w:val="000D2DC3"/>
    <w:rsid w:val="000E494F"/>
    <w:rsid w:val="000E532F"/>
    <w:rsid w:val="000E6EA7"/>
    <w:rsid w:val="00110D80"/>
    <w:rsid w:val="00117C71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6469"/>
    <w:rsid w:val="001B00CA"/>
    <w:rsid w:val="001C6B8B"/>
    <w:rsid w:val="001E177B"/>
    <w:rsid w:val="00205C2B"/>
    <w:rsid w:val="00213EAA"/>
    <w:rsid w:val="00215D1F"/>
    <w:rsid w:val="002256CC"/>
    <w:rsid w:val="002270AD"/>
    <w:rsid w:val="00235C9C"/>
    <w:rsid w:val="0023691D"/>
    <w:rsid w:val="00241424"/>
    <w:rsid w:val="0025114C"/>
    <w:rsid w:val="00254DE2"/>
    <w:rsid w:val="002706B2"/>
    <w:rsid w:val="00270DD5"/>
    <w:rsid w:val="0027273B"/>
    <w:rsid w:val="002730AA"/>
    <w:rsid w:val="002868AD"/>
    <w:rsid w:val="00286DDB"/>
    <w:rsid w:val="0029561E"/>
    <w:rsid w:val="002A7FD3"/>
    <w:rsid w:val="002B2D27"/>
    <w:rsid w:val="002B6B03"/>
    <w:rsid w:val="002C1485"/>
    <w:rsid w:val="002C5B82"/>
    <w:rsid w:val="002C6AC0"/>
    <w:rsid w:val="002F27CA"/>
    <w:rsid w:val="003025F1"/>
    <w:rsid w:val="003028F2"/>
    <w:rsid w:val="003349A0"/>
    <w:rsid w:val="003358B3"/>
    <w:rsid w:val="0033658C"/>
    <w:rsid w:val="00340BB7"/>
    <w:rsid w:val="00340F30"/>
    <w:rsid w:val="00346BC7"/>
    <w:rsid w:val="00353E4D"/>
    <w:rsid w:val="003606FD"/>
    <w:rsid w:val="00360B4D"/>
    <w:rsid w:val="00360FBE"/>
    <w:rsid w:val="00361CF6"/>
    <w:rsid w:val="003625C6"/>
    <w:rsid w:val="00365DCF"/>
    <w:rsid w:val="0038763E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309A"/>
    <w:rsid w:val="003F3A33"/>
    <w:rsid w:val="0040030F"/>
    <w:rsid w:val="00404189"/>
    <w:rsid w:val="00404E91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3CE4"/>
    <w:rsid w:val="004910D1"/>
    <w:rsid w:val="00496E0C"/>
    <w:rsid w:val="00497068"/>
    <w:rsid w:val="004A5237"/>
    <w:rsid w:val="004A5D67"/>
    <w:rsid w:val="004A69F2"/>
    <w:rsid w:val="004B0789"/>
    <w:rsid w:val="004B28D9"/>
    <w:rsid w:val="004C0C23"/>
    <w:rsid w:val="004C1DF8"/>
    <w:rsid w:val="004C5ADC"/>
    <w:rsid w:val="004D0809"/>
    <w:rsid w:val="004D7BAC"/>
    <w:rsid w:val="004E0F58"/>
    <w:rsid w:val="004E19BB"/>
    <w:rsid w:val="004E5D6A"/>
    <w:rsid w:val="004E665D"/>
    <w:rsid w:val="004F4710"/>
    <w:rsid w:val="00502A78"/>
    <w:rsid w:val="0051316B"/>
    <w:rsid w:val="00513183"/>
    <w:rsid w:val="00525D9E"/>
    <w:rsid w:val="00535770"/>
    <w:rsid w:val="005361C2"/>
    <w:rsid w:val="0053698C"/>
    <w:rsid w:val="005414FD"/>
    <w:rsid w:val="005429F8"/>
    <w:rsid w:val="00543760"/>
    <w:rsid w:val="00544796"/>
    <w:rsid w:val="00545767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5F0F"/>
    <w:rsid w:val="005A7262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97473"/>
    <w:rsid w:val="006A7D51"/>
    <w:rsid w:val="006B01AC"/>
    <w:rsid w:val="006B13C8"/>
    <w:rsid w:val="006B2D5A"/>
    <w:rsid w:val="006C1134"/>
    <w:rsid w:val="006C38CD"/>
    <w:rsid w:val="006C576D"/>
    <w:rsid w:val="006D04FB"/>
    <w:rsid w:val="006D0EED"/>
    <w:rsid w:val="006D1308"/>
    <w:rsid w:val="006E4384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C82"/>
    <w:rsid w:val="00742E91"/>
    <w:rsid w:val="00746EE0"/>
    <w:rsid w:val="00750E5D"/>
    <w:rsid w:val="00752281"/>
    <w:rsid w:val="007528B8"/>
    <w:rsid w:val="00760400"/>
    <w:rsid w:val="007607A4"/>
    <w:rsid w:val="00764AF4"/>
    <w:rsid w:val="00777961"/>
    <w:rsid w:val="00780FD8"/>
    <w:rsid w:val="00787CC8"/>
    <w:rsid w:val="00790B8C"/>
    <w:rsid w:val="007A07BD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2398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0B9A"/>
    <w:rsid w:val="009128CD"/>
    <w:rsid w:val="0091723A"/>
    <w:rsid w:val="009247A7"/>
    <w:rsid w:val="00931142"/>
    <w:rsid w:val="009361D1"/>
    <w:rsid w:val="00936A7E"/>
    <w:rsid w:val="009370B8"/>
    <w:rsid w:val="00940E9B"/>
    <w:rsid w:val="00941EE5"/>
    <w:rsid w:val="00942041"/>
    <w:rsid w:val="00944ED7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39DC"/>
    <w:rsid w:val="00A66D6C"/>
    <w:rsid w:val="00A72D3B"/>
    <w:rsid w:val="00A72E9D"/>
    <w:rsid w:val="00A73C98"/>
    <w:rsid w:val="00A74A55"/>
    <w:rsid w:val="00A7521A"/>
    <w:rsid w:val="00A85672"/>
    <w:rsid w:val="00A85EDE"/>
    <w:rsid w:val="00A9626F"/>
    <w:rsid w:val="00A97129"/>
    <w:rsid w:val="00AA0C10"/>
    <w:rsid w:val="00AA25F7"/>
    <w:rsid w:val="00AB0E5D"/>
    <w:rsid w:val="00AB15CE"/>
    <w:rsid w:val="00AC73A6"/>
    <w:rsid w:val="00AC7895"/>
    <w:rsid w:val="00AD0371"/>
    <w:rsid w:val="00AD0AFF"/>
    <w:rsid w:val="00AE5F07"/>
    <w:rsid w:val="00B05F43"/>
    <w:rsid w:val="00B13659"/>
    <w:rsid w:val="00B16F15"/>
    <w:rsid w:val="00B205EC"/>
    <w:rsid w:val="00B21BD9"/>
    <w:rsid w:val="00B21D49"/>
    <w:rsid w:val="00B222C7"/>
    <w:rsid w:val="00B241CB"/>
    <w:rsid w:val="00B409DD"/>
    <w:rsid w:val="00B42CD8"/>
    <w:rsid w:val="00B55646"/>
    <w:rsid w:val="00B5636E"/>
    <w:rsid w:val="00B65A45"/>
    <w:rsid w:val="00B65AD0"/>
    <w:rsid w:val="00B65F4B"/>
    <w:rsid w:val="00B72C41"/>
    <w:rsid w:val="00B73A88"/>
    <w:rsid w:val="00B8107E"/>
    <w:rsid w:val="00B864B2"/>
    <w:rsid w:val="00B90D06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242"/>
    <w:rsid w:val="00C34DDD"/>
    <w:rsid w:val="00C420D7"/>
    <w:rsid w:val="00C44134"/>
    <w:rsid w:val="00C7202E"/>
    <w:rsid w:val="00C72A77"/>
    <w:rsid w:val="00C749F5"/>
    <w:rsid w:val="00C74A16"/>
    <w:rsid w:val="00C75802"/>
    <w:rsid w:val="00C76356"/>
    <w:rsid w:val="00C80649"/>
    <w:rsid w:val="00C90C64"/>
    <w:rsid w:val="00C91630"/>
    <w:rsid w:val="00CA1113"/>
    <w:rsid w:val="00CB7622"/>
    <w:rsid w:val="00CC074D"/>
    <w:rsid w:val="00CC0A1F"/>
    <w:rsid w:val="00CC1700"/>
    <w:rsid w:val="00CD587F"/>
    <w:rsid w:val="00CE6E62"/>
    <w:rsid w:val="00CF2197"/>
    <w:rsid w:val="00CF4B0A"/>
    <w:rsid w:val="00D03530"/>
    <w:rsid w:val="00D10D97"/>
    <w:rsid w:val="00D164DC"/>
    <w:rsid w:val="00D20940"/>
    <w:rsid w:val="00D25231"/>
    <w:rsid w:val="00D31CE4"/>
    <w:rsid w:val="00D42DD5"/>
    <w:rsid w:val="00D44C79"/>
    <w:rsid w:val="00D45455"/>
    <w:rsid w:val="00D51436"/>
    <w:rsid w:val="00D522F6"/>
    <w:rsid w:val="00D551F8"/>
    <w:rsid w:val="00D6160F"/>
    <w:rsid w:val="00D73A9B"/>
    <w:rsid w:val="00D73E22"/>
    <w:rsid w:val="00D75DB1"/>
    <w:rsid w:val="00D840B7"/>
    <w:rsid w:val="00D8439C"/>
    <w:rsid w:val="00D84865"/>
    <w:rsid w:val="00D86395"/>
    <w:rsid w:val="00D873BE"/>
    <w:rsid w:val="00DB0F13"/>
    <w:rsid w:val="00DB209F"/>
    <w:rsid w:val="00DC2114"/>
    <w:rsid w:val="00DC46B5"/>
    <w:rsid w:val="00DD2674"/>
    <w:rsid w:val="00DD2EBC"/>
    <w:rsid w:val="00DE0129"/>
    <w:rsid w:val="00DE3454"/>
    <w:rsid w:val="00DF1A77"/>
    <w:rsid w:val="00DF4650"/>
    <w:rsid w:val="00E03520"/>
    <w:rsid w:val="00E03EE2"/>
    <w:rsid w:val="00E106F6"/>
    <w:rsid w:val="00E14EC7"/>
    <w:rsid w:val="00E20B92"/>
    <w:rsid w:val="00E25A5E"/>
    <w:rsid w:val="00E40570"/>
    <w:rsid w:val="00E452E8"/>
    <w:rsid w:val="00E4538C"/>
    <w:rsid w:val="00E51190"/>
    <w:rsid w:val="00E53152"/>
    <w:rsid w:val="00E61398"/>
    <w:rsid w:val="00E62A7E"/>
    <w:rsid w:val="00E647DC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00E2"/>
    <w:rsid w:val="00EB5595"/>
    <w:rsid w:val="00EB56EF"/>
    <w:rsid w:val="00EC1617"/>
    <w:rsid w:val="00EC54DD"/>
    <w:rsid w:val="00EC7DC4"/>
    <w:rsid w:val="00ED2F3E"/>
    <w:rsid w:val="00ED3504"/>
    <w:rsid w:val="00ED4464"/>
    <w:rsid w:val="00ED7BC2"/>
    <w:rsid w:val="00EE1904"/>
    <w:rsid w:val="00EE6905"/>
    <w:rsid w:val="00EF72FB"/>
    <w:rsid w:val="00F030AF"/>
    <w:rsid w:val="00F14419"/>
    <w:rsid w:val="00F155FD"/>
    <w:rsid w:val="00F20488"/>
    <w:rsid w:val="00F268C1"/>
    <w:rsid w:val="00F30CB3"/>
    <w:rsid w:val="00F35CD4"/>
    <w:rsid w:val="00F44305"/>
    <w:rsid w:val="00F5031A"/>
    <w:rsid w:val="00F56D2D"/>
    <w:rsid w:val="00F62CE5"/>
    <w:rsid w:val="00F62CEE"/>
    <w:rsid w:val="00F642FA"/>
    <w:rsid w:val="00F845B7"/>
    <w:rsid w:val="00F95498"/>
    <w:rsid w:val="00FA5C57"/>
    <w:rsid w:val="00FC3BEF"/>
    <w:rsid w:val="00FD45DD"/>
    <w:rsid w:val="00FE4A7A"/>
    <w:rsid w:val="00FF39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5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table" w:styleId="TableColorful3">
    <w:name w:val="Table Colorful 3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A276-6919-47FC-8E75-13029ABB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5130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2014-05-06T20:43:00Z</dcterms:created>
  <dcterms:modified xsi:type="dcterms:W3CDTF">2014-05-06T20:43:00Z</dcterms:modified>
</cp:coreProperties>
</file>