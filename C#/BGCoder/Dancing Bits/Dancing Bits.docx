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</w:t>
      </w:r>
      <w:r w:rsidR="00877E3A">
        <w:t>4</w:t>
      </w:r>
      <w:r w:rsidR="008B0C41" w:rsidRPr="00552A9F">
        <w:t xml:space="preserve"> – </w:t>
      </w:r>
      <w:r w:rsidR="002B0752">
        <w:t>Dancing Bits</w:t>
      </w:r>
    </w:p>
    <w:p w:rsidR="00C218F4" w:rsidRDefault="003702EA" w:rsidP="005024CC">
      <w:r w:rsidRPr="003702EA">
        <w:t xml:space="preserve">Gergana loves dancing and she also </w:t>
      </w:r>
      <w:r w:rsidR="00400509">
        <w:t>likes</w:t>
      </w:r>
      <w:r w:rsidRPr="003702EA">
        <w:t xml:space="preserve"> bits (she doesn't know what bits really are, but she knows that she likes them). Few days ago she accidently invented a new term -</w:t>
      </w:r>
      <w:r w:rsidR="000A3643">
        <w:t xml:space="preserve"> </w:t>
      </w:r>
      <w:r w:rsidRPr="003702EA">
        <w:t>“</w:t>
      </w:r>
      <w:r w:rsidRPr="000A3643">
        <w:rPr>
          <w:b/>
        </w:rPr>
        <w:t>dancing bit</w:t>
      </w:r>
      <w:r w:rsidR="00400509" w:rsidRPr="000A3643">
        <w:rPr>
          <w:b/>
        </w:rPr>
        <w:t>s</w:t>
      </w:r>
      <w:r w:rsidR="00C218F4">
        <w:t>”.</w:t>
      </w:r>
    </w:p>
    <w:p w:rsidR="00FC2A4F" w:rsidRDefault="00D07641" w:rsidP="005024CC">
      <w:r>
        <w:t>If you ask her what</w:t>
      </w:r>
      <w:r w:rsidR="00655D61">
        <w:t xml:space="preserve"> </w:t>
      </w:r>
      <w:r w:rsidR="003702EA" w:rsidRPr="003702EA">
        <w:t>“dancing bit</w:t>
      </w:r>
      <w:r>
        <w:t>s” mean</w:t>
      </w:r>
      <w:r w:rsidR="003702EA" w:rsidRPr="003702EA">
        <w:t xml:space="preserve"> she will tell you that it’s a </w:t>
      </w:r>
      <w:r w:rsidR="00400509">
        <w:t>sequence of</w:t>
      </w:r>
      <w:r>
        <w:t xml:space="preserve"> identical bits</w:t>
      </w:r>
      <w:r w:rsidR="00400509">
        <w:t xml:space="preserve"> </w:t>
      </w:r>
      <w:r w:rsidR="007B4427">
        <w:t>(so the bit</w:t>
      </w:r>
      <w:r w:rsidR="00400509">
        <w:t>s</w:t>
      </w:r>
      <w:r w:rsidR="007B4427">
        <w:t xml:space="preserve"> can dance </w:t>
      </w:r>
      <w:r w:rsidR="00F66014">
        <w:t>together</w:t>
      </w:r>
      <w:r w:rsidR="000A3643">
        <w:t xml:space="preserve"> – zeros can only dance with other zeros, the same applies for ones</w:t>
      </w:r>
      <w:r w:rsidR="007B4427">
        <w:t>)</w:t>
      </w:r>
      <w:r w:rsidR="005024CC">
        <w:t>.</w:t>
      </w:r>
    </w:p>
    <w:p w:rsidR="00D07641" w:rsidRDefault="00D07641" w:rsidP="00976FD0">
      <w:pPr>
        <w:rPr>
          <w:lang w:val="bg-BG"/>
        </w:rPr>
      </w:pPr>
      <w:r>
        <w:t>Y</w:t>
      </w:r>
      <w:r w:rsidR="00F57CF7">
        <w:t xml:space="preserve">ou </w:t>
      </w:r>
      <w:r w:rsidR="00F576B0">
        <w:t>are given</w:t>
      </w:r>
      <w:r w:rsidR="00F57CF7">
        <w:t xml:space="preserve"> </w:t>
      </w:r>
      <w:r w:rsidR="00F57CF7" w:rsidRPr="007B4427">
        <w:rPr>
          <w:b/>
        </w:rPr>
        <w:t>N</w:t>
      </w:r>
      <w:r w:rsidR="00F57CF7">
        <w:t xml:space="preserve"> </w:t>
      </w:r>
      <w:r w:rsidR="007B458A">
        <w:t xml:space="preserve">positive integer </w:t>
      </w:r>
      <w:r w:rsidR="00F57CF7">
        <w:t>numbers that are converted to binary numeral system</w:t>
      </w:r>
      <w:r w:rsidR="00F576B0">
        <w:t xml:space="preserve"> and </w:t>
      </w:r>
      <w:r>
        <w:t xml:space="preserve">are </w:t>
      </w:r>
      <w:r w:rsidR="00F576B0">
        <w:t xml:space="preserve">concatenated together in one big sequence of bits. </w:t>
      </w:r>
    </w:p>
    <w:p w:rsidR="007E77DB" w:rsidRDefault="007B458A" w:rsidP="00976FD0">
      <w:r>
        <w:t>For e</w:t>
      </w:r>
      <w:r w:rsidR="00F576B0">
        <w:t>xample</w:t>
      </w:r>
      <w:r w:rsidR="00D07641">
        <w:t>:</w:t>
      </w:r>
      <w:r w:rsidR="00F576B0">
        <w:t xml:space="preserve"> if we have </w:t>
      </w:r>
      <w:r w:rsidR="00DA743F">
        <w:t>4</w:t>
      </w:r>
      <w:r w:rsidR="00D07641">
        <w:t xml:space="preserve"> </w:t>
      </w:r>
      <w:r w:rsidR="00F576B0">
        <w:t>numbers</w:t>
      </w:r>
      <w:r w:rsidR="00D07641">
        <w:t>:</w:t>
      </w:r>
      <w:r w:rsidR="00F576B0">
        <w:t xml:space="preserve"> </w:t>
      </w:r>
      <w:r w:rsidR="00F576B0" w:rsidRPr="000A3643">
        <w:rPr>
          <w:b/>
        </w:rPr>
        <w:t>5</w:t>
      </w:r>
      <w:r w:rsidR="00F576B0">
        <w:t xml:space="preserve"> (</w:t>
      </w:r>
      <w:r w:rsidR="00F576B0" w:rsidRPr="0080155F">
        <w:rPr>
          <w:rFonts w:ascii="Consolas" w:hAnsi="Consolas" w:cs="Consolas"/>
        </w:rPr>
        <w:t>101</w:t>
      </w:r>
      <w:r w:rsidR="00F576B0">
        <w:t xml:space="preserve"> in binary numeral system), </w:t>
      </w:r>
      <w:r w:rsidR="00F576B0" w:rsidRPr="000A3643">
        <w:rPr>
          <w:b/>
        </w:rPr>
        <w:t>6</w:t>
      </w:r>
      <w:r w:rsidR="00F576B0">
        <w:t xml:space="preserve"> (</w:t>
      </w:r>
      <w:r w:rsidR="00F576B0" w:rsidRPr="0080155F">
        <w:rPr>
          <w:rFonts w:ascii="Consolas" w:hAnsi="Consolas" w:cs="Consolas"/>
        </w:rPr>
        <w:t>110</w:t>
      </w:r>
      <w:r w:rsidR="00F576B0" w:rsidRPr="00F576B0">
        <w:t xml:space="preserve"> </w:t>
      </w:r>
      <w:r w:rsidR="00DA743F">
        <w:t xml:space="preserve">in binary numeral system), </w:t>
      </w:r>
      <w:r w:rsidR="00A35371" w:rsidRPr="000A3643">
        <w:rPr>
          <w:b/>
        </w:rPr>
        <w:t>14</w:t>
      </w:r>
      <w:r w:rsidR="00F576B0">
        <w:t xml:space="preserve"> (</w:t>
      </w:r>
      <w:r w:rsidR="00A35371" w:rsidRPr="0080155F">
        <w:rPr>
          <w:rFonts w:ascii="Consolas" w:hAnsi="Consolas" w:cs="Consolas"/>
        </w:rPr>
        <w:t>1110</w:t>
      </w:r>
      <w:r w:rsidR="00F576B0">
        <w:t xml:space="preserve"> in binary numeral system) </w:t>
      </w:r>
      <w:r w:rsidR="00DA743F">
        <w:t xml:space="preserve">and 143 (1000111 in binary numeral system) </w:t>
      </w:r>
      <w:r w:rsidR="00F576B0">
        <w:t xml:space="preserve">their concatenation will be </w:t>
      </w:r>
      <w:r w:rsidR="00F576B0" w:rsidRPr="0080155F">
        <w:rPr>
          <w:rFonts w:ascii="Consolas" w:hAnsi="Consolas" w:cs="Consolas"/>
          <w:b/>
        </w:rPr>
        <w:t>1011101</w:t>
      </w:r>
      <w:r w:rsidR="009D2355" w:rsidRPr="0080155F">
        <w:rPr>
          <w:rFonts w:ascii="Consolas" w:hAnsi="Consolas" w:cs="Consolas"/>
          <w:b/>
        </w:rPr>
        <w:t>1</w:t>
      </w:r>
      <w:r w:rsidR="00F576B0" w:rsidRPr="0080155F">
        <w:rPr>
          <w:rFonts w:ascii="Consolas" w:hAnsi="Consolas" w:cs="Consolas"/>
          <w:b/>
        </w:rPr>
        <w:t>10</w:t>
      </w:r>
      <w:r w:rsidR="00DA743F">
        <w:rPr>
          <w:rFonts w:ascii="Consolas" w:hAnsi="Consolas" w:cs="Consolas"/>
          <w:b/>
        </w:rPr>
        <w:t>100011</w:t>
      </w:r>
      <w:r w:rsidR="00E27D44">
        <w:rPr>
          <w:rFonts w:ascii="Consolas" w:hAnsi="Consolas" w:cs="Consolas"/>
          <w:b/>
        </w:rPr>
        <w:t>1</w:t>
      </w:r>
      <w:r w:rsidR="00DA743F">
        <w:rPr>
          <w:rFonts w:ascii="Consolas" w:hAnsi="Consolas" w:cs="Consolas"/>
          <w:b/>
        </w:rPr>
        <w:t>1</w:t>
      </w:r>
      <w:r w:rsidR="00F57CF7" w:rsidRPr="000A3643">
        <w:rPr>
          <w:b/>
        </w:rPr>
        <w:t>.</w:t>
      </w:r>
    </w:p>
    <w:p w:rsidR="005024CC" w:rsidRDefault="00976FD0" w:rsidP="00976FD0">
      <w:r>
        <w:t>You are also given a</w:t>
      </w:r>
      <w:r w:rsidR="005A01B9">
        <w:t xml:space="preserve"> positive integer</w:t>
      </w:r>
      <w:r>
        <w:t xml:space="preserve"> </w:t>
      </w:r>
      <w:r w:rsidRPr="007E77DB">
        <w:rPr>
          <w:b/>
        </w:rPr>
        <w:t>K</w:t>
      </w:r>
      <w:r w:rsidR="000A3643">
        <w:t xml:space="preserve"> - </w:t>
      </w:r>
      <w:r w:rsidR="000A3643" w:rsidRPr="000A3643">
        <w:t xml:space="preserve">the number of </w:t>
      </w:r>
      <w:r w:rsidR="000A3643">
        <w:t>identical</w:t>
      </w:r>
      <w:r w:rsidR="000A3643" w:rsidRPr="000A3643">
        <w:t xml:space="preserve"> bits (zeroes or ones that can dance together)</w:t>
      </w:r>
      <w:r w:rsidR="000A3643">
        <w:t>.</w:t>
      </w:r>
    </w:p>
    <w:p w:rsidR="007B458A" w:rsidRDefault="007E77DB" w:rsidP="00976FD0">
      <w:r>
        <w:t xml:space="preserve">Write a program that </w:t>
      </w:r>
      <w:r w:rsidR="00D07641">
        <w:t>finds the number of</w:t>
      </w:r>
      <w:r>
        <w:t xml:space="preserve"> </w:t>
      </w:r>
      <w:r w:rsidR="00D07641">
        <w:t>all “dancing bits” (</w:t>
      </w:r>
      <w:r>
        <w:t>the sequences of equal bits</w:t>
      </w:r>
      <w:r w:rsidR="00F66014">
        <w:t>)</w:t>
      </w:r>
      <w:r>
        <w:t xml:space="preserve"> with </w:t>
      </w:r>
      <w:r w:rsidR="000A3643">
        <w:t xml:space="preserve">a </w:t>
      </w:r>
      <w:r>
        <w:t xml:space="preserve">length </w:t>
      </w:r>
      <w:r w:rsidR="000A3643">
        <w:t xml:space="preserve">of </w:t>
      </w:r>
      <w:r w:rsidR="00C53E45">
        <w:t xml:space="preserve">exactly </w:t>
      </w:r>
      <w:r w:rsidRPr="007E77DB">
        <w:rPr>
          <w:b/>
        </w:rPr>
        <w:t>K</w:t>
      </w:r>
      <w:r w:rsidR="000A3643">
        <w:rPr>
          <w:b/>
        </w:rPr>
        <w:t xml:space="preserve"> bits</w:t>
      </w:r>
      <w:r w:rsidR="00D07641" w:rsidRPr="00D07641">
        <w:t>.</w:t>
      </w:r>
      <w:r>
        <w:t xml:space="preserve"> </w:t>
      </w:r>
      <w:r w:rsidR="00D07641">
        <w:t xml:space="preserve">Your program should search </w:t>
      </w:r>
      <w:r>
        <w:t xml:space="preserve">in the concatenation of the given </w:t>
      </w:r>
      <w:r w:rsidRPr="007E77DB">
        <w:rPr>
          <w:b/>
        </w:rPr>
        <w:t>N</w:t>
      </w:r>
      <w:r w:rsidR="007B458A">
        <w:t xml:space="preserve"> numbers.</w:t>
      </w:r>
    </w:p>
    <w:p w:rsidR="00C218F4" w:rsidRDefault="007E77DB" w:rsidP="00976FD0">
      <w:r>
        <w:t>For example</w:t>
      </w:r>
      <w:r w:rsidR="00D07641">
        <w:t>,</w:t>
      </w:r>
      <w:r>
        <w:t xml:space="preserve"> if we have </w:t>
      </w:r>
      <w:r w:rsidR="0080155F">
        <w:rPr>
          <w:b/>
        </w:rPr>
        <w:t>4</w:t>
      </w:r>
      <w:r>
        <w:t xml:space="preserve"> numbers (</w:t>
      </w:r>
      <w:r w:rsidRPr="000A3643">
        <w:rPr>
          <w:b/>
        </w:rPr>
        <w:t>5</w:t>
      </w:r>
      <w:r w:rsidRPr="000A3643">
        <w:t>,</w:t>
      </w:r>
      <w:r w:rsidRPr="000A3643">
        <w:rPr>
          <w:b/>
        </w:rPr>
        <w:t xml:space="preserve"> 6</w:t>
      </w:r>
      <w:r w:rsidR="0080155F" w:rsidRPr="0080155F">
        <w:t>,</w:t>
      </w:r>
      <w:r w:rsidR="0080155F">
        <w:t xml:space="preserve"> </w:t>
      </w:r>
      <w:r w:rsidRPr="000A3643">
        <w:rPr>
          <w:b/>
        </w:rPr>
        <w:t>14</w:t>
      </w:r>
      <w:r w:rsidR="0080155F">
        <w:rPr>
          <w:b/>
        </w:rPr>
        <w:t xml:space="preserve"> </w:t>
      </w:r>
      <w:r w:rsidR="0080155F" w:rsidRPr="0080155F">
        <w:t>and</w:t>
      </w:r>
      <w:r w:rsidR="0080155F">
        <w:rPr>
          <w:b/>
        </w:rPr>
        <w:t xml:space="preserve"> 143</w:t>
      </w:r>
      <w:r w:rsidR="007D2DD2">
        <w:t xml:space="preserve">, </w:t>
      </w:r>
      <w:r w:rsidR="00D07641">
        <w:t>the</w:t>
      </w:r>
      <w:r w:rsidR="007D2DD2">
        <w:t xml:space="preserve"> concatenation</w:t>
      </w:r>
      <w:r w:rsidR="00D07641">
        <w:t xml:space="preserve"> of their </w:t>
      </w:r>
      <w:r w:rsidR="005A01B9">
        <w:t>binary</w:t>
      </w:r>
      <w:r w:rsidR="007D2DD2">
        <w:t xml:space="preserve"> </w:t>
      </w:r>
      <w:r w:rsidR="005A01B9">
        <w:t xml:space="preserve">representation </w:t>
      </w:r>
      <w:r w:rsidR="007D2DD2">
        <w:t xml:space="preserve">is </w:t>
      </w:r>
      <w:r w:rsidR="007D2DD2" w:rsidRPr="0080155F">
        <w:rPr>
          <w:rFonts w:ascii="Consolas" w:hAnsi="Consolas" w:cs="Consolas"/>
        </w:rPr>
        <w:t>10</w:t>
      </w:r>
      <w:r w:rsidR="007D2DD2" w:rsidRPr="00365956">
        <w:rPr>
          <w:rFonts w:ascii="Consolas" w:hAnsi="Consolas" w:cs="Consolas"/>
          <w:b/>
          <w:highlight w:val="lightGray"/>
        </w:rPr>
        <w:t>111</w:t>
      </w:r>
      <w:r w:rsidR="007D2DD2" w:rsidRPr="0080155F">
        <w:rPr>
          <w:rFonts w:ascii="Consolas" w:hAnsi="Consolas" w:cs="Consolas"/>
        </w:rPr>
        <w:t>0</w:t>
      </w:r>
      <w:r w:rsidR="007D2DD2" w:rsidRPr="00365956">
        <w:rPr>
          <w:rFonts w:ascii="Consolas" w:hAnsi="Consolas" w:cs="Consolas"/>
          <w:b/>
          <w:highlight w:val="lightGray"/>
        </w:rPr>
        <w:t>111</w:t>
      </w:r>
      <w:r w:rsidR="007D2DD2" w:rsidRPr="0080155F">
        <w:rPr>
          <w:rFonts w:ascii="Consolas" w:hAnsi="Consolas" w:cs="Consolas"/>
        </w:rPr>
        <w:t>0</w:t>
      </w:r>
      <w:r w:rsidR="0080155F" w:rsidRPr="0080155F">
        <w:rPr>
          <w:rFonts w:ascii="Consolas" w:hAnsi="Consolas" w:cs="Consolas"/>
        </w:rPr>
        <w:t>1</w:t>
      </w:r>
      <w:r w:rsidR="0080155F" w:rsidRPr="00365956">
        <w:rPr>
          <w:rFonts w:ascii="Consolas" w:hAnsi="Consolas" w:cs="Consolas"/>
          <w:b/>
          <w:highlight w:val="lightGray"/>
        </w:rPr>
        <w:t>000</w:t>
      </w:r>
      <w:r w:rsidR="0080155F" w:rsidRPr="0080155F">
        <w:rPr>
          <w:rFonts w:ascii="Consolas" w:hAnsi="Consolas" w:cs="Consolas"/>
        </w:rPr>
        <w:t>1111</w:t>
      </w:r>
      <w:r>
        <w:t>) and we are searching for</w:t>
      </w:r>
      <w:r w:rsidR="007D2DD2">
        <w:t xml:space="preserve"> the</w:t>
      </w:r>
      <w:r>
        <w:t xml:space="preserve"> </w:t>
      </w:r>
      <w:r w:rsidR="005A01B9">
        <w:t xml:space="preserve">total </w:t>
      </w:r>
      <w:r w:rsidR="007D2DD2">
        <w:t xml:space="preserve">number of all sequences of equal bits with </w:t>
      </w:r>
      <w:r w:rsidR="000A3643">
        <w:t xml:space="preserve">an </w:t>
      </w:r>
      <w:r w:rsidR="00C53E45">
        <w:t xml:space="preserve">exact </w:t>
      </w:r>
      <w:r w:rsidR="007D2DD2">
        <w:t xml:space="preserve">length </w:t>
      </w:r>
      <w:r w:rsidR="000A3643">
        <w:t xml:space="preserve">of </w:t>
      </w:r>
      <w:r w:rsidR="007D2DD2" w:rsidRPr="000A3643">
        <w:rPr>
          <w:b/>
        </w:rPr>
        <w:t>3</w:t>
      </w:r>
      <w:r w:rsidR="000A3643">
        <w:t xml:space="preserve"> bits</w:t>
      </w:r>
      <w:r w:rsidR="007D2DD2">
        <w:t xml:space="preserve">, the answer will be </w:t>
      </w:r>
      <w:r w:rsidR="0080155F">
        <w:rPr>
          <w:b/>
        </w:rPr>
        <w:t>3</w:t>
      </w:r>
      <w:r w:rsidR="00C53E45">
        <w:t xml:space="preserve"> (the sequences are bolded in the concatenation above)</w:t>
      </w:r>
      <w:r w:rsidR="007D2DD2">
        <w:t>.</w:t>
      </w:r>
    </w:p>
    <w:p w:rsidR="007E77DB" w:rsidRDefault="000A3643" w:rsidP="00976FD0">
      <w:r w:rsidRPr="000A3643">
        <w:t xml:space="preserve">In this example we have two sequences </w:t>
      </w:r>
      <w:r w:rsidR="004F4B62">
        <w:t xml:space="preserve">of “dancing bits” </w:t>
      </w:r>
      <w:r>
        <w:t>- "</w:t>
      </w:r>
      <w:r w:rsidRPr="004F4B62">
        <w:rPr>
          <w:rFonts w:ascii="Consolas" w:hAnsi="Consolas" w:cs="Consolas"/>
        </w:rPr>
        <w:t>111</w:t>
      </w:r>
      <w:r>
        <w:t>" consisting of only ones</w:t>
      </w:r>
      <w:r w:rsidR="004F4B62">
        <w:t xml:space="preserve"> and one sequence of “dancing bits” - </w:t>
      </w:r>
      <w:r w:rsidRPr="000A3643">
        <w:t>"</w:t>
      </w:r>
      <w:r w:rsidRPr="0080155F">
        <w:rPr>
          <w:rFonts w:ascii="Consolas" w:hAnsi="Consolas" w:cs="Consolas"/>
        </w:rPr>
        <w:t>000</w:t>
      </w:r>
      <w:r w:rsidRPr="000A3643">
        <w:t>"</w:t>
      </w:r>
      <w:r w:rsidR="004F4B62">
        <w:t xml:space="preserve"> consisting of only zeros</w:t>
      </w:r>
      <w:r w:rsidRPr="000A3643">
        <w:t>.</w:t>
      </w:r>
      <w:r w:rsidR="00847389">
        <w:t xml:space="preserve"> Note that the sequence "</w:t>
      </w:r>
      <w:r w:rsidR="00847389" w:rsidRPr="00847389">
        <w:rPr>
          <w:rFonts w:ascii="Consolas" w:hAnsi="Consolas" w:cs="Consolas"/>
        </w:rPr>
        <w:t>1111</w:t>
      </w:r>
      <w:r w:rsidR="00847389">
        <w:t xml:space="preserve">" </w:t>
      </w:r>
      <w:r w:rsidR="002C7C7C">
        <w:t xml:space="preserve">is </w:t>
      </w:r>
      <w:r w:rsidR="00847389">
        <w:t xml:space="preserve">not </w:t>
      </w:r>
      <w:r w:rsidR="002C7C7C">
        <w:t xml:space="preserve">a sequence of exact 3 </w:t>
      </w:r>
      <w:r w:rsidR="00B87478">
        <w:t xml:space="preserve">identical </w:t>
      </w:r>
      <w:r w:rsidR="002C7C7C">
        <w:t>bits</w:t>
      </w:r>
      <w:r w:rsidR="00847389">
        <w:t>.</w:t>
      </w:r>
    </w:p>
    <w:p w:rsidR="007B458A" w:rsidRPr="00552A9F" w:rsidRDefault="007B458A" w:rsidP="007B458A">
      <w:pPr>
        <w:pStyle w:val="Heading3"/>
      </w:pPr>
      <w:r w:rsidRPr="00552A9F">
        <w:t>Input</w:t>
      </w:r>
    </w:p>
    <w:p w:rsidR="007B458A" w:rsidRDefault="007B458A" w:rsidP="007B458A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7B458A" w:rsidRPr="00552A9F" w:rsidRDefault="007B458A" w:rsidP="007B458A">
      <w:r>
        <w:t xml:space="preserve">At the first input line there will be one positive integer – the number </w:t>
      </w:r>
      <w:r>
        <w:rPr>
          <w:b/>
        </w:rPr>
        <w:t>K</w:t>
      </w:r>
      <w:r>
        <w:t>.</w:t>
      </w:r>
    </w:p>
    <w:p w:rsidR="007B458A" w:rsidRPr="00552A9F" w:rsidRDefault="007B458A" w:rsidP="007B458A">
      <w:r>
        <w:t xml:space="preserve">At the second input line there will be another positive integer – the number </w:t>
      </w:r>
      <w:r>
        <w:rPr>
          <w:b/>
        </w:rPr>
        <w:t>N</w:t>
      </w:r>
      <w:r>
        <w:t>.</w:t>
      </w:r>
    </w:p>
    <w:p w:rsidR="007B458A" w:rsidRDefault="007B458A" w:rsidP="007B458A">
      <w:r>
        <w:t xml:space="preserve">At each of the next </w:t>
      </w:r>
      <w:r w:rsidRPr="00404F47">
        <w:rPr>
          <w:b/>
        </w:rPr>
        <w:t>N</w:t>
      </w:r>
      <w:r>
        <w:t xml:space="preserve"> lines there will be one positive integer – the N numbers that represent the input sequence of bits.</w:t>
      </w:r>
    </w:p>
    <w:p w:rsidR="007B458A" w:rsidRPr="00552A9F" w:rsidRDefault="007B458A" w:rsidP="007B458A">
      <w:r w:rsidRPr="00552A9F">
        <w:t>The input data will always be valid and in the format described. There is no need to check it explicitly.</w:t>
      </w:r>
    </w:p>
    <w:p w:rsidR="007B458A" w:rsidRPr="00552A9F" w:rsidRDefault="007B458A" w:rsidP="007B458A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B458A" w:rsidRPr="00552A9F" w:rsidRDefault="007B458A" w:rsidP="007B458A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7B458A" w:rsidRPr="00552A9F" w:rsidRDefault="007B458A" w:rsidP="007B458A">
      <w:pPr>
        <w:rPr>
          <w:rFonts w:hint="eastAsia"/>
        </w:rPr>
      </w:pPr>
      <w:r>
        <w:t xml:space="preserve">The only output line must contain the answer – the number of “dancing bits” sequences found. 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970BD" w:rsidRDefault="006970BD" w:rsidP="00676852">
      <w:pPr>
        <w:numPr>
          <w:ilvl w:val="0"/>
          <w:numId w:val="17"/>
        </w:numPr>
        <w:spacing w:before="0" w:after="0"/>
        <w:jc w:val="left"/>
      </w:pPr>
      <w:r>
        <w:t xml:space="preserve">The number </w:t>
      </w:r>
      <w:r w:rsidR="00676852">
        <w:rPr>
          <w:b/>
        </w:rPr>
        <w:t>K</w:t>
      </w:r>
      <w:r>
        <w:t xml:space="preserve"> will be positive integer number between 1 and </w:t>
      </w:r>
      <w:r w:rsidR="00676852" w:rsidRPr="00676852">
        <w:t>25</w:t>
      </w:r>
      <w:r w:rsidR="00B619AD">
        <w:t xml:space="preserve"> </w:t>
      </w:r>
      <w:r w:rsidR="00676852" w:rsidRPr="00676852">
        <w:t>600</w:t>
      </w:r>
      <w:r>
        <w:t>, inclusive.</w:t>
      </w:r>
    </w:p>
    <w:p w:rsidR="00676852" w:rsidRDefault="00676852" w:rsidP="00676852">
      <w:pPr>
        <w:numPr>
          <w:ilvl w:val="0"/>
          <w:numId w:val="17"/>
        </w:numPr>
        <w:spacing w:before="0" w:after="0"/>
        <w:jc w:val="left"/>
      </w:pPr>
      <w:r>
        <w:t xml:space="preserve">The number </w:t>
      </w:r>
      <w:r w:rsidRPr="006970BD">
        <w:rPr>
          <w:b/>
        </w:rPr>
        <w:t>N</w:t>
      </w:r>
      <w:r>
        <w:t xml:space="preserve"> will be positive integer number between 1 and 800, inclusive.</w:t>
      </w:r>
    </w:p>
    <w:p w:rsidR="00670293" w:rsidRDefault="00B92BFD" w:rsidP="00166A65">
      <w:pPr>
        <w:numPr>
          <w:ilvl w:val="0"/>
          <w:numId w:val="17"/>
        </w:numPr>
        <w:spacing w:before="0" w:after="0"/>
        <w:jc w:val="left"/>
      </w:pPr>
      <w:r>
        <w:t xml:space="preserve">Each of the </w:t>
      </w:r>
      <w:r w:rsidRPr="00B92BFD">
        <w:rPr>
          <w:b/>
        </w:rPr>
        <w:t>N</w:t>
      </w:r>
      <w:r>
        <w:t xml:space="preserve"> numbers will</w:t>
      </w:r>
      <w:r w:rsidR="00166A65">
        <w:t xml:space="preserve"> be positive integer number</w:t>
      </w:r>
      <w:r>
        <w:t>s</w:t>
      </w:r>
      <w:r w:rsidR="00166A65">
        <w:t xml:space="preserve"> between 1 and </w:t>
      </w:r>
      <w:r w:rsidR="00166A65" w:rsidRPr="00166A65">
        <w:t>2</w:t>
      </w:r>
      <w:r w:rsidR="00166A65">
        <w:t xml:space="preserve"> </w:t>
      </w:r>
      <w:r w:rsidR="00166A65" w:rsidRPr="00166A65">
        <w:t>147</w:t>
      </w:r>
      <w:r w:rsidR="00166A65">
        <w:t xml:space="preserve"> </w:t>
      </w:r>
      <w:r w:rsidR="00166A65" w:rsidRPr="00166A65">
        <w:t>483</w:t>
      </w:r>
      <w:r w:rsidR="00166A65">
        <w:t xml:space="preserve"> </w:t>
      </w:r>
      <w:r w:rsidR="00166A65" w:rsidRPr="00166A65">
        <w:t>647</w:t>
      </w:r>
      <w:r w:rsidR="00166A65">
        <w:t>, inclusive.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</w:t>
      </w:r>
      <w:r w:rsidR="00E258B0">
        <w:rPr>
          <w:lang w:eastAsia="ja-JP"/>
        </w:rPr>
        <w:t>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7B458A" w:rsidRPr="00552A9F" w:rsidRDefault="008B0C41" w:rsidP="007B458A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3A288B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7E77D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3</w:t>
            </w:r>
          </w:p>
          <w:p w:rsidR="003A288B" w:rsidRDefault="0080155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4</w:t>
            </w:r>
          </w:p>
          <w:p w:rsidR="007E77DB" w:rsidRDefault="007E77D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5</w:t>
            </w:r>
          </w:p>
          <w:p w:rsidR="007E77DB" w:rsidRDefault="007E77D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6</w:t>
            </w:r>
          </w:p>
          <w:p w:rsidR="007E77DB" w:rsidRDefault="007E77D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14</w:t>
            </w:r>
          </w:p>
          <w:p w:rsidR="0080155F" w:rsidRDefault="0080155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143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80155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3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  <w:tr w:rsidR="00B619AD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4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10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42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170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AD" w:rsidRDefault="00F824E6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  <w:r w:rsidR="00B619AD">
              <w:rPr>
                <w:rFonts w:ascii="Consolas" w:hAnsi="Consolas" w:cs="Consolas"/>
                <w:bCs/>
              </w:rPr>
              <w:t>0</w:t>
            </w:r>
          </w:p>
          <w:p w:rsidR="00B619AD" w:rsidRDefault="00B619AD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</w:tbl>
    <w:p w:rsidR="008B0C41" w:rsidRPr="008B0C41" w:rsidRDefault="008B0C41" w:rsidP="00C53E45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206" w:rsidRDefault="00303206">
      <w:r>
        <w:separator/>
      </w:r>
    </w:p>
  </w:endnote>
  <w:endnote w:type="continuationSeparator" w:id="1">
    <w:p w:rsidR="00303206" w:rsidRDefault="00303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F5660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F566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206" w:rsidRDefault="00303206">
      <w:r>
        <w:separator/>
      </w:r>
    </w:p>
  </w:footnote>
  <w:footnote w:type="continuationSeparator" w:id="1">
    <w:p w:rsidR="00303206" w:rsidRDefault="00303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F566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1B08"/>
    <w:rsid w:val="00082A88"/>
    <w:rsid w:val="00084135"/>
    <w:rsid w:val="00084F57"/>
    <w:rsid w:val="000943BF"/>
    <w:rsid w:val="000A3643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66A65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61E01"/>
    <w:rsid w:val="00270DD5"/>
    <w:rsid w:val="0027273B"/>
    <w:rsid w:val="002730AA"/>
    <w:rsid w:val="002868AD"/>
    <w:rsid w:val="00286DDB"/>
    <w:rsid w:val="002A7FD3"/>
    <w:rsid w:val="002B0752"/>
    <w:rsid w:val="002B6B03"/>
    <w:rsid w:val="002C1485"/>
    <w:rsid w:val="002C6AC0"/>
    <w:rsid w:val="002C7C7C"/>
    <w:rsid w:val="002D3F49"/>
    <w:rsid w:val="002D5E96"/>
    <w:rsid w:val="002F27CA"/>
    <w:rsid w:val="003025F1"/>
    <w:rsid w:val="00303206"/>
    <w:rsid w:val="003279AC"/>
    <w:rsid w:val="00333095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65956"/>
    <w:rsid w:val="003702EA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0509"/>
    <w:rsid w:val="00404189"/>
    <w:rsid w:val="00404F47"/>
    <w:rsid w:val="00416D86"/>
    <w:rsid w:val="004210F6"/>
    <w:rsid w:val="00422627"/>
    <w:rsid w:val="004254EE"/>
    <w:rsid w:val="00441580"/>
    <w:rsid w:val="004452F2"/>
    <w:rsid w:val="00446410"/>
    <w:rsid w:val="00450D5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5ADC"/>
    <w:rsid w:val="004D0809"/>
    <w:rsid w:val="004D7BAC"/>
    <w:rsid w:val="004E19BB"/>
    <w:rsid w:val="004E665D"/>
    <w:rsid w:val="004F4710"/>
    <w:rsid w:val="004F4B62"/>
    <w:rsid w:val="004F5660"/>
    <w:rsid w:val="005024CC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871E5"/>
    <w:rsid w:val="005907FF"/>
    <w:rsid w:val="005A01B9"/>
    <w:rsid w:val="005B0D5C"/>
    <w:rsid w:val="005B5073"/>
    <w:rsid w:val="005D3F6F"/>
    <w:rsid w:val="005D52F9"/>
    <w:rsid w:val="006001FA"/>
    <w:rsid w:val="00605BD1"/>
    <w:rsid w:val="0061142D"/>
    <w:rsid w:val="00630C15"/>
    <w:rsid w:val="0063318F"/>
    <w:rsid w:val="00634698"/>
    <w:rsid w:val="00635011"/>
    <w:rsid w:val="00636D60"/>
    <w:rsid w:val="00647AF5"/>
    <w:rsid w:val="006525F2"/>
    <w:rsid w:val="00655883"/>
    <w:rsid w:val="00655D61"/>
    <w:rsid w:val="00660EC8"/>
    <w:rsid w:val="006629F2"/>
    <w:rsid w:val="00670293"/>
    <w:rsid w:val="00676852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346C0"/>
    <w:rsid w:val="00747E45"/>
    <w:rsid w:val="00750E5D"/>
    <w:rsid w:val="00760400"/>
    <w:rsid w:val="00764AF4"/>
    <w:rsid w:val="00790B8C"/>
    <w:rsid w:val="007A54B1"/>
    <w:rsid w:val="007A5892"/>
    <w:rsid w:val="007A768E"/>
    <w:rsid w:val="007B2F61"/>
    <w:rsid w:val="007B4427"/>
    <w:rsid w:val="007B458A"/>
    <w:rsid w:val="007C4F57"/>
    <w:rsid w:val="007D2DD2"/>
    <w:rsid w:val="007D7773"/>
    <w:rsid w:val="007E26BB"/>
    <w:rsid w:val="007E3DB6"/>
    <w:rsid w:val="007E682E"/>
    <w:rsid w:val="007E6837"/>
    <w:rsid w:val="007E77DB"/>
    <w:rsid w:val="007E7FC1"/>
    <w:rsid w:val="00800BC7"/>
    <w:rsid w:val="0080155F"/>
    <w:rsid w:val="008018BB"/>
    <w:rsid w:val="008069D4"/>
    <w:rsid w:val="008120CD"/>
    <w:rsid w:val="00822482"/>
    <w:rsid w:val="00823DEE"/>
    <w:rsid w:val="00827AA4"/>
    <w:rsid w:val="0083015F"/>
    <w:rsid w:val="008471B5"/>
    <w:rsid w:val="00847389"/>
    <w:rsid w:val="00847872"/>
    <w:rsid w:val="008514AF"/>
    <w:rsid w:val="0086473A"/>
    <w:rsid w:val="0087049B"/>
    <w:rsid w:val="00872BA1"/>
    <w:rsid w:val="008758B8"/>
    <w:rsid w:val="00877E3A"/>
    <w:rsid w:val="00887AEA"/>
    <w:rsid w:val="008B0C41"/>
    <w:rsid w:val="008B3D43"/>
    <w:rsid w:val="008B5C37"/>
    <w:rsid w:val="008B67CB"/>
    <w:rsid w:val="008D292C"/>
    <w:rsid w:val="008D388A"/>
    <w:rsid w:val="008D4936"/>
    <w:rsid w:val="008D5082"/>
    <w:rsid w:val="008E61EC"/>
    <w:rsid w:val="008F4898"/>
    <w:rsid w:val="008F7DA1"/>
    <w:rsid w:val="009128CD"/>
    <w:rsid w:val="0091723A"/>
    <w:rsid w:val="009247A7"/>
    <w:rsid w:val="009370B8"/>
    <w:rsid w:val="00941EE5"/>
    <w:rsid w:val="009544D5"/>
    <w:rsid w:val="0095490F"/>
    <w:rsid w:val="00957512"/>
    <w:rsid w:val="00976FD0"/>
    <w:rsid w:val="00977449"/>
    <w:rsid w:val="00991301"/>
    <w:rsid w:val="009A534F"/>
    <w:rsid w:val="009D2355"/>
    <w:rsid w:val="009D5B08"/>
    <w:rsid w:val="009E5AC6"/>
    <w:rsid w:val="009E5CA1"/>
    <w:rsid w:val="009E717D"/>
    <w:rsid w:val="00A02D0B"/>
    <w:rsid w:val="00A05AD4"/>
    <w:rsid w:val="00A271AE"/>
    <w:rsid w:val="00A35371"/>
    <w:rsid w:val="00A538FF"/>
    <w:rsid w:val="00A66D6C"/>
    <w:rsid w:val="00A703C9"/>
    <w:rsid w:val="00A74A55"/>
    <w:rsid w:val="00A85672"/>
    <w:rsid w:val="00A9626F"/>
    <w:rsid w:val="00A97129"/>
    <w:rsid w:val="00AA214C"/>
    <w:rsid w:val="00AB15CE"/>
    <w:rsid w:val="00AB787C"/>
    <w:rsid w:val="00AC1EA2"/>
    <w:rsid w:val="00AC259A"/>
    <w:rsid w:val="00AC73A6"/>
    <w:rsid w:val="00AC7895"/>
    <w:rsid w:val="00AE5F07"/>
    <w:rsid w:val="00B05F43"/>
    <w:rsid w:val="00B13659"/>
    <w:rsid w:val="00B205EC"/>
    <w:rsid w:val="00B21BD9"/>
    <w:rsid w:val="00B222C7"/>
    <w:rsid w:val="00B40260"/>
    <w:rsid w:val="00B409DD"/>
    <w:rsid w:val="00B42CD8"/>
    <w:rsid w:val="00B54841"/>
    <w:rsid w:val="00B619AD"/>
    <w:rsid w:val="00B65A45"/>
    <w:rsid w:val="00B65F4B"/>
    <w:rsid w:val="00B72C41"/>
    <w:rsid w:val="00B73A88"/>
    <w:rsid w:val="00B8107E"/>
    <w:rsid w:val="00B864B2"/>
    <w:rsid w:val="00B87478"/>
    <w:rsid w:val="00B92BFD"/>
    <w:rsid w:val="00B97C9D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0743E"/>
    <w:rsid w:val="00C106CA"/>
    <w:rsid w:val="00C17D8D"/>
    <w:rsid w:val="00C218F4"/>
    <w:rsid w:val="00C30B3D"/>
    <w:rsid w:val="00C3422D"/>
    <w:rsid w:val="00C356B4"/>
    <w:rsid w:val="00C420D7"/>
    <w:rsid w:val="00C53E45"/>
    <w:rsid w:val="00C66769"/>
    <w:rsid w:val="00C74A16"/>
    <w:rsid w:val="00C75802"/>
    <w:rsid w:val="00C80649"/>
    <w:rsid w:val="00C90C64"/>
    <w:rsid w:val="00CA1113"/>
    <w:rsid w:val="00CB7622"/>
    <w:rsid w:val="00CC074D"/>
    <w:rsid w:val="00CC0A1F"/>
    <w:rsid w:val="00CD3E7B"/>
    <w:rsid w:val="00CD587F"/>
    <w:rsid w:val="00CF2197"/>
    <w:rsid w:val="00D03530"/>
    <w:rsid w:val="00D07641"/>
    <w:rsid w:val="00D10D97"/>
    <w:rsid w:val="00D11097"/>
    <w:rsid w:val="00D164DC"/>
    <w:rsid w:val="00D25183"/>
    <w:rsid w:val="00D25231"/>
    <w:rsid w:val="00D31769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A17B7"/>
    <w:rsid w:val="00DA743F"/>
    <w:rsid w:val="00DB209F"/>
    <w:rsid w:val="00DD2674"/>
    <w:rsid w:val="00DD2EBC"/>
    <w:rsid w:val="00DE0129"/>
    <w:rsid w:val="00DF1A77"/>
    <w:rsid w:val="00E10FC8"/>
    <w:rsid w:val="00E20B92"/>
    <w:rsid w:val="00E258B0"/>
    <w:rsid w:val="00E25A5E"/>
    <w:rsid w:val="00E27D44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36BB"/>
    <w:rsid w:val="00F33D9E"/>
    <w:rsid w:val="00F35CD4"/>
    <w:rsid w:val="00F44305"/>
    <w:rsid w:val="00F5031A"/>
    <w:rsid w:val="00F576B0"/>
    <w:rsid w:val="00F57CF7"/>
    <w:rsid w:val="00F62CEE"/>
    <w:rsid w:val="00F642FA"/>
    <w:rsid w:val="00F66014"/>
    <w:rsid w:val="00F824E6"/>
    <w:rsid w:val="00F845B7"/>
    <w:rsid w:val="00F913B6"/>
    <w:rsid w:val="00F95498"/>
    <w:rsid w:val="00FB459A"/>
    <w:rsid w:val="00FC2A4F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D354F-B9CE-4864-9163-0F2CF7A1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2630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2014-05-06T20:39:00Z</dcterms:created>
  <dcterms:modified xsi:type="dcterms:W3CDTF">2014-05-06T20:39:00Z</dcterms:modified>
</cp:coreProperties>
</file>