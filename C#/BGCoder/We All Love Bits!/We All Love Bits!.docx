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</w:t>
      </w:r>
      <w:r w:rsidR="00877E3A">
        <w:t>4</w:t>
      </w:r>
      <w:r w:rsidR="008B0C41" w:rsidRPr="00552A9F">
        <w:t xml:space="preserve"> – </w:t>
      </w:r>
      <w:r w:rsidR="00224478">
        <w:t>We A</w:t>
      </w:r>
      <w:r w:rsidR="00FF31BF">
        <w:t xml:space="preserve">ll </w:t>
      </w:r>
      <w:r w:rsidR="00224478">
        <w:t>Love B</w:t>
      </w:r>
      <w:r w:rsidR="00877E3A">
        <w:t>its!</w:t>
      </w:r>
    </w:p>
    <w:p w:rsidR="00FF31BF" w:rsidRDefault="00877E3A" w:rsidP="00F336BB">
      <w:pPr>
        <w:rPr>
          <w:rFonts w:cs="Calibri"/>
        </w:rPr>
      </w:pPr>
      <w:r>
        <w:t xml:space="preserve">One of the things the programmers love the most is bitwise operations. The "bitwise guy" is a synonym for a programmer that loves bits more than everything else in programming. Mitko is a "bitwise guy". He invented a new bitwise algorithm. The algorithm takes one positive integer number </w:t>
      </w:r>
      <w:r w:rsidRPr="00877E3A">
        <w:rPr>
          <w:b/>
        </w:rPr>
        <w:t>P</w:t>
      </w:r>
      <w:r>
        <w:t>, makes magic with it and returns a new positive integer number</w:t>
      </w:r>
      <w:r w:rsidR="00F336BB">
        <w:t xml:space="preserve">. </w:t>
      </w:r>
      <w:r w:rsidR="00E10FC8">
        <w:t xml:space="preserve">He also </w:t>
      </w:r>
      <w:r w:rsidR="00F336BB">
        <w:t>define</w:t>
      </w:r>
      <w:r w:rsidR="00E10FC8">
        <w:t>d</w:t>
      </w:r>
      <w:r w:rsidR="00F336BB">
        <w:t xml:space="preserve"> a new number </w:t>
      </w:r>
      <w:r w:rsidR="00F336BB" w:rsidRPr="00F336BB">
        <w:rPr>
          <w:rFonts w:cs="Calibri"/>
          <w:b/>
        </w:rPr>
        <w:t>P̃</w:t>
      </w:r>
      <w:r w:rsidR="00E10FC8">
        <w:t xml:space="preserve"> which</w:t>
      </w:r>
      <w:r w:rsidR="00F336BB">
        <w:rPr>
          <w:rFonts w:cs="Calibri"/>
        </w:rPr>
        <w:t xml:space="preserve"> represents the number </w:t>
      </w:r>
      <w:r w:rsidR="00F336BB" w:rsidRPr="00E41AEC">
        <w:rPr>
          <w:rFonts w:cs="Calibri"/>
          <w:b/>
        </w:rPr>
        <w:t>P</w:t>
      </w:r>
      <w:r w:rsidR="00F336BB">
        <w:rPr>
          <w:rFonts w:cs="Calibri"/>
        </w:rPr>
        <w:t xml:space="preserve"> in binary numeral system with inverted bits. All zeros in </w:t>
      </w:r>
      <w:r w:rsidR="00F336BB" w:rsidRPr="00F336BB">
        <w:rPr>
          <w:rFonts w:cs="Calibri"/>
          <w:b/>
        </w:rPr>
        <w:t>P</w:t>
      </w:r>
      <w:r w:rsidR="00F336BB">
        <w:rPr>
          <w:rFonts w:cs="Calibri"/>
        </w:rPr>
        <w:t xml:space="preserve"> are ones in </w:t>
      </w:r>
      <w:r w:rsidR="00F336BB" w:rsidRPr="00F336BB">
        <w:rPr>
          <w:rFonts w:cs="Calibri"/>
          <w:b/>
        </w:rPr>
        <w:t>P̃</w:t>
      </w:r>
      <w:r w:rsidR="00F336BB">
        <w:rPr>
          <w:rFonts w:cs="Calibri"/>
        </w:rPr>
        <w:t xml:space="preserve"> and all ones in </w:t>
      </w:r>
      <w:r w:rsidR="00F336BB" w:rsidRPr="00F336BB">
        <w:rPr>
          <w:rFonts w:cs="Calibri"/>
          <w:b/>
        </w:rPr>
        <w:t>P</w:t>
      </w:r>
      <w:r w:rsidR="00F336BB">
        <w:rPr>
          <w:rFonts w:cs="Calibri"/>
        </w:rPr>
        <w:t xml:space="preserve"> are zeros in </w:t>
      </w:r>
      <w:r w:rsidR="00F336BB" w:rsidRPr="00F336BB">
        <w:rPr>
          <w:rFonts w:cs="Calibri"/>
          <w:b/>
        </w:rPr>
        <w:t>P̃</w:t>
      </w:r>
      <w:r w:rsidR="00E41AEC">
        <w:rPr>
          <w:rFonts w:cs="Calibri"/>
        </w:rPr>
        <w:t>. For example if we have P = 9 (which is 1001</w:t>
      </w:r>
      <w:r w:rsidR="00E41AEC">
        <w:rPr>
          <w:rFonts w:cs="Calibri"/>
          <w:vertAlign w:val="subscript"/>
        </w:rPr>
        <w:t xml:space="preserve"> </w:t>
      </w:r>
      <w:r w:rsidR="00E41AEC">
        <w:rPr>
          <w:rFonts w:cs="Calibri"/>
        </w:rPr>
        <w:t xml:space="preserve">in binary numeral system) its inverted number </w:t>
      </w:r>
      <w:r w:rsidR="00E41AEC" w:rsidRPr="00E41AEC">
        <w:rPr>
          <w:rFonts w:cs="Calibri"/>
        </w:rPr>
        <w:t>P̃</w:t>
      </w:r>
      <w:r w:rsidR="00E41AEC">
        <w:rPr>
          <w:rFonts w:cs="Calibri"/>
        </w:rPr>
        <w:t xml:space="preserve"> will be equal to 6 (which is 110 in binary numeral system).</w:t>
      </w:r>
      <w:r w:rsidR="00E10FC8">
        <w:rPr>
          <w:rFonts w:cs="Calibri"/>
        </w:rPr>
        <w:t xml:space="preserve"> But that’s not all! He invented another number </w:t>
      </w:r>
      <w:r w:rsidR="00E10FC8" w:rsidRPr="00E10FC8">
        <w:rPr>
          <w:rFonts w:cs="Calibri"/>
          <w:b/>
        </w:rPr>
        <w:t>P̈</w:t>
      </w:r>
      <w:r w:rsidR="00E10FC8">
        <w:rPr>
          <w:rFonts w:cs="Calibri"/>
        </w:rPr>
        <w:t xml:space="preserve">, which represents reversed number </w:t>
      </w:r>
      <w:r w:rsidR="006839CA" w:rsidRPr="006839CA">
        <w:rPr>
          <w:rFonts w:cs="Calibri"/>
          <w:b/>
        </w:rPr>
        <w:t>P</w:t>
      </w:r>
      <w:r w:rsidR="006839CA">
        <w:rPr>
          <w:rFonts w:cs="Calibri"/>
        </w:rPr>
        <w:t xml:space="preserve"> in binary numeral system. For example if we have P = 11 (which is 1011 in binary numeral system) its reversed number </w:t>
      </w:r>
      <w:r w:rsidR="006839CA" w:rsidRPr="00FF31BF">
        <w:rPr>
          <w:rFonts w:cs="Calibri"/>
        </w:rPr>
        <w:t>P̈</w:t>
      </w:r>
      <w:r w:rsidR="006839CA">
        <w:rPr>
          <w:rFonts w:cs="Calibri"/>
        </w:rPr>
        <w:t xml:space="preserve"> is equal to 13 (which is 1101 in binary numeral system).</w:t>
      </w:r>
      <w:r w:rsidR="00FF31BF">
        <w:rPr>
          <w:rFonts w:cs="Calibri"/>
        </w:rPr>
        <w:t xml:space="preserve"> The Mitko's magical algorithm takes</w:t>
      </w:r>
      <w:r w:rsidR="008B3D43">
        <w:rPr>
          <w:rFonts w:cs="Calibri"/>
        </w:rPr>
        <w:t xml:space="preserve"> a</w:t>
      </w:r>
      <w:r w:rsidR="00FF31BF">
        <w:rPr>
          <w:rFonts w:cs="Calibri"/>
        </w:rPr>
        <w:t xml:space="preserve"> number </w:t>
      </w:r>
      <w:r w:rsidR="00FF31BF" w:rsidRPr="00FF31BF">
        <w:rPr>
          <w:rFonts w:cs="Calibri"/>
          <w:b/>
        </w:rPr>
        <w:t>P</w:t>
      </w:r>
      <w:r w:rsidR="00FF31BF">
        <w:rPr>
          <w:rFonts w:cs="Calibri"/>
        </w:rPr>
        <w:t xml:space="preserve"> and transforms it to a new number </w:t>
      </w:r>
      <w:r w:rsidR="00FF31BF" w:rsidRPr="00FF31BF">
        <w:rPr>
          <w:rFonts w:cs="Calibri"/>
          <w:b/>
        </w:rPr>
        <w:t>P</w:t>
      </w:r>
      <w:r w:rsidR="00FF31BF" w:rsidRPr="00FF31BF">
        <w:rPr>
          <w:rFonts w:cs="Calibri"/>
          <w:b/>
          <w:vertAlign w:val="subscript"/>
        </w:rPr>
        <w:t>new</w:t>
      </w:r>
      <w:r w:rsidR="00FF31BF">
        <w:rPr>
          <w:rFonts w:cs="Calibri"/>
        </w:rPr>
        <w:t xml:space="preserve"> using the following bitwise </w:t>
      </w:r>
      <w:r w:rsidR="008B3D43">
        <w:rPr>
          <w:rFonts w:cs="Calibri"/>
        </w:rPr>
        <w:t>transformation</w:t>
      </w:r>
      <w:r w:rsidR="00FF31BF">
        <w:rPr>
          <w:rFonts w:cs="Calibri"/>
        </w:rPr>
        <w:t xml:space="preserve">: </w:t>
      </w:r>
      <w:r w:rsidR="00FF31BF" w:rsidRPr="00FF31BF">
        <w:rPr>
          <w:rFonts w:cs="Calibri"/>
          <w:b/>
        </w:rPr>
        <w:t>P</w:t>
      </w:r>
      <w:r w:rsidR="00FF31BF" w:rsidRPr="00FF31BF">
        <w:rPr>
          <w:rFonts w:cs="Calibri"/>
          <w:b/>
          <w:vertAlign w:val="subscript"/>
        </w:rPr>
        <w:t>new</w:t>
      </w:r>
      <w:r w:rsidR="00FF31BF" w:rsidRPr="00FF31BF">
        <w:rPr>
          <w:rFonts w:cs="Calibri"/>
          <w:b/>
        </w:rPr>
        <w:t xml:space="preserve"> = </w:t>
      </w:r>
      <w:r w:rsidR="00FF31BF">
        <w:rPr>
          <w:rFonts w:cs="Calibri"/>
          <w:b/>
        </w:rPr>
        <w:t>(</w:t>
      </w:r>
      <w:r w:rsidR="00FF31BF" w:rsidRPr="00FF31BF">
        <w:rPr>
          <w:rFonts w:cs="Calibri"/>
          <w:b/>
        </w:rPr>
        <w:t>P ^ P̃</w:t>
      </w:r>
      <w:r w:rsidR="00FF31BF">
        <w:rPr>
          <w:rFonts w:cs="Calibri"/>
          <w:b/>
        </w:rPr>
        <w:t>)</w:t>
      </w:r>
      <w:r w:rsidR="00166A65">
        <w:rPr>
          <w:rFonts w:cs="Calibri"/>
          <w:b/>
        </w:rPr>
        <w:t xml:space="preserve"> &amp; </w:t>
      </w:r>
      <w:r w:rsidR="00166A65" w:rsidRPr="00E10FC8">
        <w:rPr>
          <w:rFonts w:cs="Calibri"/>
          <w:b/>
        </w:rPr>
        <w:t>P̈</w:t>
      </w:r>
      <w:r w:rsidR="006970BD" w:rsidRPr="006970BD">
        <w:rPr>
          <w:rFonts w:cs="Calibri"/>
        </w:rPr>
        <w:t>.</w:t>
      </w:r>
    </w:p>
    <w:p w:rsidR="006970BD" w:rsidRPr="006970BD" w:rsidRDefault="006970BD" w:rsidP="00F336BB">
      <w:r>
        <w:rPr>
          <w:rFonts w:cs="Calibri"/>
        </w:rPr>
        <w:t xml:space="preserve">Your task is to write a program that </w:t>
      </w:r>
      <w:r w:rsidR="008B3D43">
        <w:rPr>
          <w:rFonts w:cs="Calibri"/>
        </w:rPr>
        <w:t>transforms a sequence of</w:t>
      </w:r>
      <w:r>
        <w:rPr>
          <w:rFonts w:cs="Calibri"/>
        </w:rPr>
        <w:t xml:space="preserve"> </w:t>
      </w:r>
      <w:r w:rsidRPr="006970BD">
        <w:rPr>
          <w:rFonts w:cs="Calibri"/>
          <w:b/>
        </w:rPr>
        <w:t>N</w:t>
      </w:r>
      <w:r>
        <w:rPr>
          <w:rFonts w:cs="Calibri"/>
        </w:rPr>
        <w:t xml:space="preserve"> positive integer numbers using Mitko's algorithm.</w:t>
      </w:r>
    </w:p>
    <w:p w:rsidR="008B0C41" w:rsidRPr="00552A9F" w:rsidRDefault="008B0C41" w:rsidP="008B0C41">
      <w:pPr>
        <w:pStyle w:val="Heading3"/>
      </w:pPr>
      <w:r w:rsidRPr="00552A9F">
        <w:t>Input</w:t>
      </w:r>
    </w:p>
    <w:p w:rsidR="008B0C41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</w:p>
    <w:p w:rsidR="006970BD" w:rsidRPr="00552A9F" w:rsidRDefault="008B3D43" w:rsidP="008B0C41">
      <w:r>
        <w:t>At</w:t>
      </w:r>
      <w:r w:rsidR="006970BD">
        <w:t xml:space="preserve"> the first input line there will be </w:t>
      </w:r>
      <w:r w:rsidR="00404F47">
        <w:t xml:space="preserve">one </w:t>
      </w:r>
      <w:r w:rsidR="006970BD">
        <w:t>positive integer</w:t>
      </w:r>
      <w:r w:rsidR="00404F47">
        <w:t xml:space="preserve"> – the number </w:t>
      </w:r>
      <w:r w:rsidR="00404F47" w:rsidRPr="00404F47">
        <w:rPr>
          <w:b/>
        </w:rPr>
        <w:t>N</w:t>
      </w:r>
      <w:r w:rsidR="00404F47">
        <w:t>.</w:t>
      </w:r>
    </w:p>
    <w:p w:rsidR="00166A65" w:rsidRDefault="008B3D43" w:rsidP="008B0C41">
      <w:r>
        <w:t>At</w:t>
      </w:r>
      <w:r w:rsidR="00166A65">
        <w:t xml:space="preserve"> </w:t>
      </w:r>
      <w:r w:rsidR="006970BD">
        <w:t xml:space="preserve">each of the next </w:t>
      </w:r>
      <w:r w:rsidR="006970BD" w:rsidRPr="00404F47">
        <w:rPr>
          <w:b/>
        </w:rPr>
        <w:t>N</w:t>
      </w:r>
      <w:r w:rsidR="006970BD">
        <w:t xml:space="preserve"> lines there will be one positive </w:t>
      </w:r>
      <w:r w:rsidR="00404F47">
        <w:t>integer – the consequent number that must be converted using Mitko's algorithm.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8B0C41" w:rsidRPr="00552A9F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</w:p>
    <w:p w:rsidR="008B0C41" w:rsidRPr="00552A9F" w:rsidRDefault="00B92BFD" w:rsidP="008B0C41">
      <w:pPr>
        <w:rPr>
          <w:rFonts w:hint="eastAsia"/>
        </w:rPr>
      </w:pPr>
      <w:r>
        <w:t xml:space="preserve">The output must consist of </w:t>
      </w:r>
      <w:r w:rsidRPr="00B92BFD">
        <w:rPr>
          <w:b/>
        </w:rPr>
        <w:t>N</w:t>
      </w:r>
      <w:r>
        <w:t xml:space="preserve"> lines, containing </w:t>
      </w:r>
      <w:r w:rsidR="008B3D43">
        <w:t>the transformed numbers for each number from the input.</w:t>
      </w:r>
    </w:p>
    <w:p w:rsidR="008B0C41" w:rsidRPr="00552A9F" w:rsidRDefault="008B0C41" w:rsidP="008B0C41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6970BD" w:rsidRDefault="006970BD" w:rsidP="00166A65">
      <w:pPr>
        <w:numPr>
          <w:ilvl w:val="0"/>
          <w:numId w:val="17"/>
        </w:numPr>
        <w:spacing w:before="0" w:after="0"/>
        <w:jc w:val="left"/>
      </w:pPr>
      <w:r>
        <w:t xml:space="preserve">The number </w:t>
      </w:r>
      <w:r w:rsidRPr="006970BD">
        <w:rPr>
          <w:b/>
        </w:rPr>
        <w:t>N</w:t>
      </w:r>
      <w:r>
        <w:t xml:space="preserve"> will be positive integer number between 1 and 20 000, inclusive.</w:t>
      </w:r>
    </w:p>
    <w:p w:rsidR="00670293" w:rsidRDefault="00B92BFD" w:rsidP="00166A65">
      <w:pPr>
        <w:numPr>
          <w:ilvl w:val="0"/>
          <w:numId w:val="17"/>
        </w:numPr>
        <w:spacing w:before="0" w:after="0"/>
        <w:jc w:val="left"/>
      </w:pPr>
      <w:r>
        <w:t xml:space="preserve">Each of the </w:t>
      </w:r>
      <w:r w:rsidRPr="00B92BFD">
        <w:rPr>
          <w:b/>
        </w:rPr>
        <w:t>N</w:t>
      </w:r>
      <w:r>
        <w:t xml:space="preserve"> numbers will</w:t>
      </w:r>
      <w:r w:rsidR="00166A65">
        <w:t xml:space="preserve"> be positive integer number</w:t>
      </w:r>
      <w:r>
        <w:t>s</w:t>
      </w:r>
      <w:r w:rsidR="00166A65">
        <w:t xml:space="preserve"> between 1 and </w:t>
      </w:r>
      <w:r w:rsidR="00166A65" w:rsidRPr="00166A65">
        <w:t>2</w:t>
      </w:r>
      <w:r w:rsidR="00166A65">
        <w:t xml:space="preserve"> </w:t>
      </w:r>
      <w:r w:rsidR="00166A65" w:rsidRPr="00166A65">
        <w:t>147</w:t>
      </w:r>
      <w:r w:rsidR="00166A65">
        <w:t xml:space="preserve"> </w:t>
      </w:r>
      <w:r w:rsidR="00166A65" w:rsidRPr="00166A65">
        <w:t>483</w:t>
      </w:r>
      <w:r w:rsidR="00166A65">
        <w:t xml:space="preserve"> </w:t>
      </w:r>
      <w:r w:rsidR="00166A65" w:rsidRPr="00166A65">
        <w:t>647</w:t>
      </w:r>
      <w:r w:rsidR="00166A65">
        <w:t>, inclusive.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0.2</w:t>
      </w:r>
      <w:r w:rsidR="00E258B0">
        <w:rPr>
          <w:lang w:eastAsia="ja-JP"/>
        </w:rPr>
        <w:t>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8B0C41" w:rsidRPr="00552A9F" w:rsidTr="00B73A8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3A288B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</w:t>
            </w:r>
          </w:p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</w:t>
            </w:r>
          </w:p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</w:p>
        </w:tc>
      </w:tr>
      <w:tr w:rsidR="00EC22AF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AF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  <w:p w:rsidR="00B92BFD" w:rsidRDefault="00B92BFD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19</w:t>
            </w:r>
          </w:p>
          <w:p w:rsidR="003A288B" w:rsidRPr="00AC1EA2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248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AF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25</w:t>
            </w:r>
          </w:p>
          <w:p w:rsidR="003A288B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31</w:t>
            </w:r>
          </w:p>
          <w:p w:rsidR="003A288B" w:rsidRPr="00AC1EA2" w:rsidRDefault="003A288B" w:rsidP="00670293">
            <w:pPr>
              <w:spacing w:before="0" w:after="0"/>
              <w:rPr>
                <w:rFonts w:ascii="Consolas" w:hAnsi="Consolas" w:cs="Consolas"/>
                <w:bCs/>
              </w:rPr>
            </w:pPr>
          </w:p>
        </w:tc>
      </w:tr>
    </w:tbl>
    <w:p w:rsidR="008B0C41" w:rsidRPr="008B0C41" w:rsidRDefault="008B0C41" w:rsidP="00CD3E7B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507" w:rsidRDefault="00530507">
      <w:r>
        <w:separator/>
      </w:r>
    </w:p>
  </w:endnote>
  <w:endnote w:type="continuationSeparator" w:id="1">
    <w:p w:rsidR="00530507" w:rsidRDefault="00530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DE116C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DE116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507" w:rsidRDefault="00530507">
      <w:r>
        <w:separator/>
      </w:r>
    </w:p>
  </w:footnote>
  <w:footnote w:type="continuationSeparator" w:id="1">
    <w:p w:rsidR="00530507" w:rsidRDefault="005305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E116C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63ABA"/>
    <w:rsid w:val="0006627D"/>
    <w:rsid w:val="00070CA5"/>
    <w:rsid w:val="000733CB"/>
    <w:rsid w:val="000740B9"/>
    <w:rsid w:val="00082A88"/>
    <w:rsid w:val="00084135"/>
    <w:rsid w:val="00084F57"/>
    <w:rsid w:val="000943BF"/>
    <w:rsid w:val="000D4BC1"/>
    <w:rsid w:val="000E494F"/>
    <w:rsid w:val="000E532F"/>
    <w:rsid w:val="000E6EA7"/>
    <w:rsid w:val="001248BE"/>
    <w:rsid w:val="00134C58"/>
    <w:rsid w:val="00147D8A"/>
    <w:rsid w:val="001510E9"/>
    <w:rsid w:val="0015630B"/>
    <w:rsid w:val="00166A65"/>
    <w:rsid w:val="001743A4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D5E96"/>
    <w:rsid w:val="002F27CA"/>
    <w:rsid w:val="003025F1"/>
    <w:rsid w:val="003279AC"/>
    <w:rsid w:val="003349A0"/>
    <w:rsid w:val="003358B3"/>
    <w:rsid w:val="00340BB7"/>
    <w:rsid w:val="00343B42"/>
    <w:rsid w:val="00346BC7"/>
    <w:rsid w:val="00353E4D"/>
    <w:rsid w:val="00357507"/>
    <w:rsid w:val="003606FD"/>
    <w:rsid w:val="00360B4D"/>
    <w:rsid w:val="00361CF6"/>
    <w:rsid w:val="003625C6"/>
    <w:rsid w:val="003A243D"/>
    <w:rsid w:val="003A24B4"/>
    <w:rsid w:val="003A288B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04F47"/>
    <w:rsid w:val="00416D86"/>
    <w:rsid w:val="004210F6"/>
    <w:rsid w:val="00422627"/>
    <w:rsid w:val="004254EE"/>
    <w:rsid w:val="004452F2"/>
    <w:rsid w:val="00446410"/>
    <w:rsid w:val="00450D5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0507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B5073"/>
    <w:rsid w:val="005D3F6F"/>
    <w:rsid w:val="005D52F9"/>
    <w:rsid w:val="006001FA"/>
    <w:rsid w:val="00605BD1"/>
    <w:rsid w:val="0061142D"/>
    <w:rsid w:val="0063318F"/>
    <w:rsid w:val="00634698"/>
    <w:rsid w:val="00635011"/>
    <w:rsid w:val="00636D60"/>
    <w:rsid w:val="00647AF5"/>
    <w:rsid w:val="006525F2"/>
    <w:rsid w:val="00655883"/>
    <w:rsid w:val="00660EC8"/>
    <w:rsid w:val="006629F2"/>
    <w:rsid w:val="00670293"/>
    <w:rsid w:val="006810D8"/>
    <w:rsid w:val="006839CA"/>
    <w:rsid w:val="006970BD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A768E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77E3A"/>
    <w:rsid w:val="00887AEA"/>
    <w:rsid w:val="008B0C41"/>
    <w:rsid w:val="008B3D43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E5AC6"/>
    <w:rsid w:val="009E5CA1"/>
    <w:rsid w:val="009E717D"/>
    <w:rsid w:val="00A02D0B"/>
    <w:rsid w:val="00A05AD4"/>
    <w:rsid w:val="00A271AE"/>
    <w:rsid w:val="00A66D6C"/>
    <w:rsid w:val="00A703C9"/>
    <w:rsid w:val="00A74A55"/>
    <w:rsid w:val="00A85672"/>
    <w:rsid w:val="00A9626F"/>
    <w:rsid w:val="00A97129"/>
    <w:rsid w:val="00AB15CE"/>
    <w:rsid w:val="00AB787C"/>
    <w:rsid w:val="00AC1EA2"/>
    <w:rsid w:val="00AC73A6"/>
    <w:rsid w:val="00AC7895"/>
    <w:rsid w:val="00AE5F07"/>
    <w:rsid w:val="00B05F43"/>
    <w:rsid w:val="00B13659"/>
    <w:rsid w:val="00B205EC"/>
    <w:rsid w:val="00B21BD9"/>
    <w:rsid w:val="00B222C7"/>
    <w:rsid w:val="00B40260"/>
    <w:rsid w:val="00B409DD"/>
    <w:rsid w:val="00B42CD8"/>
    <w:rsid w:val="00B54841"/>
    <w:rsid w:val="00B65A45"/>
    <w:rsid w:val="00B65F4B"/>
    <w:rsid w:val="00B72C41"/>
    <w:rsid w:val="00B73A88"/>
    <w:rsid w:val="00B8107E"/>
    <w:rsid w:val="00B864B2"/>
    <w:rsid w:val="00B92BFD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0B3D"/>
    <w:rsid w:val="00C3422D"/>
    <w:rsid w:val="00C356B4"/>
    <w:rsid w:val="00C420D7"/>
    <w:rsid w:val="00C66769"/>
    <w:rsid w:val="00C74A16"/>
    <w:rsid w:val="00C75802"/>
    <w:rsid w:val="00C80649"/>
    <w:rsid w:val="00C90C64"/>
    <w:rsid w:val="00CA1113"/>
    <w:rsid w:val="00CB7622"/>
    <w:rsid w:val="00CC074D"/>
    <w:rsid w:val="00CC0A1F"/>
    <w:rsid w:val="00CD3E7B"/>
    <w:rsid w:val="00CD587F"/>
    <w:rsid w:val="00CF2197"/>
    <w:rsid w:val="00D03530"/>
    <w:rsid w:val="00D10D97"/>
    <w:rsid w:val="00D11097"/>
    <w:rsid w:val="00D164DC"/>
    <w:rsid w:val="00D25183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A17B7"/>
    <w:rsid w:val="00DB209F"/>
    <w:rsid w:val="00DD2674"/>
    <w:rsid w:val="00DD2EBC"/>
    <w:rsid w:val="00DE0129"/>
    <w:rsid w:val="00DE116C"/>
    <w:rsid w:val="00DF1A77"/>
    <w:rsid w:val="00E10FC8"/>
    <w:rsid w:val="00E20B92"/>
    <w:rsid w:val="00E258B0"/>
    <w:rsid w:val="00E25A5E"/>
    <w:rsid w:val="00E41AEC"/>
    <w:rsid w:val="00E452E8"/>
    <w:rsid w:val="00E51190"/>
    <w:rsid w:val="00E51A9F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20488"/>
    <w:rsid w:val="00F30CB3"/>
    <w:rsid w:val="00F336BB"/>
    <w:rsid w:val="00F33D9E"/>
    <w:rsid w:val="00F35CD4"/>
    <w:rsid w:val="00F44305"/>
    <w:rsid w:val="00F5031A"/>
    <w:rsid w:val="00F62CEE"/>
    <w:rsid w:val="00F642FA"/>
    <w:rsid w:val="00F845B7"/>
    <w:rsid w:val="00F913B6"/>
    <w:rsid w:val="00F95498"/>
    <w:rsid w:val="00FB459A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DA5E-2252-459C-A925-03C893A6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2090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2014-05-06T20:42:00Z</dcterms:created>
  <dcterms:modified xsi:type="dcterms:W3CDTF">2014-05-06T20:42:00Z</dcterms:modified>
</cp:coreProperties>
</file>