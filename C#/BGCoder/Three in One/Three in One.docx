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6" w:rsidRPr="00552A9F" w:rsidRDefault="009C333D" w:rsidP="007A07BD">
      <w:pPr>
        <w:pStyle w:val="Heading2"/>
        <w:spacing w:before="120"/>
        <w:jc w:val="center"/>
      </w:pPr>
      <w:r>
        <w:t>Problem</w:t>
      </w:r>
      <w:r w:rsidR="00F06A20">
        <w:t xml:space="preserve"> 5</w:t>
      </w:r>
      <w:r w:rsidR="00820B2D">
        <w:t xml:space="preserve"> </w:t>
      </w:r>
      <w:r w:rsidR="00C76356" w:rsidRPr="00552A9F">
        <w:t xml:space="preserve">– </w:t>
      </w:r>
      <w:r w:rsidR="00173E49">
        <w:t>Three in One</w:t>
      </w:r>
    </w:p>
    <w:p w:rsidR="00A00F70" w:rsidRDefault="009F4511" w:rsidP="009C333D">
      <w:pPr>
        <w:shd w:val="clear" w:color="auto" w:fill="FFFFFF"/>
        <w:jc w:val="left"/>
      </w:pPr>
      <w:r>
        <w:t>Solving one task is too mains</w:t>
      </w:r>
      <w:r w:rsidR="009405E9">
        <w:t>tream.</w:t>
      </w:r>
      <w:r w:rsidR="00173E49">
        <w:t xml:space="preserve"> Solving </w:t>
      </w:r>
      <w:r w:rsidR="00412201">
        <w:t>two task is also too mainstream.</w:t>
      </w:r>
      <w:r w:rsidR="000E73FD">
        <w:br/>
      </w:r>
      <w:r w:rsidR="009405E9">
        <w:t xml:space="preserve">You are given </w:t>
      </w:r>
      <w:r w:rsidR="00412201">
        <w:t>three</w:t>
      </w:r>
      <w:r w:rsidR="009405E9">
        <w:t xml:space="preserve"> tasks.</w:t>
      </w:r>
      <w:r w:rsidR="00412201">
        <w:t xml:space="preserve"> </w:t>
      </w:r>
      <w:r w:rsidR="00F06A20">
        <w:t xml:space="preserve">Solve them </w:t>
      </w:r>
      <w:r w:rsidR="00412201">
        <w:t>all</w:t>
      </w:r>
      <w:r w:rsidR="001B5ED2">
        <w:t>.</w:t>
      </w:r>
    </w:p>
    <w:p w:rsidR="009405E9" w:rsidRDefault="007A3AAC" w:rsidP="009405E9">
      <w:pPr>
        <w:pStyle w:val="Heading3"/>
        <w:spacing w:before="60"/>
      </w:pPr>
      <w:r>
        <w:t>First</w:t>
      </w:r>
      <w:r w:rsidR="009405E9">
        <w:t xml:space="preserve"> task</w:t>
      </w:r>
    </w:p>
    <w:p w:rsidR="003758C5" w:rsidRDefault="003758C5" w:rsidP="003758C5">
      <w:r>
        <w:t>A round of Blackjack has ended and it's time to reveal the winner. Use the following two rules to determine the outcome of the round:</w:t>
      </w:r>
    </w:p>
    <w:p w:rsidR="003758C5" w:rsidRDefault="003758C5" w:rsidP="003758C5">
      <w:pPr>
        <w:numPr>
          <w:ilvl w:val="0"/>
          <w:numId w:val="22"/>
        </w:numPr>
      </w:pPr>
      <w:r>
        <w:t xml:space="preserve">If a player has more than </w:t>
      </w:r>
      <w:r w:rsidRPr="003575F9">
        <w:rPr>
          <w:b/>
        </w:rPr>
        <w:t>21</w:t>
      </w:r>
      <w:r>
        <w:t xml:space="preserve"> points, he loses.</w:t>
      </w:r>
    </w:p>
    <w:p w:rsidR="003758C5" w:rsidRDefault="003758C5" w:rsidP="003758C5">
      <w:pPr>
        <w:numPr>
          <w:ilvl w:val="0"/>
          <w:numId w:val="22"/>
        </w:numPr>
      </w:pPr>
      <w:r>
        <w:t xml:space="preserve">Of all the players who have </w:t>
      </w:r>
      <w:r w:rsidRPr="003575F9">
        <w:rPr>
          <w:b/>
        </w:rPr>
        <w:t>21</w:t>
      </w:r>
      <w:r>
        <w:t xml:space="preserve"> or fewer points, the ones with the maximum number of points are the winners.</w:t>
      </w:r>
    </w:p>
    <w:p w:rsidR="0001263C" w:rsidRDefault="003758C5" w:rsidP="003758C5">
      <w:r>
        <w:t xml:space="preserve">You are given a </w:t>
      </w:r>
      <w:r w:rsidR="00562F15" w:rsidRPr="0004316D">
        <w:rPr>
          <w:b/>
        </w:rPr>
        <w:t>zero-based</w:t>
      </w:r>
      <w:r w:rsidR="00562F15">
        <w:t xml:space="preserve"> list of integers called</w:t>
      </w:r>
      <w:r>
        <w:t xml:space="preserve"> </w:t>
      </w:r>
      <w:r w:rsidRPr="00562F15">
        <w:rPr>
          <w:b/>
        </w:rPr>
        <w:t>points</w:t>
      </w:r>
      <w:r>
        <w:t xml:space="preserve">, where </w:t>
      </w:r>
      <w:r w:rsidRPr="00562F15">
        <w:rPr>
          <w:b/>
        </w:rPr>
        <w:t>points[i]</w:t>
      </w:r>
      <w:r>
        <w:t xml:space="preserve"> is the number of points received by the i-th player.</w:t>
      </w:r>
    </w:p>
    <w:p w:rsidR="000954C3" w:rsidRPr="009405E9" w:rsidRDefault="003758C5" w:rsidP="003758C5">
      <w:r>
        <w:t xml:space="preserve">If there is exactly one winner, </w:t>
      </w:r>
      <w:r w:rsidR="00326C3B">
        <w:t>your program should print</w:t>
      </w:r>
      <w:r>
        <w:t xml:space="preserve"> the 0-based index of the winning player. Otherwise, </w:t>
      </w:r>
      <w:r w:rsidR="00326C3B">
        <w:t>it should print</w:t>
      </w:r>
      <w:r>
        <w:t xml:space="preserve"> </w:t>
      </w:r>
      <w:r w:rsidRPr="008B07D0">
        <w:rPr>
          <w:b/>
        </w:rPr>
        <w:t>-1</w:t>
      </w:r>
      <w:r>
        <w:t>.</w:t>
      </w:r>
    </w:p>
    <w:p w:rsidR="00C8383B" w:rsidRDefault="00C8383B" w:rsidP="00C8383B">
      <w:pPr>
        <w:pStyle w:val="Heading3"/>
        <w:spacing w:before="60"/>
      </w:pPr>
      <w:r>
        <w:t>Second task</w:t>
      </w:r>
    </w:p>
    <w:p w:rsidR="00C8383B" w:rsidRDefault="00C8383B" w:rsidP="00C8383B">
      <w:r>
        <w:t>You</w:t>
      </w:r>
      <w:r w:rsidR="00BF2566">
        <w:t xml:space="preserve"> have a birthday party with your friends!</w:t>
      </w:r>
      <w:r>
        <w:t xml:space="preserve"> On the table are a variety of cakes of different sizes, with size being measured in "bites". You've decided to take turns picking cakes until all of the cakes are picked by either you or one of your friends. You all like big cakes, so each person on their turn will pick the biggest remaining cake. If there's a tie for the biggest cake, it doesn't matter which of the tied cakes is picked. Since it's your birthday, you get to pick the first cake.</w:t>
      </w:r>
    </w:p>
    <w:p w:rsidR="00C8383B" w:rsidRDefault="00C8383B" w:rsidP="00C8383B">
      <w:r>
        <w:t xml:space="preserve">For example, suppose you have </w:t>
      </w:r>
      <w:r w:rsidR="005D26EF">
        <w:t>2</w:t>
      </w:r>
      <w:r>
        <w:t xml:space="preserve"> friends and there are 5 cakes with sizes of 6, 7, 9, 6, and 4. You will pick the 9 bite cake, your first friend will pick the 7 bite cake, your other friend will get one of the 6 bite cakes, you will get the other 6 cake, and your </w:t>
      </w:r>
      <w:r w:rsidR="005D26EF">
        <w:t>1</w:t>
      </w:r>
      <w:r w:rsidR="005D26EF" w:rsidRPr="005D26EF">
        <w:rPr>
          <w:vertAlign w:val="superscript"/>
        </w:rPr>
        <w:t>st</w:t>
      </w:r>
      <w:r w:rsidR="005D26EF">
        <w:t xml:space="preserve"> </w:t>
      </w:r>
      <w:r>
        <w:t>friend will get the 4. You will get a total of 15 bites.</w:t>
      </w:r>
    </w:p>
    <w:p w:rsidR="00832C12" w:rsidRDefault="00161FBF" w:rsidP="00C8383B">
      <w:r>
        <w:rPr>
          <w:b/>
        </w:rPr>
        <w:t>F</w:t>
      </w:r>
      <w:r w:rsidR="00C8383B">
        <w:t xml:space="preserve"> will be the number of friends you have with you (not including you). </w:t>
      </w:r>
      <w:r w:rsidR="00237D5A">
        <w:rPr>
          <w:b/>
        </w:rPr>
        <w:t>sizes</w:t>
      </w:r>
      <w:r w:rsidR="00237D5A">
        <w:t xml:space="preserve"> </w:t>
      </w:r>
      <w:r w:rsidR="00C8383B">
        <w:t>will be a list of integers, each of which is the size of one cake - no</w:t>
      </w:r>
      <w:r w:rsidR="00832C12">
        <w:t>t necessarily in order of size.</w:t>
      </w:r>
    </w:p>
    <w:p w:rsidR="00C8383B" w:rsidRPr="009405E9" w:rsidRDefault="00832C12" w:rsidP="00C8383B">
      <w:r>
        <w:t xml:space="preserve">Your program should find the </w:t>
      </w:r>
      <w:r w:rsidR="00C8383B">
        <w:t>total bites of cake you will get.</w:t>
      </w:r>
    </w:p>
    <w:p w:rsidR="00C8383B" w:rsidRDefault="00C8383B" w:rsidP="00C8383B">
      <w:pPr>
        <w:pStyle w:val="Heading3"/>
        <w:spacing w:before="60"/>
      </w:pPr>
      <w:r>
        <w:t>Third task</w:t>
      </w:r>
    </w:p>
    <w:p w:rsidR="00CE4D06" w:rsidRDefault="00CE4D06" w:rsidP="000241B5">
      <w:pPr>
        <w:spacing w:after="0"/>
      </w:pPr>
      <w:r>
        <w:t xml:space="preserve">Your character in an RPG game has </w:t>
      </w:r>
      <w:r w:rsidRPr="0071540A">
        <w:rPr>
          <w:b/>
        </w:rPr>
        <w:t>G1</w:t>
      </w:r>
      <w:r>
        <w:t xml:space="preserve"> gold, </w:t>
      </w:r>
      <w:r w:rsidRPr="0071540A">
        <w:rPr>
          <w:b/>
        </w:rPr>
        <w:t>S1</w:t>
      </w:r>
      <w:r>
        <w:t xml:space="preserve"> silver and </w:t>
      </w:r>
      <w:r w:rsidRPr="0071540A">
        <w:rPr>
          <w:b/>
        </w:rPr>
        <w:t>B1</w:t>
      </w:r>
      <w:r>
        <w:t xml:space="preserve"> bronze coins. You need </w:t>
      </w:r>
      <w:r w:rsidRPr="0071540A">
        <w:rPr>
          <w:b/>
        </w:rPr>
        <w:t>G2</w:t>
      </w:r>
      <w:r>
        <w:t xml:space="preserve"> gold, </w:t>
      </w:r>
      <w:r w:rsidRPr="0071540A">
        <w:rPr>
          <w:b/>
        </w:rPr>
        <w:t>S2</w:t>
      </w:r>
      <w:r>
        <w:t xml:space="preserve"> silver and </w:t>
      </w:r>
      <w:r w:rsidRPr="0071540A">
        <w:rPr>
          <w:b/>
        </w:rPr>
        <w:t>B2</w:t>
      </w:r>
      <w:r>
        <w:t xml:space="preserve"> bronze coins to buy a new </w:t>
      </w:r>
      <w:r w:rsidR="000241B5">
        <w:t>beer</w:t>
      </w:r>
      <w:r>
        <w:t>. A bank in the game supports four types of exchange operations:</w:t>
      </w:r>
    </w:p>
    <w:p w:rsidR="00CE4D06" w:rsidRDefault="00CE4D06" w:rsidP="0071540A">
      <w:pPr>
        <w:numPr>
          <w:ilvl w:val="0"/>
          <w:numId w:val="23"/>
        </w:numPr>
        <w:spacing w:before="0" w:after="0"/>
        <w:ind w:left="714" w:hanging="357"/>
      </w:pPr>
      <w:r>
        <w:t xml:space="preserve">the bank will give you </w:t>
      </w:r>
      <w:r w:rsidRPr="0071540A">
        <w:rPr>
          <w:b/>
        </w:rPr>
        <w:t>9 silver</w:t>
      </w:r>
      <w:r>
        <w:t xml:space="preserve"> coins in exchange for </w:t>
      </w:r>
      <w:r w:rsidRPr="0071540A">
        <w:rPr>
          <w:b/>
        </w:rPr>
        <w:t>1 gold</w:t>
      </w:r>
      <w:r>
        <w:t xml:space="preserve"> coin</w:t>
      </w:r>
    </w:p>
    <w:p w:rsidR="00CE4D06" w:rsidRDefault="00CE4D06" w:rsidP="0071540A">
      <w:pPr>
        <w:numPr>
          <w:ilvl w:val="0"/>
          <w:numId w:val="23"/>
        </w:numPr>
        <w:spacing w:before="0" w:after="0"/>
        <w:ind w:left="714" w:hanging="357"/>
      </w:pPr>
      <w:r>
        <w:t xml:space="preserve">the bank will give you </w:t>
      </w:r>
      <w:r w:rsidRPr="0071540A">
        <w:rPr>
          <w:b/>
        </w:rPr>
        <w:t>1 gold</w:t>
      </w:r>
      <w:r>
        <w:t xml:space="preserve"> coin in exchange for </w:t>
      </w:r>
      <w:r w:rsidRPr="0071540A">
        <w:rPr>
          <w:b/>
        </w:rPr>
        <w:t>11 silver</w:t>
      </w:r>
      <w:r>
        <w:t xml:space="preserve"> coins</w:t>
      </w:r>
    </w:p>
    <w:p w:rsidR="00CE4D06" w:rsidRDefault="00CE4D06" w:rsidP="0071540A">
      <w:pPr>
        <w:numPr>
          <w:ilvl w:val="0"/>
          <w:numId w:val="23"/>
        </w:numPr>
        <w:spacing w:before="0" w:after="0"/>
        <w:ind w:left="714" w:hanging="357"/>
      </w:pPr>
      <w:r>
        <w:t xml:space="preserve">the bank will give you </w:t>
      </w:r>
      <w:r w:rsidRPr="0071540A">
        <w:rPr>
          <w:b/>
        </w:rPr>
        <w:t>9 bronze</w:t>
      </w:r>
      <w:r>
        <w:t xml:space="preserve"> coins in exchange for </w:t>
      </w:r>
      <w:r w:rsidRPr="0071540A">
        <w:rPr>
          <w:b/>
        </w:rPr>
        <w:t>1 silver</w:t>
      </w:r>
      <w:r>
        <w:t xml:space="preserve"> coin</w:t>
      </w:r>
    </w:p>
    <w:p w:rsidR="00CE4D06" w:rsidRDefault="00CE4D06" w:rsidP="0071540A">
      <w:pPr>
        <w:numPr>
          <w:ilvl w:val="0"/>
          <w:numId w:val="23"/>
        </w:numPr>
        <w:spacing w:before="0" w:after="0"/>
        <w:ind w:left="714" w:hanging="357"/>
      </w:pPr>
      <w:r>
        <w:t xml:space="preserve">the bank will give you </w:t>
      </w:r>
      <w:r w:rsidRPr="0071540A">
        <w:rPr>
          <w:b/>
        </w:rPr>
        <w:t>1 silver</w:t>
      </w:r>
      <w:r>
        <w:t xml:space="preserve"> coin in exchange for </w:t>
      </w:r>
      <w:r w:rsidRPr="0071540A">
        <w:rPr>
          <w:b/>
        </w:rPr>
        <w:t>11 bronze</w:t>
      </w:r>
      <w:r>
        <w:t xml:space="preserve"> coins</w:t>
      </w:r>
    </w:p>
    <w:p w:rsidR="00C8383B" w:rsidRPr="009405E9" w:rsidRDefault="001513F7" w:rsidP="000241B5">
      <w:pPr>
        <w:spacing w:before="0"/>
      </w:pPr>
      <w:r>
        <w:t>Find</w:t>
      </w:r>
      <w:r w:rsidR="00CE4D06">
        <w:t xml:space="preserve"> the </w:t>
      </w:r>
      <w:r w:rsidR="00CE4D06" w:rsidRPr="005E3111">
        <w:rPr>
          <w:b/>
        </w:rPr>
        <w:t>minimal number of exchange operations</w:t>
      </w:r>
      <w:r w:rsidR="00CE4D06">
        <w:t xml:space="preserve"> required for your character to hold at least </w:t>
      </w:r>
      <w:r w:rsidR="00CE4D06" w:rsidRPr="005E3111">
        <w:rPr>
          <w:b/>
        </w:rPr>
        <w:t>G2</w:t>
      </w:r>
      <w:r w:rsidR="00CE4D06">
        <w:t xml:space="preserve"> gold, at least </w:t>
      </w:r>
      <w:r w:rsidR="00CE4D06" w:rsidRPr="005E3111">
        <w:rPr>
          <w:b/>
        </w:rPr>
        <w:t>S2</w:t>
      </w:r>
      <w:r w:rsidR="00CE4D06">
        <w:t xml:space="preserve"> silver and at least </w:t>
      </w:r>
      <w:r w:rsidR="00CE4D06" w:rsidRPr="005E3111">
        <w:rPr>
          <w:b/>
        </w:rPr>
        <w:t>B2</w:t>
      </w:r>
      <w:r w:rsidR="00CE4D06">
        <w:t xml:space="preserve"> bronze coins.</w:t>
      </w:r>
      <w:r w:rsidR="004A155B">
        <w:t xml:space="preserve"> Print</w:t>
      </w:r>
      <w:r w:rsidR="00CE4D06">
        <w:t xml:space="preserve"> </w:t>
      </w:r>
      <w:r w:rsidR="00CE4D06" w:rsidRPr="005E3111">
        <w:rPr>
          <w:b/>
        </w:rPr>
        <w:t>-1</w:t>
      </w:r>
      <w:r w:rsidR="00CE4D06">
        <w:t xml:space="preserve"> if the character </w:t>
      </w:r>
      <w:r w:rsidR="004A155B">
        <w:t>doesn’t</w:t>
      </w:r>
      <w:r w:rsidR="00CE4D06">
        <w:t xml:space="preserve"> have enough money</w:t>
      </w:r>
      <w:r w:rsidR="008F36B5">
        <w:t xml:space="preserve"> for beer</w:t>
      </w:r>
      <w:r w:rsidR="000241B5">
        <w:t>.</w:t>
      </w:r>
    </w:p>
    <w:p w:rsidR="00C76356" w:rsidRPr="00552A9F" w:rsidRDefault="00C76356" w:rsidP="007A07BD">
      <w:pPr>
        <w:pStyle w:val="Heading3"/>
        <w:spacing w:before="60"/>
      </w:pPr>
      <w:r w:rsidRPr="00552A9F">
        <w:t>Input</w:t>
      </w:r>
    </w:p>
    <w:p w:rsidR="00C76356" w:rsidRDefault="00C76356" w:rsidP="007A07BD">
      <w:pPr>
        <w:spacing w:before="60"/>
      </w:pPr>
      <w:r>
        <w:t>The i</w:t>
      </w:r>
      <w:r w:rsidRPr="00552A9F">
        <w:t xml:space="preserve">nput data </w:t>
      </w:r>
      <w:r>
        <w:t xml:space="preserve">should be </w:t>
      </w:r>
      <w:r w:rsidRPr="00552A9F">
        <w:t xml:space="preserve">read </w:t>
      </w:r>
      <w:r>
        <w:t>from</w:t>
      </w:r>
      <w:r w:rsidRPr="00552A9F">
        <w:t xml:space="preserve"> the console.</w:t>
      </w:r>
    </w:p>
    <w:p w:rsidR="008A12F2" w:rsidRDefault="00807C51" w:rsidP="007A07BD">
      <w:pPr>
        <w:spacing w:before="60"/>
      </w:pPr>
      <w:r>
        <w:t xml:space="preserve">The elements of the </w:t>
      </w:r>
      <w:r w:rsidRPr="00807C51">
        <w:rPr>
          <w:b/>
        </w:rPr>
        <w:t>points</w:t>
      </w:r>
      <w:r>
        <w:t xml:space="preserve"> </w:t>
      </w:r>
      <w:r w:rsidR="00976781">
        <w:t>list</w:t>
      </w:r>
      <w:r>
        <w:t xml:space="preserve"> are given on the first input line, separated by a single comma.</w:t>
      </w:r>
    </w:p>
    <w:p w:rsidR="00807C51" w:rsidRDefault="008320B6" w:rsidP="007A07BD">
      <w:pPr>
        <w:spacing w:before="60"/>
      </w:pPr>
      <w:r>
        <w:lastRenderedPageBreak/>
        <w:t xml:space="preserve">The elements of the </w:t>
      </w:r>
      <w:r w:rsidR="00237D5A">
        <w:rPr>
          <w:b/>
        </w:rPr>
        <w:t>sizes</w:t>
      </w:r>
      <w:r w:rsidR="00237D5A">
        <w:t xml:space="preserve"> </w:t>
      </w:r>
      <w:r w:rsidR="00F21671" w:rsidRPr="00F21671">
        <w:t>list</w:t>
      </w:r>
      <w:r>
        <w:t xml:space="preserve"> will be given on the second input line, separated by a single comma. The number </w:t>
      </w:r>
      <w:r>
        <w:rPr>
          <w:b/>
        </w:rPr>
        <w:t>F</w:t>
      </w:r>
      <w:r>
        <w:t xml:space="preserve"> will be given on the third input line.</w:t>
      </w:r>
    </w:p>
    <w:p w:rsidR="00E30902" w:rsidRDefault="00E30902" w:rsidP="007A07BD">
      <w:pPr>
        <w:spacing w:before="60"/>
      </w:pPr>
      <w:r w:rsidRPr="00E30902">
        <w:rPr>
          <w:bCs/>
        </w:rPr>
        <w:t>Numbers</w:t>
      </w:r>
      <w:r>
        <w:rPr>
          <w:b/>
          <w:bCs/>
        </w:rPr>
        <w:t xml:space="preserve"> G1</w:t>
      </w:r>
      <w:r>
        <w:t xml:space="preserve">, </w:t>
      </w:r>
      <w:r>
        <w:rPr>
          <w:b/>
          <w:bCs/>
        </w:rPr>
        <w:t>S1</w:t>
      </w:r>
      <w:r>
        <w:t xml:space="preserve">, </w:t>
      </w:r>
      <w:r>
        <w:rPr>
          <w:b/>
          <w:bCs/>
        </w:rPr>
        <w:t>B1</w:t>
      </w:r>
      <w:r>
        <w:t xml:space="preserve">, </w:t>
      </w:r>
      <w:r>
        <w:rPr>
          <w:b/>
          <w:bCs/>
        </w:rPr>
        <w:t>G2</w:t>
      </w:r>
      <w:r>
        <w:t xml:space="preserve">, </w:t>
      </w:r>
      <w:r>
        <w:rPr>
          <w:b/>
          <w:bCs/>
        </w:rPr>
        <w:t>S2</w:t>
      </w:r>
      <w:r>
        <w:t xml:space="preserve"> and </w:t>
      </w:r>
      <w:r>
        <w:rPr>
          <w:b/>
          <w:bCs/>
        </w:rPr>
        <w:t xml:space="preserve">B2 </w:t>
      </w:r>
      <w:r w:rsidRPr="00E30902">
        <w:rPr>
          <w:bCs/>
        </w:rPr>
        <w:t>will</w:t>
      </w:r>
      <w:r>
        <w:rPr>
          <w:b/>
          <w:bCs/>
        </w:rPr>
        <w:t xml:space="preserve"> </w:t>
      </w:r>
      <w:r w:rsidRPr="00E30902">
        <w:rPr>
          <w:bCs/>
        </w:rPr>
        <w:t>be given</w:t>
      </w:r>
      <w:r>
        <w:rPr>
          <w:b/>
          <w:bCs/>
        </w:rPr>
        <w:t xml:space="preserve"> </w:t>
      </w:r>
      <w:r w:rsidRPr="00E30902">
        <w:rPr>
          <w:bCs/>
        </w:rPr>
        <w:t>on the fourth</w:t>
      </w:r>
      <w:r>
        <w:rPr>
          <w:bCs/>
        </w:rPr>
        <w:t xml:space="preserve"> input line separated by a single space.</w:t>
      </w:r>
    </w:p>
    <w:p w:rsidR="00C76356" w:rsidRPr="00552A9F" w:rsidRDefault="00C76356" w:rsidP="007A07BD">
      <w:pPr>
        <w:spacing w:before="60"/>
      </w:pPr>
      <w:r w:rsidRPr="00552A9F">
        <w:t>The input data will always be valid and in the format described. There is no need to check it explicitly.</w:t>
      </w:r>
    </w:p>
    <w:p w:rsidR="00C76356" w:rsidRPr="00552A9F" w:rsidRDefault="00C76356" w:rsidP="007A07BD">
      <w:pPr>
        <w:pStyle w:val="Heading3"/>
        <w:spacing w:before="60"/>
        <w:rPr>
          <w:rFonts w:hint="eastAsia"/>
          <w:lang w:eastAsia="ja-JP"/>
        </w:rPr>
      </w:pPr>
      <w:r w:rsidRPr="00552A9F">
        <w:rPr>
          <w:rFonts w:hint="eastAsia"/>
          <w:lang w:eastAsia="ja-JP"/>
        </w:rPr>
        <w:t>Output</w:t>
      </w:r>
    </w:p>
    <w:p w:rsidR="00C76356" w:rsidRPr="00552A9F" w:rsidRDefault="00C76356" w:rsidP="007A07BD">
      <w:pPr>
        <w:spacing w:before="60"/>
      </w:pPr>
      <w:r w:rsidRPr="00552A9F">
        <w:t xml:space="preserve">The output data </w:t>
      </w:r>
      <w:r>
        <w:t>should</w:t>
      </w:r>
      <w:r w:rsidR="00520527">
        <w:t xml:space="preserve"> be printed on the console.</w:t>
      </w:r>
    </w:p>
    <w:p w:rsidR="00A3561A" w:rsidRDefault="0081228D" w:rsidP="00A3561A">
      <w:pPr>
        <w:spacing w:before="60"/>
      </w:pPr>
      <w:r>
        <w:t xml:space="preserve">On the first </w:t>
      </w:r>
      <w:r w:rsidR="009A4939">
        <w:t xml:space="preserve">output </w:t>
      </w:r>
      <w:r>
        <w:t>line print the solution of the first task</w:t>
      </w:r>
      <w:r w:rsidR="008F520E">
        <w:t xml:space="preserve"> (</w:t>
      </w:r>
      <w:r w:rsidR="00D8172B" w:rsidRPr="00E91929">
        <w:rPr>
          <w:i/>
        </w:rPr>
        <w:t>the index of the</w:t>
      </w:r>
      <w:r w:rsidR="0086483D" w:rsidRPr="00E91929">
        <w:rPr>
          <w:i/>
        </w:rPr>
        <w:t xml:space="preserve"> Blackjack</w:t>
      </w:r>
      <w:r w:rsidR="00D8172B" w:rsidRPr="00E91929">
        <w:rPr>
          <w:i/>
        </w:rPr>
        <w:t xml:space="preserve"> winner</w:t>
      </w:r>
      <w:r w:rsidR="008F520E">
        <w:t>)</w:t>
      </w:r>
      <w:r>
        <w:t>.</w:t>
      </w:r>
    </w:p>
    <w:p w:rsidR="0081228D" w:rsidRDefault="0081228D" w:rsidP="00A3561A">
      <w:pPr>
        <w:spacing w:before="60"/>
      </w:pPr>
      <w:r>
        <w:t>On the second</w:t>
      </w:r>
      <w:r w:rsidR="009A4939">
        <w:t xml:space="preserve"> output</w:t>
      </w:r>
      <w:r>
        <w:t xml:space="preserve"> line print the solution of the second task</w:t>
      </w:r>
      <w:r w:rsidR="00D13DA4">
        <w:t xml:space="preserve"> (</w:t>
      </w:r>
      <w:r w:rsidR="003D1F95" w:rsidRPr="00E91929">
        <w:rPr>
          <w:i/>
        </w:rPr>
        <w:t>the total bites of cake you will get</w:t>
      </w:r>
      <w:r w:rsidR="00D13DA4">
        <w:t>)</w:t>
      </w:r>
      <w:r>
        <w:t>.</w:t>
      </w:r>
    </w:p>
    <w:p w:rsidR="003D1F95" w:rsidRDefault="003D1F95" w:rsidP="003D1F95">
      <w:pPr>
        <w:spacing w:before="60"/>
      </w:pPr>
      <w:r>
        <w:t xml:space="preserve">On the third output line print the solution of the </w:t>
      </w:r>
      <w:r w:rsidR="00DE5B76">
        <w:t>third</w:t>
      </w:r>
      <w:r>
        <w:t xml:space="preserve"> task (</w:t>
      </w:r>
      <w:r w:rsidR="00976781" w:rsidRPr="00E91929">
        <w:rPr>
          <w:i/>
        </w:rPr>
        <w:t>minimal number of exchange operations</w:t>
      </w:r>
      <w:r>
        <w:t>).</w:t>
      </w:r>
    </w:p>
    <w:p w:rsidR="00C76356" w:rsidRPr="00552A9F" w:rsidRDefault="00C76356" w:rsidP="007A07BD">
      <w:pPr>
        <w:pStyle w:val="Heading3"/>
        <w:spacing w:before="60"/>
        <w:rPr>
          <w:rFonts w:hint="eastAsia"/>
        </w:rPr>
      </w:pPr>
      <w:r w:rsidRPr="00552A9F">
        <w:rPr>
          <w:rFonts w:hint="eastAsia"/>
        </w:rPr>
        <w:t>Constraints</w:t>
      </w:r>
    </w:p>
    <w:p w:rsidR="003758C5" w:rsidRDefault="007F7D82" w:rsidP="00353915">
      <w:pPr>
        <w:numPr>
          <w:ilvl w:val="0"/>
          <w:numId w:val="17"/>
        </w:numPr>
        <w:spacing w:before="0" w:after="0"/>
        <w:jc w:val="left"/>
      </w:pPr>
      <w:r w:rsidRPr="0004214A">
        <w:rPr>
          <w:b/>
        </w:rPr>
        <w:t>points</w:t>
      </w:r>
      <w:r>
        <w:t xml:space="preserve"> will contain between 1 and 50 elements, inclusive.</w:t>
      </w:r>
      <w:r w:rsidR="0004214A">
        <w:t xml:space="preserve"> </w:t>
      </w:r>
      <w:r>
        <w:t xml:space="preserve">Each element of </w:t>
      </w:r>
      <w:r w:rsidRPr="0004214A">
        <w:rPr>
          <w:b/>
        </w:rPr>
        <w:t>points</w:t>
      </w:r>
      <w:r>
        <w:t xml:space="preserve"> will be between 1 and 35, inclusive.</w:t>
      </w:r>
    </w:p>
    <w:p w:rsidR="00EC3796" w:rsidRDefault="00D61A7D" w:rsidP="00353915">
      <w:pPr>
        <w:numPr>
          <w:ilvl w:val="0"/>
          <w:numId w:val="17"/>
        </w:numPr>
        <w:spacing w:before="0" w:after="0"/>
        <w:jc w:val="left"/>
      </w:pPr>
      <w:r>
        <w:rPr>
          <w:b/>
        </w:rPr>
        <w:t>sizes</w:t>
      </w:r>
      <w:r w:rsidR="00F35ECA">
        <w:t xml:space="preserve"> will contain between 1 and 10 elements, inclusive. Each element of </w:t>
      </w:r>
      <w:r>
        <w:rPr>
          <w:b/>
        </w:rPr>
        <w:t>sizes</w:t>
      </w:r>
      <w:r>
        <w:t xml:space="preserve"> </w:t>
      </w:r>
      <w:r w:rsidR="00F35ECA">
        <w:t xml:space="preserve">will be between 1 and 10, inclusive. </w:t>
      </w:r>
      <w:r w:rsidR="005911FA">
        <w:rPr>
          <w:b/>
        </w:rPr>
        <w:t>F</w:t>
      </w:r>
      <w:r w:rsidR="00F35ECA">
        <w:t xml:space="preserve"> will be between 1 and 5, inclusive.</w:t>
      </w:r>
    </w:p>
    <w:p w:rsidR="00EC3796" w:rsidRDefault="00EC3796" w:rsidP="007F7D82">
      <w:pPr>
        <w:numPr>
          <w:ilvl w:val="0"/>
          <w:numId w:val="17"/>
        </w:numPr>
        <w:spacing w:before="0" w:after="0"/>
        <w:jc w:val="left"/>
      </w:pPr>
      <w:r>
        <w:rPr>
          <w:b/>
          <w:bCs/>
        </w:rPr>
        <w:t>G1</w:t>
      </w:r>
      <w:r>
        <w:t xml:space="preserve">, </w:t>
      </w:r>
      <w:r>
        <w:rPr>
          <w:b/>
          <w:bCs/>
        </w:rPr>
        <w:t>S1</w:t>
      </w:r>
      <w:r>
        <w:t xml:space="preserve">, </w:t>
      </w:r>
      <w:r>
        <w:rPr>
          <w:b/>
          <w:bCs/>
        </w:rPr>
        <w:t>B1</w:t>
      </w:r>
      <w:r>
        <w:t xml:space="preserve">, </w:t>
      </w:r>
      <w:r>
        <w:rPr>
          <w:b/>
          <w:bCs/>
        </w:rPr>
        <w:t>G2</w:t>
      </w:r>
      <w:r>
        <w:t xml:space="preserve">, </w:t>
      </w:r>
      <w:r>
        <w:rPr>
          <w:b/>
          <w:bCs/>
        </w:rPr>
        <w:t>S2</w:t>
      </w:r>
      <w:r>
        <w:t xml:space="preserve"> and </w:t>
      </w:r>
      <w:r>
        <w:rPr>
          <w:b/>
          <w:bCs/>
        </w:rPr>
        <w:t>B2</w:t>
      </w:r>
      <w:r>
        <w:t xml:space="preserve"> will each be betwe</w:t>
      </w:r>
      <w:r w:rsidR="00AA780D">
        <w:t xml:space="preserve">en 0 and 1 000 </w:t>
      </w:r>
      <w:r>
        <w:t>000, inclusive.</w:t>
      </w:r>
    </w:p>
    <w:p w:rsidR="00C76356" w:rsidRPr="00552A9F" w:rsidRDefault="00C76356" w:rsidP="00C76356">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006B2D5A">
        <w:rPr>
          <w:lang w:eastAsia="ja-JP"/>
        </w:rPr>
        <w:t>0.</w:t>
      </w:r>
      <w:r w:rsidR="00A514E0">
        <w:rPr>
          <w:lang w:eastAsia="ja-JP"/>
        </w:rPr>
        <w:t>2</w:t>
      </w:r>
      <w:r w:rsidRPr="00552A9F">
        <w:rPr>
          <w:lang w:eastAsia="ja-JP"/>
        </w:rPr>
        <w:t xml:space="preserve"> </w:t>
      </w:r>
      <w:r w:rsidRPr="00552A9F">
        <w:rPr>
          <w:rFonts w:hint="eastAsia"/>
          <w:lang w:eastAsia="ja-JP"/>
        </w:rPr>
        <w:t>second</w:t>
      </w:r>
      <w:r>
        <w:rPr>
          <w:lang w:eastAsia="ja-JP"/>
        </w:rPr>
        <w:t>s</w:t>
      </w:r>
      <w:r w:rsidRPr="00552A9F">
        <w:rPr>
          <w:lang w:eastAsia="ja-JP"/>
        </w:rPr>
        <w:t>.</w:t>
      </w:r>
      <w:r w:rsidR="00B5636E">
        <w:rPr>
          <w:lang w:eastAsia="ja-JP"/>
        </w:rPr>
        <w:t xml:space="preserve"> </w:t>
      </w:r>
      <w:r w:rsidRPr="00552A9F">
        <w:rPr>
          <w:rFonts w:hint="eastAsia"/>
          <w:lang w:eastAsia="ja-JP"/>
        </w:rPr>
        <w:t>Allowed memory</w:t>
      </w:r>
      <w:r w:rsidRPr="00552A9F">
        <w:rPr>
          <w:lang w:eastAsia="ja-JP"/>
        </w:rPr>
        <w:t xml:space="preserve">: </w:t>
      </w:r>
      <w:r w:rsidR="00E71A55">
        <w:rPr>
          <w:lang w:eastAsia="ja-JP"/>
        </w:rPr>
        <w:t>16</w:t>
      </w:r>
      <w:r w:rsidRPr="00552A9F">
        <w:t xml:space="preserve"> MB.</w:t>
      </w:r>
    </w:p>
    <w:p w:rsidR="008C69F8" w:rsidRPr="00AA6EED" w:rsidRDefault="00C76356" w:rsidP="00A00F70">
      <w:pPr>
        <w:pStyle w:val="Heading3"/>
        <w:spacing w:before="60"/>
        <w:rPr>
          <w:lang w:eastAsia="ja-JP"/>
        </w:rPr>
      </w:pPr>
      <w:r w:rsidRPr="00552A9F">
        <w:rPr>
          <w:rFonts w:hint="eastAsia"/>
          <w:lang w:eastAsia="ja-JP"/>
        </w:rPr>
        <w:t>Examples</w:t>
      </w:r>
    </w:p>
    <w:tbl>
      <w:tblPr>
        <w:tblpPr w:leftFromText="181" w:rightFromText="181" w:vertAnchor="text" w:tblpX="1" w:tblpY="1"/>
        <w:tblOverlap w:val="never"/>
        <w:tblW w:w="0" w:type="auto"/>
        <w:tblLayout w:type="fixed"/>
        <w:tblLook w:val="0000"/>
      </w:tblPr>
      <w:tblGrid>
        <w:gridCol w:w="2227"/>
        <w:gridCol w:w="1984"/>
      </w:tblGrid>
      <w:tr w:rsidR="008C69F8" w:rsidRPr="00552A9F" w:rsidTr="001B5ED2">
        <w:tblPrEx>
          <w:tblCellMar>
            <w:top w:w="0" w:type="dxa"/>
            <w:bottom w:w="0" w:type="dxa"/>
          </w:tblCellMar>
        </w:tblPrEx>
        <w:trPr>
          <w:trHeight w:val="2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C69F8" w:rsidRPr="004261C3" w:rsidRDefault="008C69F8" w:rsidP="001B5ED2">
            <w:pPr>
              <w:spacing w:before="0" w:after="0"/>
              <w:jc w:val="left"/>
              <w:rPr>
                <w:rStyle w:val="Strong"/>
                <w:noProof/>
              </w:rPr>
            </w:pPr>
            <w:r>
              <w:rPr>
                <w:rStyle w:val="Strong"/>
                <w:noProof/>
              </w:rPr>
              <w:t>Example</w:t>
            </w:r>
            <w:r w:rsidR="001B5ED2">
              <w:rPr>
                <w:rStyle w:val="Strong"/>
                <w:noProof/>
              </w:rPr>
              <w:t xml:space="preserve"> </w:t>
            </w:r>
            <w:r>
              <w:rPr>
                <w:rStyle w:val="Strong"/>
                <w:noProof/>
              </w:rPr>
              <w:t>input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C69F8" w:rsidRPr="004261C3" w:rsidRDefault="008C69F8" w:rsidP="001B5ED2">
            <w:pPr>
              <w:spacing w:before="0" w:after="0"/>
              <w:jc w:val="left"/>
              <w:rPr>
                <w:rStyle w:val="Strong"/>
                <w:noProof/>
              </w:rPr>
            </w:pPr>
            <w:r>
              <w:rPr>
                <w:rStyle w:val="Strong"/>
                <w:noProof/>
              </w:rPr>
              <w:t>Example</w:t>
            </w:r>
            <w:r w:rsidR="001B5ED2">
              <w:rPr>
                <w:rStyle w:val="Strong"/>
                <w:noProof/>
              </w:rPr>
              <w:t xml:space="preserve"> </w:t>
            </w:r>
            <w:r>
              <w:rPr>
                <w:rStyle w:val="Strong"/>
                <w:noProof/>
              </w:rPr>
              <w:t>output</w:t>
            </w:r>
          </w:p>
        </w:tc>
      </w:tr>
      <w:tr w:rsidR="008C69F8" w:rsidTr="001B5ED2">
        <w:tblPrEx>
          <w:tblCellMar>
            <w:top w:w="0" w:type="dxa"/>
            <w:bottom w:w="0" w:type="dxa"/>
          </w:tblCellMar>
        </w:tblPrEx>
        <w:trPr>
          <w:trHeight w:val="2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ED2" w:rsidRPr="00353915" w:rsidRDefault="00A255B7" w:rsidP="00A255B7">
            <w:pPr>
              <w:spacing w:before="0" w:after="0"/>
              <w:rPr>
                <w:rFonts w:ascii="Consolas" w:hAnsi="Consolas" w:cs="Consolas"/>
                <w:b/>
                <w:bCs/>
                <w:noProof/>
                <w:color w:val="385623"/>
              </w:rPr>
            </w:pPr>
            <w:r w:rsidRPr="00353915">
              <w:rPr>
                <w:rFonts w:ascii="Consolas" w:hAnsi="Consolas" w:cs="Consolas"/>
                <w:b/>
                <w:bCs/>
                <w:noProof/>
                <w:color w:val="385623"/>
              </w:rPr>
              <w:t>21,20,19</w:t>
            </w:r>
          </w:p>
          <w:p w:rsidR="00507504" w:rsidRDefault="008E4A79" w:rsidP="00A255B7">
            <w:pPr>
              <w:spacing w:before="0" w:after="0"/>
              <w:rPr>
                <w:rFonts w:ascii="Consolas" w:hAnsi="Consolas" w:cs="Consolas"/>
                <w:bCs/>
                <w:noProof/>
              </w:rPr>
            </w:pPr>
            <w:r w:rsidRPr="008E4A79">
              <w:rPr>
                <w:rFonts w:ascii="Consolas" w:hAnsi="Consolas" w:cs="Consolas"/>
                <w:bCs/>
                <w:noProof/>
              </w:rPr>
              <w:t>6,7,9,6,4</w:t>
            </w:r>
          </w:p>
          <w:p w:rsidR="00E30902" w:rsidRDefault="008E4A79" w:rsidP="00A255B7">
            <w:pPr>
              <w:spacing w:before="0" w:after="0"/>
              <w:rPr>
                <w:rFonts w:ascii="Consolas" w:hAnsi="Consolas" w:cs="Consolas"/>
                <w:bCs/>
                <w:noProof/>
              </w:rPr>
            </w:pPr>
            <w:r>
              <w:rPr>
                <w:rFonts w:ascii="Consolas" w:hAnsi="Consolas" w:cs="Consolas"/>
                <w:bCs/>
                <w:noProof/>
              </w:rPr>
              <w:t>2</w:t>
            </w:r>
          </w:p>
          <w:p w:rsidR="007E3092" w:rsidRPr="00353915" w:rsidRDefault="00507504" w:rsidP="00507504">
            <w:pPr>
              <w:spacing w:before="0" w:after="0"/>
              <w:rPr>
                <w:rFonts w:ascii="Consolas" w:hAnsi="Consolas" w:cs="Consolas" w:hint="eastAsia"/>
                <w:b/>
                <w:bCs/>
                <w:noProof/>
                <w:color w:val="4472C4"/>
              </w:rPr>
            </w:pPr>
            <w:r w:rsidRPr="00353915">
              <w:rPr>
                <w:rFonts w:ascii="Consolas" w:hAnsi="Consolas" w:cs="Consolas"/>
                <w:b/>
                <w:bCs/>
                <w:noProof/>
                <w:color w:val="2F5496"/>
              </w:rPr>
              <w:t>1 0 0 0 0 81</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69F8" w:rsidRPr="00353915" w:rsidRDefault="007E3092" w:rsidP="00A255B7">
            <w:pPr>
              <w:spacing w:before="0" w:after="0"/>
              <w:rPr>
                <w:rFonts w:ascii="Consolas" w:hAnsi="Consolas" w:cs="Consolas"/>
                <w:b/>
                <w:bCs/>
                <w:noProof/>
                <w:color w:val="385623"/>
              </w:rPr>
            </w:pPr>
            <w:r w:rsidRPr="00353915">
              <w:rPr>
                <w:rFonts w:ascii="Consolas" w:hAnsi="Consolas" w:cs="Consolas"/>
                <w:b/>
                <w:bCs/>
                <w:noProof/>
                <w:color w:val="385623"/>
              </w:rPr>
              <w:t>0</w:t>
            </w:r>
          </w:p>
          <w:p w:rsidR="007E3092" w:rsidRDefault="008E4A79" w:rsidP="00A255B7">
            <w:pPr>
              <w:spacing w:before="0" w:after="0"/>
              <w:rPr>
                <w:rFonts w:ascii="Consolas" w:hAnsi="Consolas" w:cs="Consolas"/>
                <w:bCs/>
                <w:noProof/>
                <w:lang w:eastAsia="ja-JP"/>
              </w:rPr>
            </w:pPr>
            <w:r>
              <w:rPr>
                <w:rFonts w:ascii="Consolas" w:hAnsi="Consolas" w:cs="Consolas"/>
                <w:bCs/>
                <w:noProof/>
                <w:lang w:eastAsia="ja-JP"/>
              </w:rPr>
              <w:t>15</w:t>
            </w:r>
          </w:p>
          <w:p w:rsidR="00507504" w:rsidRPr="009068FC" w:rsidRDefault="00507504" w:rsidP="00A255B7">
            <w:pPr>
              <w:spacing w:before="0" w:after="0"/>
              <w:rPr>
                <w:rFonts w:ascii="Consolas" w:hAnsi="Consolas" w:cs="Consolas" w:hint="eastAsia"/>
                <w:b/>
                <w:bCs/>
                <w:noProof/>
                <w:lang w:eastAsia="ja-JP"/>
              </w:rPr>
            </w:pPr>
            <w:r w:rsidRPr="00353915">
              <w:rPr>
                <w:rFonts w:ascii="Consolas" w:hAnsi="Consolas" w:cs="Consolas"/>
                <w:b/>
                <w:bCs/>
                <w:noProof/>
                <w:color w:val="2F5496"/>
              </w:rPr>
              <w:t>10</w:t>
            </w:r>
          </w:p>
        </w:tc>
      </w:tr>
    </w:tbl>
    <w:p w:rsidR="008C69F8" w:rsidRPr="003C3898" w:rsidRDefault="008C69F8" w:rsidP="008C69F8">
      <w:pPr>
        <w:spacing w:before="0" w:after="0"/>
        <w:rPr>
          <w:vanish/>
        </w:rPr>
      </w:pPr>
    </w:p>
    <w:tbl>
      <w:tblPr>
        <w:tblpPr w:leftFromText="181" w:rightFromText="181" w:vertAnchor="text" w:horzAnchor="page" w:tblpX="5556" w:tblpY="1"/>
        <w:tblOverlap w:val="never"/>
        <w:tblW w:w="0" w:type="auto"/>
        <w:tblLayout w:type="fixed"/>
        <w:tblLook w:val="0000"/>
      </w:tblPr>
      <w:tblGrid>
        <w:gridCol w:w="3077"/>
        <w:gridCol w:w="1985"/>
      </w:tblGrid>
      <w:tr w:rsidR="008C69F8" w:rsidRPr="00552A9F" w:rsidTr="00B97DD9">
        <w:tblPrEx>
          <w:tblCellMar>
            <w:top w:w="0" w:type="dxa"/>
            <w:bottom w:w="0" w:type="dxa"/>
          </w:tblCellMar>
        </w:tblPrEx>
        <w:trPr>
          <w:trHeight w:val="20"/>
        </w:trPr>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C69F8" w:rsidRPr="004261C3" w:rsidRDefault="008C69F8" w:rsidP="001B5ED2">
            <w:pPr>
              <w:spacing w:before="0" w:after="0"/>
              <w:jc w:val="left"/>
              <w:rPr>
                <w:rStyle w:val="Strong"/>
                <w:noProof/>
              </w:rPr>
            </w:pPr>
            <w:r>
              <w:rPr>
                <w:rStyle w:val="Strong"/>
                <w:noProof/>
              </w:rPr>
              <w:t>Example</w:t>
            </w:r>
            <w:r w:rsidR="001B5ED2">
              <w:rPr>
                <w:rStyle w:val="Strong"/>
                <w:noProof/>
              </w:rPr>
              <w:t xml:space="preserve"> </w:t>
            </w:r>
            <w:r>
              <w:rPr>
                <w:rStyle w:val="Strong"/>
                <w:noProof/>
              </w:rPr>
              <w:t>input</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C69F8" w:rsidRPr="004261C3" w:rsidRDefault="008C69F8" w:rsidP="001B5ED2">
            <w:pPr>
              <w:spacing w:before="0" w:after="0"/>
              <w:jc w:val="left"/>
              <w:rPr>
                <w:rStyle w:val="Strong"/>
                <w:noProof/>
              </w:rPr>
            </w:pPr>
            <w:r>
              <w:rPr>
                <w:rStyle w:val="Strong"/>
                <w:noProof/>
              </w:rPr>
              <w:t>Example</w:t>
            </w:r>
            <w:r w:rsidR="001B5ED2">
              <w:rPr>
                <w:rStyle w:val="Strong"/>
                <w:noProof/>
              </w:rPr>
              <w:t xml:space="preserve"> </w:t>
            </w:r>
            <w:r>
              <w:rPr>
                <w:rStyle w:val="Strong"/>
                <w:noProof/>
              </w:rPr>
              <w:t>output</w:t>
            </w:r>
          </w:p>
        </w:tc>
      </w:tr>
      <w:tr w:rsidR="008C69F8" w:rsidTr="00B97DD9">
        <w:tblPrEx>
          <w:tblCellMar>
            <w:top w:w="0" w:type="dxa"/>
            <w:bottom w:w="0" w:type="dxa"/>
          </w:tblCellMar>
        </w:tblPrEx>
        <w:trPr>
          <w:trHeight w:val="20"/>
        </w:trPr>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7DD9" w:rsidRPr="00353915" w:rsidRDefault="00DA4FDD" w:rsidP="001B5ED2">
            <w:pPr>
              <w:spacing w:before="0" w:after="0"/>
              <w:rPr>
                <w:rFonts w:ascii="Consolas" w:hAnsi="Consolas" w:cs="Consolas"/>
                <w:b/>
                <w:bCs/>
                <w:noProof/>
                <w:color w:val="385623"/>
              </w:rPr>
            </w:pPr>
            <w:r w:rsidRPr="00353915">
              <w:rPr>
                <w:rFonts w:ascii="Consolas" w:hAnsi="Consolas" w:cs="Consolas"/>
                <w:b/>
                <w:bCs/>
                <w:noProof/>
                <w:color w:val="385623"/>
              </w:rPr>
              <w:t>1,2,3,3,2</w:t>
            </w:r>
          </w:p>
          <w:p w:rsidR="00DA4FDD" w:rsidRDefault="008E4A79" w:rsidP="001B5ED2">
            <w:pPr>
              <w:spacing w:before="0" w:after="0"/>
              <w:rPr>
                <w:rFonts w:ascii="Consolas" w:hAnsi="Consolas" w:cs="Consolas"/>
                <w:bCs/>
                <w:noProof/>
                <w:lang w:eastAsia="ja-JP"/>
              </w:rPr>
            </w:pPr>
            <w:r w:rsidRPr="008E4A79">
              <w:rPr>
                <w:rFonts w:ascii="Consolas" w:hAnsi="Consolas" w:cs="Consolas"/>
                <w:bCs/>
                <w:noProof/>
                <w:lang w:eastAsia="ja-JP"/>
              </w:rPr>
              <w:t>1,1,1,5,1</w:t>
            </w:r>
          </w:p>
          <w:p w:rsidR="00E30902" w:rsidRDefault="008E4A79" w:rsidP="001B5ED2">
            <w:pPr>
              <w:spacing w:before="0" w:after="0"/>
              <w:rPr>
                <w:rFonts w:ascii="Consolas" w:hAnsi="Consolas" w:cs="Consolas"/>
                <w:bCs/>
                <w:noProof/>
                <w:lang w:eastAsia="ja-JP"/>
              </w:rPr>
            </w:pPr>
            <w:r w:rsidRPr="008E4A79">
              <w:rPr>
                <w:rFonts w:ascii="Consolas" w:hAnsi="Consolas" w:cs="Consolas"/>
                <w:bCs/>
                <w:noProof/>
                <w:lang w:eastAsia="ja-JP"/>
              </w:rPr>
              <w:t>3</w:t>
            </w:r>
          </w:p>
          <w:p w:rsidR="00507504" w:rsidRPr="00353915" w:rsidRDefault="00507504" w:rsidP="00507504">
            <w:pPr>
              <w:spacing w:before="0" w:after="0"/>
              <w:rPr>
                <w:rFonts w:ascii="Consolas" w:hAnsi="Consolas" w:cs="Consolas" w:hint="eastAsia"/>
                <w:b/>
                <w:bCs/>
                <w:noProof/>
                <w:color w:val="2F5496"/>
                <w:lang w:eastAsia="ja-JP"/>
              </w:rPr>
            </w:pPr>
            <w:r w:rsidRPr="00353915">
              <w:rPr>
                <w:rFonts w:ascii="Consolas" w:hAnsi="Consolas" w:cs="Consolas"/>
                <w:b/>
                <w:bCs/>
                <w:noProof/>
                <w:color w:val="2F5496"/>
              </w:rPr>
              <w:t>1 100 12 5 53 33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14D7" w:rsidRPr="00353915" w:rsidRDefault="00DA4FDD" w:rsidP="00A255B7">
            <w:pPr>
              <w:spacing w:before="0" w:after="0"/>
              <w:rPr>
                <w:rFonts w:ascii="Consolas" w:hAnsi="Consolas" w:cs="Consolas"/>
                <w:b/>
                <w:bCs/>
                <w:noProof/>
                <w:color w:val="385623"/>
              </w:rPr>
            </w:pPr>
            <w:r w:rsidRPr="00353915">
              <w:rPr>
                <w:rFonts w:ascii="Consolas" w:hAnsi="Consolas" w:cs="Consolas"/>
                <w:b/>
                <w:bCs/>
                <w:noProof/>
                <w:color w:val="385623"/>
              </w:rPr>
              <w:t>-1</w:t>
            </w:r>
          </w:p>
          <w:p w:rsidR="00DA4FDD" w:rsidRDefault="008E4A79" w:rsidP="00A255B7">
            <w:pPr>
              <w:spacing w:before="0" w:after="0"/>
              <w:rPr>
                <w:rFonts w:ascii="Consolas" w:hAnsi="Consolas" w:cs="Consolas"/>
                <w:bCs/>
                <w:noProof/>
                <w:lang w:eastAsia="ja-JP"/>
              </w:rPr>
            </w:pPr>
            <w:r>
              <w:rPr>
                <w:rFonts w:ascii="Consolas" w:hAnsi="Consolas" w:cs="Consolas"/>
                <w:bCs/>
                <w:noProof/>
                <w:lang w:eastAsia="ja-JP"/>
              </w:rPr>
              <w:t>6</w:t>
            </w:r>
          </w:p>
          <w:p w:rsidR="00507504" w:rsidRPr="009068FC" w:rsidRDefault="00507504" w:rsidP="00A255B7">
            <w:pPr>
              <w:spacing w:before="0" w:after="0"/>
              <w:rPr>
                <w:rFonts w:ascii="Consolas" w:hAnsi="Consolas" w:cs="Consolas" w:hint="eastAsia"/>
                <w:b/>
                <w:bCs/>
                <w:noProof/>
                <w:lang w:eastAsia="ja-JP"/>
              </w:rPr>
            </w:pPr>
            <w:r w:rsidRPr="00353915">
              <w:rPr>
                <w:rFonts w:ascii="Consolas" w:hAnsi="Consolas" w:cs="Consolas"/>
                <w:b/>
                <w:bCs/>
                <w:noProof/>
                <w:color w:val="2F5496"/>
              </w:rPr>
              <w:t>7</w:t>
            </w:r>
          </w:p>
        </w:tc>
      </w:tr>
    </w:tbl>
    <w:p w:rsidR="008C69F8" w:rsidRPr="003C3898" w:rsidRDefault="008C69F8" w:rsidP="008C69F8">
      <w:pPr>
        <w:spacing w:before="0" w:after="0"/>
        <w:rPr>
          <w:vanish/>
        </w:rPr>
      </w:pPr>
    </w:p>
    <w:p w:rsidR="008C69F8" w:rsidRPr="003C3898" w:rsidRDefault="008C69F8" w:rsidP="008C69F8">
      <w:pPr>
        <w:spacing w:before="0" w:after="0"/>
        <w:rPr>
          <w:vanish/>
        </w:rPr>
      </w:pPr>
    </w:p>
    <w:p w:rsidR="008B0C41" w:rsidRPr="00C76356" w:rsidRDefault="008B0C41" w:rsidP="007528B8"/>
    <w:sectPr w:rsidR="008B0C41" w:rsidRPr="00C76356"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2D5" w:rsidRDefault="00ED42D5">
      <w:r>
        <w:separator/>
      </w:r>
    </w:p>
  </w:endnote>
  <w:endnote w:type="continuationSeparator" w:id="1">
    <w:p w:rsidR="00ED42D5" w:rsidRDefault="00ED42D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D30976">
          <w:pPr>
            <w:pStyle w:val="Footer"/>
            <w:spacing w:before="60"/>
            <w:jc w:val="left"/>
            <w:rPr>
              <w:rFonts w:eastAsia="Malgun Gothic"/>
              <w:b/>
              <w:i/>
              <w:lang w:eastAsia="ko-KR"/>
            </w:rPr>
          </w:pPr>
          <w:r>
            <w:rPr>
              <w:rFonts w:eastAsia="Malgun Gothic"/>
              <w:b/>
              <w:i/>
              <w:lang w:eastAsia="ko-KR"/>
            </w:rPr>
            <w:t>Telerik Software Academ</w:t>
          </w:r>
          <w:r w:rsidR="008E15AD">
            <w:rPr>
              <w:rFonts w:eastAsia="Malgun Gothic"/>
              <w:b/>
              <w:i/>
              <w:lang w:eastAsia="ko-KR"/>
            </w:rPr>
            <w:t>y 201</w:t>
          </w:r>
          <w:r w:rsidR="00D30976">
            <w:rPr>
              <w:rFonts w:eastAsia="Malgun Gothic"/>
              <w:b/>
              <w:i/>
              <w:lang w:eastAsia="ko-KR"/>
            </w:rPr>
            <w:t>3</w:t>
          </w:r>
        </w:p>
      </w:tc>
      <w:tc>
        <w:tcPr>
          <w:tcW w:w="3543" w:type="dxa"/>
          <w:vAlign w:val="center"/>
        </w:tcPr>
        <w:p w:rsidR="003F3A33" w:rsidRPr="000E532F" w:rsidRDefault="003F3A33" w:rsidP="00084F57">
          <w:pPr>
            <w:pStyle w:val="Footer"/>
            <w:spacing w:before="60"/>
          </w:pPr>
          <w:fldSimple w:instr=" PAGE ">
            <w:r w:rsidR="006941A1">
              <w:rPr>
                <w:noProof/>
              </w:rPr>
              <w:t>1</w:t>
            </w:r>
          </w:fldSimple>
          <w:r w:rsidRPr="000E532F">
            <w:t xml:space="preserve"> of </w:t>
          </w:r>
          <w:fldSimple w:instr=" NUMPAGES ">
            <w:r w:rsidR="006941A1">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2D5" w:rsidRDefault="00ED42D5">
      <w:r>
        <w:separator/>
      </w:r>
    </w:p>
  </w:footnote>
  <w:footnote w:type="continuationSeparator" w:id="1">
    <w:p w:rsidR="00ED42D5" w:rsidRDefault="00ED42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6941A1"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76258"/>
    <w:multiLevelType w:val="hybridMultilevel"/>
    <w:tmpl w:val="34C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11B9C"/>
    <w:multiLevelType w:val="hybridMultilevel"/>
    <w:tmpl w:val="C4C2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2"/>
  </w:num>
  <w:num w:numId="5">
    <w:abstractNumId w:val="17"/>
  </w:num>
  <w:num w:numId="6">
    <w:abstractNumId w:val="21"/>
  </w:num>
  <w:num w:numId="7">
    <w:abstractNumId w:val="16"/>
  </w:num>
  <w:num w:numId="8">
    <w:abstractNumId w:val="13"/>
  </w:num>
  <w:num w:numId="9">
    <w:abstractNumId w:val="0"/>
  </w:num>
  <w:num w:numId="10">
    <w:abstractNumId w:val="19"/>
  </w:num>
  <w:num w:numId="11">
    <w:abstractNumId w:val="1"/>
    <w:lvlOverride w:ilvl="0"/>
    <w:lvlOverride w:ilvl="1"/>
    <w:lvlOverride w:ilvl="2"/>
    <w:lvlOverride w:ilvl="3"/>
    <w:lvlOverride w:ilvl="4"/>
    <w:lvlOverride w:ilvl="5"/>
    <w:lvlOverride w:ilvl="6"/>
    <w:lvlOverride w:ilvl="7"/>
    <w:lvlOverride w:ilvl="8"/>
  </w:num>
  <w:num w:numId="12">
    <w:abstractNumId w:val="5"/>
  </w:num>
  <w:num w:numId="13">
    <w:abstractNumId w:val="10"/>
  </w:num>
  <w:num w:numId="14">
    <w:abstractNumId w:val="7"/>
  </w:num>
  <w:num w:numId="15">
    <w:abstractNumId w:val="18"/>
  </w:num>
  <w:num w:numId="16">
    <w:abstractNumId w:val="9"/>
  </w:num>
  <w:num w:numId="17">
    <w:abstractNumId w:val="2"/>
  </w:num>
  <w:num w:numId="18">
    <w:abstractNumId w:val="8"/>
  </w:num>
  <w:num w:numId="19">
    <w:abstractNumId w:val="14"/>
  </w:num>
  <w:num w:numId="20">
    <w:abstractNumId w:val="15"/>
  </w:num>
  <w:num w:numId="21">
    <w:abstractNumId w:val="4"/>
  </w:num>
  <w:num w:numId="22">
    <w:abstractNumId w:val="2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1907"/>
    <w:rsid w:val="00004E5A"/>
    <w:rsid w:val="00010247"/>
    <w:rsid w:val="00012136"/>
    <w:rsid w:val="0001263C"/>
    <w:rsid w:val="00013CE3"/>
    <w:rsid w:val="000241B5"/>
    <w:rsid w:val="00024338"/>
    <w:rsid w:val="00027702"/>
    <w:rsid w:val="00034946"/>
    <w:rsid w:val="00034D12"/>
    <w:rsid w:val="00035D8C"/>
    <w:rsid w:val="0004214A"/>
    <w:rsid w:val="0004316D"/>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4C3"/>
    <w:rsid w:val="00096C54"/>
    <w:rsid w:val="000A5461"/>
    <w:rsid w:val="000B1779"/>
    <w:rsid w:val="000B338F"/>
    <w:rsid w:val="000B4A63"/>
    <w:rsid w:val="000C66A7"/>
    <w:rsid w:val="000C7484"/>
    <w:rsid w:val="000D0A29"/>
    <w:rsid w:val="000D0B05"/>
    <w:rsid w:val="000D2DC3"/>
    <w:rsid w:val="000E494F"/>
    <w:rsid w:val="000E532F"/>
    <w:rsid w:val="000E6EA7"/>
    <w:rsid w:val="000E73FD"/>
    <w:rsid w:val="000F1B3A"/>
    <w:rsid w:val="00110D80"/>
    <w:rsid w:val="0011130B"/>
    <w:rsid w:val="00121975"/>
    <w:rsid w:val="00123995"/>
    <w:rsid w:val="001248BE"/>
    <w:rsid w:val="00125006"/>
    <w:rsid w:val="001255BE"/>
    <w:rsid w:val="00134C58"/>
    <w:rsid w:val="0014248C"/>
    <w:rsid w:val="00147D8A"/>
    <w:rsid w:val="001510E9"/>
    <w:rsid w:val="001513F7"/>
    <w:rsid w:val="0015630B"/>
    <w:rsid w:val="00161FBF"/>
    <w:rsid w:val="00167DAA"/>
    <w:rsid w:val="00173E49"/>
    <w:rsid w:val="0017625F"/>
    <w:rsid w:val="00176867"/>
    <w:rsid w:val="00182F25"/>
    <w:rsid w:val="00184DE6"/>
    <w:rsid w:val="00190FDA"/>
    <w:rsid w:val="00193E4B"/>
    <w:rsid w:val="0019487F"/>
    <w:rsid w:val="001957A4"/>
    <w:rsid w:val="0019590F"/>
    <w:rsid w:val="00196928"/>
    <w:rsid w:val="001976E7"/>
    <w:rsid w:val="001A10D5"/>
    <w:rsid w:val="001A6469"/>
    <w:rsid w:val="001B00CA"/>
    <w:rsid w:val="001B5ED2"/>
    <w:rsid w:val="001B6A87"/>
    <w:rsid w:val="001C6B8B"/>
    <w:rsid w:val="001E177B"/>
    <w:rsid w:val="001E21F8"/>
    <w:rsid w:val="001E6151"/>
    <w:rsid w:val="00201D09"/>
    <w:rsid w:val="00205C2B"/>
    <w:rsid w:val="00213EAA"/>
    <w:rsid w:val="00221E09"/>
    <w:rsid w:val="002256CC"/>
    <w:rsid w:val="002270AD"/>
    <w:rsid w:val="00235C9C"/>
    <w:rsid w:val="0023691D"/>
    <w:rsid w:val="00237D5A"/>
    <w:rsid w:val="00241424"/>
    <w:rsid w:val="002475CB"/>
    <w:rsid w:val="0025114C"/>
    <w:rsid w:val="00254DE2"/>
    <w:rsid w:val="00270DD5"/>
    <w:rsid w:val="0027273B"/>
    <w:rsid w:val="002730AA"/>
    <w:rsid w:val="00280E35"/>
    <w:rsid w:val="002868AD"/>
    <w:rsid w:val="00286DDB"/>
    <w:rsid w:val="0029561E"/>
    <w:rsid w:val="002A7FD3"/>
    <w:rsid w:val="002B06D6"/>
    <w:rsid w:val="002B6B03"/>
    <w:rsid w:val="002C1485"/>
    <w:rsid w:val="002C6AC0"/>
    <w:rsid w:val="002F27CA"/>
    <w:rsid w:val="00301D6A"/>
    <w:rsid w:val="003025F1"/>
    <w:rsid w:val="003028F2"/>
    <w:rsid w:val="00303CD5"/>
    <w:rsid w:val="00320D9A"/>
    <w:rsid w:val="00326C3B"/>
    <w:rsid w:val="003349A0"/>
    <w:rsid w:val="003358B3"/>
    <w:rsid w:val="0033658C"/>
    <w:rsid w:val="00340BB7"/>
    <w:rsid w:val="00346BC7"/>
    <w:rsid w:val="0035208B"/>
    <w:rsid w:val="00353915"/>
    <w:rsid w:val="00353E4D"/>
    <w:rsid w:val="003575F9"/>
    <w:rsid w:val="003606FD"/>
    <w:rsid w:val="003608B6"/>
    <w:rsid w:val="00360B4D"/>
    <w:rsid w:val="00360FBE"/>
    <w:rsid w:val="00361CF6"/>
    <w:rsid w:val="003625C6"/>
    <w:rsid w:val="00365DCF"/>
    <w:rsid w:val="003758C5"/>
    <w:rsid w:val="00392D0A"/>
    <w:rsid w:val="003A243D"/>
    <w:rsid w:val="003A24B4"/>
    <w:rsid w:val="003A4BA8"/>
    <w:rsid w:val="003A7D07"/>
    <w:rsid w:val="003B0BA0"/>
    <w:rsid w:val="003B312B"/>
    <w:rsid w:val="003C355F"/>
    <w:rsid w:val="003C54AF"/>
    <w:rsid w:val="003D1F95"/>
    <w:rsid w:val="003D2B08"/>
    <w:rsid w:val="003D472C"/>
    <w:rsid w:val="003D657A"/>
    <w:rsid w:val="003E238C"/>
    <w:rsid w:val="003F0025"/>
    <w:rsid w:val="003F1538"/>
    <w:rsid w:val="003F309A"/>
    <w:rsid w:val="003F3A33"/>
    <w:rsid w:val="00404189"/>
    <w:rsid w:val="00411B7D"/>
    <w:rsid w:val="00412201"/>
    <w:rsid w:val="00416D86"/>
    <w:rsid w:val="00417E6C"/>
    <w:rsid w:val="004210F6"/>
    <w:rsid w:val="00422627"/>
    <w:rsid w:val="004254EE"/>
    <w:rsid w:val="00427EC6"/>
    <w:rsid w:val="004452F2"/>
    <w:rsid w:val="00446410"/>
    <w:rsid w:val="00453CA4"/>
    <w:rsid w:val="00460E19"/>
    <w:rsid w:val="0046113A"/>
    <w:rsid w:val="004616E5"/>
    <w:rsid w:val="00467E8E"/>
    <w:rsid w:val="00471AA9"/>
    <w:rsid w:val="004766ED"/>
    <w:rsid w:val="00481F75"/>
    <w:rsid w:val="00482699"/>
    <w:rsid w:val="00482C90"/>
    <w:rsid w:val="00483CE4"/>
    <w:rsid w:val="004910D1"/>
    <w:rsid w:val="00493FC6"/>
    <w:rsid w:val="00496E0C"/>
    <w:rsid w:val="00497068"/>
    <w:rsid w:val="004A155B"/>
    <w:rsid w:val="004B0789"/>
    <w:rsid w:val="004B28D9"/>
    <w:rsid w:val="004C0C23"/>
    <w:rsid w:val="004C1DF8"/>
    <w:rsid w:val="004C5ADC"/>
    <w:rsid w:val="004D0809"/>
    <w:rsid w:val="004D7BAC"/>
    <w:rsid w:val="004E19BB"/>
    <w:rsid w:val="004E1AFF"/>
    <w:rsid w:val="004E665D"/>
    <w:rsid w:val="004F4710"/>
    <w:rsid w:val="00502A78"/>
    <w:rsid w:val="00502DAB"/>
    <w:rsid w:val="00505B3C"/>
    <w:rsid w:val="00507504"/>
    <w:rsid w:val="0051316B"/>
    <w:rsid w:val="00513183"/>
    <w:rsid w:val="00520527"/>
    <w:rsid w:val="005226E2"/>
    <w:rsid w:val="00535770"/>
    <w:rsid w:val="005361C2"/>
    <w:rsid w:val="0053698C"/>
    <w:rsid w:val="005414FD"/>
    <w:rsid w:val="005429F8"/>
    <w:rsid w:val="00544796"/>
    <w:rsid w:val="00545767"/>
    <w:rsid w:val="00552A9F"/>
    <w:rsid w:val="00552DDB"/>
    <w:rsid w:val="00553A28"/>
    <w:rsid w:val="00554CD4"/>
    <w:rsid w:val="005578D0"/>
    <w:rsid w:val="00560FD3"/>
    <w:rsid w:val="00562F15"/>
    <w:rsid w:val="005668A0"/>
    <w:rsid w:val="0057268F"/>
    <w:rsid w:val="00575A18"/>
    <w:rsid w:val="00577F46"/>
    <w:rsid w:val="00580724"/>
    <w:rsid w:val="00581484"/>
    <w:rsid w:val="00582B7E"/>
    <w:rsid w:val="005907FF"/>
    <w:rsid w:val="005911FA"/>
    <w:rsid w:val="0059485B"/>
    <w:rsid w:val="00595B5B"/>
    <w:rsid w:val="005A27FB"/>
    <w:rsid w:val="005A2EF8"/>
    <w:rsid w:val="005A5F0F"/>
    <w:rsid w:val="005B0D5C"/>
    <w:rsid w:val="005D26EF"/>
    <w:rsid w:val="005D3F6F"/>
    <w:rsid w:val="005D52F9"/>
    <w:rsid w:val="005E1991"/>
    <w:rsid w:val="005E3111"/>
    <w:rsid w:val="005E3FFE"/>
    <w:rsid w:val="006001FA"/>
    <w:rsid w:val="00601F75"/>
    <w:rsid w:val="00605BD1"/>
    <w:rsid w:val="0061142D"/>
    <w:rsid w:val="0063318F"/>
    <w:rsid w:val="00634698"/>
    <w:rsid w:val="00636D60"/>
    <w:rsid w:val="006416F5"/>
    <w:rsid w:val="00644980"/>
    <w:rsid w:val="00647AD4"/>
    <w:rsid w:val="00647AF5"/>
    <w:rsid w:val="006525F2"/>
    <w:rsid w:val="00652CA5"/>
    <w:rsid w:val="00655883"/>
    <w:rsid w:val="00660C70"/>
    <w:rsid w:val="00660EC8"/>
    <w:rsid w:val="00661D7B"/>
    <w:rsid w:val="006629F2"/>
    <w:rsid w:val="006675FF"/>
    <w:rsid w:val="0068072D"/>
    <w:rsid w:val="006810D8"/>
    <w:rsid w:val="006941A1"/>
    <w:rsid w:val="0069438B"/>
    <w:rsid w:val="00695C4A"/>
    <w:rsid w:val="006A3F7F"/>
    <w:rsid w:val="006A7D51"/>
    <w:rsid w:val="006B01AC"/>
    <w:rsid w:val="006B1236"/>
    <w:rsid w:val="006B13C8"/>
    <w:rsid w:val="006B2D5A"/>
    <w:rsid w:val="006B5A62"/>
    <w:rsid w:val="006C38CD"/>
    <w:rsid w:val="006D04FB"/>
    <w:rsid w:val="006D0EED"/>
    <w:rsid w:val="006D1308"/>
    <w:rsid w:val="006E4384"/>
    <w:rsid w:val="006F0123"/>
    <w:rsid w:val="006F0602"/>
    <w:rsid w:val="00702E43"/>
    <w:rsid w:val="00705732"/>
    <w:rsid w:val="00706CA1"/>
    <w:rsid w:val="007079C8"/>
    <w:rsid w:val="00714254"/>
    <w:rsid w:val="0071540A"/>
    <w:rsid w:val="0071580A"/>
    <w:rsid w:val="007234E3"/>
    <w:rsid w:val="00731AB1"/>
    <w:rsid w:val="00732CC6"/>
    <w:rsid w:val="00733200"/>
    <w:rsid w:val="00746EE0"/>
    <w:rsid w:val="00750E5D"/>
    <w:rsid w:val="00752281"/>
    <w:rsid w:val="007528B8"/>
    <w:rsid w:val="00760400"/>
    <w:rsid w:val="007607A4"/>
    <w:rsid w:val="00764AF4"/>
    <w:rsid w:val="00767DC9"/>
    <w:rsid w:val="00774DB6"/>
    <w:rsid w:val="00777961"/>
    <w:rsid w:val="0078202B"/>
    <w:rsid w:val="00787CC8"/>
    <w:rsid w:val="00790B8C"/>
    <w:rsid w:val="0079293A"/>
    <w:rsid w:val="00792E04"/>
    <w:rsid w:val="007A07BD"/>
    <w:rsid w:val="007A14D7"/>
    <w:rsid w:val="007A1B6C"/>
    <w:rsid w:val="007A3AAC"/>
    <w:rsid w:val="007A5892"/>
    <w:rsid w:val="007B2F61"/>
    <w:rsid w:val="007B6747"/>
    <w:rsid w:val="007B6C32"/>
    <w:rsid w:val="007C11B4"/>
    <w:rsid w:val="007C4F57"/>
    <w:rsid w:val="007D7773"/>
    <w:rsid w:val="007E26BB"/>
    <w:rsid w:val="007E3092"/>
    <w:rsid w:val="007E3DB6"/>
    <w:rsid w:val="007E682E"/>
    <w:rsid w:val="007E6837"/>
    <w:rsid w:val="007E7FC1"/>
    <w:rsid w:val="007F5C8C"/>
    <w:rsid w:val="007F7D82"/>
    <w:rsid w:val="00800BC7"/>
    <w:rsid w:val="008069D4"/>
    <w:rsid w:val="00807C51"/>
    <w:rsid w:val="0081228D"/>
    <w:rsid w:val="00813201"/>
    <w:rsid w:val="00820B2D"/>
    <w:rsid w:val="00822482"/>
    <w:rsid w:val="00823DEE"/>
    <w:rsid w:val="00825921"/>
    <w:rsid w:val="00827AA4"/>
    <w:rsid w:val="0083015F"/>
    <w:rsid w:val="008320B6"/>
    <w:rsid w:val="00832C12"/>
    <w:rsid w:val="00840B20"/>
    <w:rsid w:val="00840E37"/>
    <w:rsid w:val="0084132D"/>
    <w:rsid w:val="008471B5"/>
    <w:rsid w:val="00847872"/>
    <w:rsid w:val="008514AF"/>
    <w:rsid w:val="00855526"/>
    <w:rsid w:val="008571CD"/>
    <w:rsid w:val="0086473A"/>
    <w:rsid w:val="0086483D"/>
    <w:rsid w:val="0087049B"/>
    <w:rsid w:val="00872BA1"/>
    <w:rsid w:val="008758B8"/>
    <w:rsid w:val="00882E4A"/>
    <w:rsid w:val="00887AEA"/>
    <w:rsid w:val="00895207"/>
    <w:rsid w:val="00896023"/>
    <w:rsid w:val="008A12F2"/>
    <w:rsid w:val="008A4336"/>
    <w:rsid w:val="008B07D0"/>
    <w:rsid w:val="008B0C41"/>
    <w:rsid w:val="008B5C37"/>
    <w:rsid w:val="008B67CB"/>
    <w:rsid w:val="008C17A9"/>
    <w:rsid w:val="008C36F8"/>
    <w:rsid w:val="008C69F8"/>
    <w:rsid w:val="008D292C"/>
    <w:rsid w:val="008D388A"/>
    <w:rsid w:val="008D4936"/>
    <w:rsid w:val="008D5082"/>
    <w:rsid w:val="008D611C"/>
    <w:rsid w:val="008D61D9"/>
    <w:rsid w:val="008E15AD"/>
    <w:rsid w:val="008E4A79"/>
    <w:rsid w:val="008E61EC"/>
    <w:rsid w:val="008F0FB7"/>
    <w:rsid w:val="008F36B5"/>
    <w:rsid w:val="008F520E"/>
    <w:rsid w:val="008F7DA1"/>
    <w:rsid w:val="00900B9A"/>
    <w:rsid w:val="009068FC"/>
    <w:rsid w:val="00907DC3"/>
    <w:rsid w:val="009128CD"/>
    <w:rsid w:val="0091723A"/>
    <w:rsid w:val="009247A7"/>
    <w:rsid w:val="00931142"/>
    <w:rsid w:val="00936A7E"/>
    <w:rsid w:val="009370B8"/>
    <w:rsid w:val="009405E9"/>
    <w:rsid w:val="00940E9B"/>
    <w:rsid w:val="00941EE5"/>
    <w:rsid w:val="00944ED7"/>
    <w:rsid w:val="009514E9"/>
    <w:rsid w:val="0095490F"/>
    <w:rsid w:val="00957512"/>
    <w:rsid w:val="00971AB8"/>
    <w:rsid w:val="00976781"/>
    <w:rsid w:val="00977449"/>
    <w:rsid w:val="00991301"/>
    <w:rsid w:val="009A4939"/>
    <w:rsid w:val="009A534F"/>
    <w:rsid w:val="009B3BBC"/>
    <w:rsid w:val="009B46EB"/>
    <w:rsid w:val="009C0D02"/>
    <w:rsid w:val="009C2D99"/>
    <w:rsid w:val="009C333D"/>
    <w:rsid w:val="009D7C52"/>
    <w:rsid w:val="009E5CA1"/>
    <w:rsid w:val="009E717D"/>
    <w:rsid w:val="009F0CAA"/>
    <w:rsid w:val="009F4511"/>
    <w:rsid w:val="00A00F70"/>
    <w:rsid w:val="00A046D8"/>
    <w:rsid w:val="00A047EE"/>
    <w:rsid w:val="00A05884"/>
    <w:rsid w:val="00A11397"/>
    <w:rsid w:val="00A14F8C"/>
    <w:rsid w:val="00A255B7"/>
    <w:rsid w:val="00A271AE"/>
    <w:rsid w:val="00A3561A"/>
    <w:rsid w:val="00A357C4"/>
    <w:rsid w:val="00A45C57"/>
    <w:rsid w:val="00A514E0"/>
    <w:rsid w:val="00A66D6C"/>
    <w:rsid w:val="00A72D3B"/>
    <w:rsid w:val="00A72E9D"/>
    <w:rsid w:val="00A74A55"/>
    <w:rsid w:val="00A7521A"/>
    <w:rsid w:val="00A85672"/>
    <w:rsid w:val="00A85EDE"/>
    <w:rsid w:val="00A9626F"/>
    <w:rsid w:val="00A97129"/>
    <w:rsid w:val="00AA0A6C"/>
    <w:rsid w:val="00AA0C10"/>
    <w:rsid w:val="00AA25F7"/>
    <w:rsid w:val="00AA7315"/>
    <w:rsid w:val="00AA780D"/>
    <w:rsid w:val="00AB0E5D"/>
    <w:rsid w:val="00AB15CE"/>
    <w:rsid w:val="00AC73A6"/>
    <w:rsid w:val="00AC7895"/>
    <w:rsid w:val="00AD0AFF"/>
    <w:rsid w:val="00AE0A74"/>
    <w:rsid w:val="00AE362A"/>
    <w:rsid w:val="00AE5F07"/>
    <w:rsid w:val="00AF1806"/>
    <w:rsid w:val="00B045D1"/>
    <w:rsid w:val="00B05F43"/>
    <w:rsid w:val="00B1291D"/>
    <w:rsid w:val="00B13659"/>
    <w:rsid w:val="00B16F15"/>
    <w:rsid w:val="00B205EC"/>
    <w:rsid w:val="00B21BD9"/>
    <w:rsid w:val="00B21D49"/>
    <w:rsid w:val="00B222C7"/>
    <w:rsid w:val="00B2341D"/>
    <w:rsid w:val="00B409DD"/>
    <w:rsid w:val="00B426CC"/>
    <w:rsid w:val="00B42CD8"/>
    <w:rsid w:val="00B55646"/>
    <w:rsid w:val="00B5636E"/>
    <w:rsid w:val="00B6125E"/>
    <w:rsid w:val="00B65A45"/>
    <w:rsid w:val="00B65AD0"/>
    <w:rsid w:val="00B65F4B"/>
    <w:rsid w:val="00B6792D"/>
    <w:rsid w:val="00B72C41"/>
    <w:rsid w:val="00B73A88"/>
    <w:rsid w:val="00B8107E"/>
    <w:rsid w:val="00B864B2"/>
    <w:rsid w:val="00B90D06"/>
    <w:rsid w:val="00B94599"/>
    <w:rsid w:val="00B97DD9"/>
    <w:rsid w:val="00BA08C1"/>
    <w:rsid w:val="00BA31EF"/>
    <w:rsid w:val="00BA51CA"/>
    <w:rsid w:val="00BB17A9"/>
    <w:rsid w:val="00BB222F"/>
    <w:rsid w:val="00BB4534"/>
    <w:rsid w:val="00BC389A"/>
    <w:rsid w:val="00BD4535"/>
    <w:rsid w:val="00BD68FF"/>
    <w:rsid w:val="00BE0CCE"/>
    <w:rsid w:val="00BE12AB"/>
    <w:rsid w:val="00BF1CB7"/>
    <w:rsid w:val="00BF2566"/>
    <w:rsid w:val="00BF48FB"/>
    <w:rsid w:val="00BF5C48"/>
    <w:rsid w:val="00C03AED"/>
    <w:rsid w:val="00C106CA"/>
    <w:rsid w:val="00C1305F"/>
    <w:rsid w:val="00C17D8D"/>
    <w:rsid w:val="00C26799"/>
    <w:rsid w:val="00C3422D"/>
    <w:rsid w:val="00C34DDD"/>
    <w:rsid w:val="00C420D7"/>
    <w:rsid w:val="00C44134"/>
    <w:rsid w:val="00C604DC"/>
    <w:rsid w:val="00C631D6"/>
    <w:rsid w:val="00C72A77"/>
    <w:rsid w:val="00C74A16"/>
    <w:rsid w:val="00C75802"/>
    <w:rsid w:val="00C76356"/>
    <w:rsid w:val="00C80649"/>
    <w:rsid w:val="00C8383B"/>
    <w:rsid w:val="00C85D43"/>
    <w:rsid w:val="00C900D9"/>
    <w:rsid w:val="00C90C64"/>
    <w:rsid w:val="00CA1113"/>
    <w:rsid w:val="00CA6981"/>
    <w:rsid w:val="00CB7622"/>
    <w:rsid w:val="00CC074D"/>
    <w:rsid w:val="00CC0A1F"/>
    <w:rsid w:val="00CC1700"/>
    <w:rsid w:val="00CD587F"/>
    <w:rsid w:val="00CD6522"/>
    <w:rsid w:val="00CE4D06"/>
    <w:rsid w:val="00CE6E62"/>
    <w:rsid w:val="00CF2197"/>
    <w:rsid w:val="00CF2731"/>
    <w:rsid w:val="00D03530"/>
    <w:rsid w:val="00D10D97"/>
    <w:rsid w:val="00D12FBC"/>
    <w:rsid w:val="00D13DA4"/>
    <w:rsid w:val="00D164DC"/>
    <w:rsid w:val="00D20940"/>
    <w:rsid w:val="00D25231"/>
    <w:rsid w:val="00D30976"/>
    <w:rsid w:val="00D31CE4"/>
    <w:rsid w:val="00D42DD5"/>
    <w:rsid w:val="00D44C79"/>
    <w:rsid w:val="00D451C0"/>
    <w:rsid w:val="00D45455"/>
    <w:rsid w:val="00D51436"/>
    <w:rsid w:val="00D522F6"/>
    <w:rsid w:val="00D551F8"/>
    <w:rsid w:val="00D559FF"/>
    <w:rsid w:val="00D6160F"/>
    <w:rsid w:val="00D61A7D"/>
    <w:rsid w:val="00D7293C"/>
    <w:rsid w:val="00D73A9B"/>
    <w:rsid w:val="00D73E22"/>
    <w:rsid w:val="00D75DB1"/>
    <w:rsid w:val="00D8172B"/>
    <w:rsid w:val="00D840B7"/>
    <w:rsid w:val="00D8439C"/>
    <w:rsid w:val="00D84865"/>
    <w:rsid w:val="00D86395"/>
    <w:rsid w:val="00D92A7E"/>
    <w:rsid w:val="00D9447E"/>
    <w:rsid w:val="00DA4FDD"/>
    <w:rsid w:val="00DB0F13"/>
    <w:rsid w:val="00DB209F"/>
    <w:rsid w:val="00DC2114"/>
    <w:rsid w:val="00DD2674"/>
    <w:rsid w:val="00DD2EBC"/>
    <w:rsid w:val="00DE0129"/>
    <w:rsid w:val="00DE3454"/>
    <w:rsid w:val="00DE5B76"/>
    <w:rsid w:val="00DE7015"/>
    <w:rsid w:val="00DF1A77"/>
    <w:rsid w:val="00DF4650"/>
    <w:rsid w:val="00E03EE2"/>
    <w:rsid w:val="00E106F6"/>
    <w:rsid w:val="00E12D69"/>
    <w:rsid w:val="00E20B92"/>
    <w:rsid w:val="00E25A5E"/>
    <w:rsid w:val="00E30902"/>
    <w:rsid w:val="00E40570"/>
    <w:rsid w:val="00E452E8"/>
    <w:rsid w:val="00E4538C"/>
    <w:rsid w:val="00E51190"/>
    <w:rsid w:val="00E53152"/>
    <w:rsid w:val="00E61398"/>
    <w:rsid w:val="00E62A7E"/>
    <w:rsid w:val="00E647DC"/>
    <w:rsid w:val="00E66244"/>
    <w:rsid w:val="00E67B75"/>
    <w:rsid w:val="00E71A55"/>
    <w:rsid w:val="00E74F2F"/>
    <w:rsid w:val="00E760EB"/>
    <w:rsid w:val="00E76298"/>
    <w:rsid w:val="00E83D12"/>
    <w:rsid w:val="00E84DF2"/>
    <w:rsid w:val="00E90A24"/>
    <w:rsid w:val="00E91929"/>
    <w:rsid w:val="00EA08B0"/>
    <w:rsid w:val="00EA0B21"/>
    <w:rsid w:val="00EA579E"/>
    <w:rsid w:val="00EA665A"/>
    <w:rsid w:val="00EB4EF0"/>
    <w:rsid w:val="00EB5595"/>
    <w:rsid w:val="00EC04A3"/>
    <w:rsid w:val="00EC1617"/>
    <w:rsid w:val="00EC3796"/>
    <w:rsid w:val="00EC3CF5"/>
    <w:rsid w:val="00EC54DD"/>
    <w:rsid w:val="00EC7DC4"/>
    <w:rsid w:val="00ED2F3E"/>
    <w:rsid w:val="00ED3504"/>
    <w:rsid w:val="00ED42D5"/>
    <w:rsid w:val="00ED4464"/>
    <w:rsid w:val="00ED7BC2"/>
    <w:rsid w:val="00EE1904"/>
    <w:rsid w:val="00EE6905"/>
    <w:rsid w:val="00EF72FB"/>
    <w:rsid w:val="00F030AF"/>
    <w:rsid w:val="00F04EE4"/>
    <w:rsid w:val="00F06A20"/>
    <w:rsid w:val="00F14419"/>
    <w:rsid w:val="00F155FD"/>
    <w:rsid w:val="00F16DB3"/>
    <w:rsid w:val="00F20488"/>
    <w:rsid w:val="00F21671"/>
    <w:rsid w:val="00F268C1"/>
    <w:rsid w:val="00F30CB3"/>
    <w:rsid w:val="00F35CD4"/>
    <w:rsid w:val="00F35ECA"/>
    <w:rsid w:val="00F44305"/>
    <w:rsid w:val="00F5031A"/>
    <w:rsid w:val="00F56D2D"/>
    <w:rsid w:val="00F62CEE"/>
    <w:rsid w:val="00F642FA"/>
    <w:rsid w:val="00F845B7"/>
    <w:rsid w:val="00F95498"/>
    <w:rsid w:val="00FB6A10"/>
    <w:rsid w:val="00FC3BEF"/>
    <w:rsid w:val="00FD45DD"/>
    <w:rsid w:val="00FE4A7A"/>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D9A"/>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305428500">
      <w:bodyDiv w:val="1"/>
      <w:marLeft w:val="0"/>
      <w:marRight w:val="0"/>
      <w:marTop w:val="0"/>
      <w:marBottom w:val="0"/>
      <w:divBdr>
        <w:top w:val="none" w:sz="0" w:space="0" w:color="auto"/>
        <w:left w:val="none" w:sz="0" w:space="0" w:color="auto"/>
        <w:bottom w:val="none" w:sz="0" w:space="0" w:color="auto"/>
        <w:right w:val="none" w:sz="0" w:space="0" w:color="auto"/>
      </w:divBdr>
    </w:div>
    <w:div w:id="490217860">
      <w:bodyDiv w:val="1"/>
      <w:marLeft w:val="0"/>
      <w:marRight w:val="0"/>
      <w:marTop w:val="0"/>
      <w:marBottom w:val="0"/>
      <w:divBdr>
        <w:top w:val="none" w:sz="0" w:space="0" w:color="auto"/>
        <w:left w:val="none" w:sz="0" w:space="0" w:color="auto"/>
        <w:bottom w:val="none" w:sz="0" w:space="0" w:color="auto"/>
        <w:right w:val="none" w:sz="0" w:space="0" w:color="auto"/>
      </w:divBdr>
    </w:div>
    <w:div w:id="567228958">
      <w:bodyDiv w:val="1"/>
      <w:marLeft w:val="0"/>
      <w:marRight w:val="0"/>
      <w:marTop w:val="0"/>
      <w:marBottom w:val="0"/>
      <w:divBdr>
        <w:top w:val="none" w:sz="0" w:space="0" w:color="auto"/>
        <w:left w:val="none" w:sz="0" w:space="0" w:color="auto"/>
        <w:bottom w:val="none" w:sz="0" w:space="0" w:color="auto"/>
        <w:right w:val="none" w:sz="0" w:space="0" w:color="auto"/>
      </w:divBdr>
    </w:div>
    <w:div w:id="585774360">
      <w:bodyDiv w:val="1"/>
      <w:marLeft w:val="0"/>
      <w:marRight w:val="0"/>
      <w:marTop w:val="0"/>
      <w:marBottom w:val="0"/>
      <w:divBdr>
        <w:top w:val="none" w:sz="0" w:space="0" w:color="auto"/>
        <w:left w:val="none" w:sz="0" w:space="0" w:color="auto"/>
        <w:bottom w:val="none" w:sz="0" w:space="0" w:color="auto"/>
        <w:right w:val="none" w:sz="0" w:space="0" w:color="auto"/>
      </w:divBdr>
    </w:div>
    <w:div w:id="715742613">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80695347">
      <w:bodyDiv w:val="1"/>
      <w:marLeft w:val="0"/>
      <w:marRight w:val="0"/>
      <w:marTop w:val="0"/>
      <w:marBottom w:val="0"/>
      <w:divBdr>
        <w:top w:val="none" w:sz="0" w:space="0" w:color="auto"/>
        <w:left w:val="none" w:sz="0" w:space="0" w:color="auto"/>
        <w:bottom w:val="none" w:sz="0" w:space="0" w:color="auto"/>
        <w:right w:val="none" w:sz="0" w:space="0" w:color="auto"/>
      </w:divBdr>
    </w:div>
    <w:div w:id="999964379">
      <w:bodyDiv w:val="1"/>
      <w:marLeft w:val="0"/>
      <w:marRight w:val="0"/>
      <w:marTop w:val="0"/>
      <w:marBottom w:val="0"/>
      <w:divBdr>
        <w:top w:val="none" w:sz="0" w:space="0" w:color="auto"/>
        <w:left w:val="none" w:sz="0" w:space="0" w:color="auto"/>
        <w:bottom w:val="none" w:sz="0" w:space="0" w:color="auto"/>
        <w:right w:val="none" w:sz="0" w:space="0" w:color="auto"/>
      </w:divBdr>
    </w:div>
    <w:div w:id="1132213669">
      <w:bodyDiv w:val="1"/>
      <w:marLeft w:val="0"/>
      <w:marRight w:val="0"/>
      <w:marTop w:val="0"/>
      <w:marBottom w:val="0"/>
      <w:divBdr>
        <w:top w:val="none" w:sz="0" w:space="0" w:color="auto"/>
        <w:left w:val="none" w:sz="0" w:space="0" w:color="auto"/>
        <w:bottom w:val="none" w:sz="0" w:space="0" w:color="auto"/>
        <w:right w:val="none" w:sz="0" w:space="0" w:color="auto"/>
      </w:divBdr>
    </w:div>
    <w:div w:id="1209608554">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8389">
      <w:bodyDiv w:val="1"/>
      <w:marLeft w:val="0"/>
      <w:marRight w:val="0"/>
      <w:marTop w:val="0"/>
      <w:marBottom w:val="0"/>
      <w:divBdr>
        <w:top w:val="none" w:sz="0" w:space="0" w:color="auto"/>
        <w:left w:val="none" w:sz="0" w:space="0" w:color="auto"/>
        <w:bottom w:val="none" w:sz="0" w:space="0" w:color="auto"/>
        <w:right w:val="none" w:sz="0" w:space="0" w:color="auto"/>
      </w:divBdr>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506089455">
      <w:bodyDiv w:val="1"/>
      <w:marLeft w:val="0"/>
      <w:marRight w:val="0"/>
      <w:marTop w:val="0"/>
      <w:marBottom w:val="0"/>
      <w:divBdr>
        <w:top w:val="none" w:sz="0" w:space="0" w:color="auto"/>
        <w:left w:val="none" w:sz="0" w:space="0" w:color="auto"/>
        <w:bottom w:val="none" w:sz="0" w:space="0" w:color="auto"/>
        <w:right w:val="none" w:sz="0" w:space="0" w:color="auto"/>
      </w:divBdr>
    </w:div>
    <w:div w:id="1552156595">
      <w:bodyDiv w:val="1"/>
      <w:marLeft w:val="0"/>
      <w:marRight w:val="0"/>
      <w:marTop w:val="0"/>
      <w:marBottom w:val="0"/>
      <w:divBdr>
        <w:top w:val="none" w:sz="0" w:space="0" w:color="auto"/>
        <w:left w:val="none" w:sz="0" w:space="0" w:color="auto"/>
        <w:bottom w:val="none" w:sz="0" w:space="0" w:color="auto"/>
        <w:right w:val="none" w:sz="0" w:space="0" w:color="auto"/>
      </w:divBdr>
    </w:div>
    <w:div w:id="1713191695">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1801654608">
      <w:bodyDiv w:val="1"/>
      <w:marLeft w:val="0"/>
      <w:marRight w:val="0"/>
      <w:marTop w:val="0"/>
      <w:marBottom w:val="0"/>
      <w:divBdr>
        <w:top w:val="none" w:sz="0" w:space="0" w:color="auto"/>
        <w:left w:val="none" w:sz="0" w:space="0" w:color="auto"/>
        <w:bottom w:val="none" w:sz="0" w:space="0" w:color="auto"/>
        <w:right w:val="none" w:sz="0" w:space="0" w:color="auto"/>
      </w:divBdr>
    </w:div>
    <w:div w:id="2045521768">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A9C95-B453-4C03-9824-4BEFC0A5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3935</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2014-05-06T20:41:00Z</dcterms:created>
  <dcterms:modified xsi:type="dcterms:W3CDTF">2014-05-06T20:41:00Z</dcterms:modified>
</cp:coreProperties>
</file>