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8" w:rsidRPr="00552A9F" w:rsidRDefault="008B0C41" w:rsidP="008B0C41">
      <w:pPr>
        <w:pStyle w:val="Heading1"/>
        <w:jc w:val="center"/>
      </w:pPr>
      <w:r w:rsidRPr="00552A9F">
        <w:t>Telerik Software Academy – C# Fundamentals Part 1 – Sample Exam</w:t>
      </w:r>
    </w:p>
    <w:p w:rsidR="008B0C41" w:rsidRPr="00552A9F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4 – Binary Digits Count</w:t>
      </w:r>
    </w:p>
    <w:p w:rsidR="00FF3937" w:rsidRPr="00552A9F" w:rsidRDefault="00FF3937" w:rsidP="00FF3937">
      <w:pPr>
        <w:rPr>
          <w:rFonts w:eastAsia="SimSun" w:hint="eastAsia"/>
        </w:rPr>
      </w:pPr>
      <w:r w:rsidRPr="00552A9F">
        <w:rPr>
          <w:rFonts w:eastAsia="SimSun" w:hint="eastAsia"/>
        </w:rPr>
        <w:t xml:space="preserve">You are given a </w:t>
      </w:r>
      <w:r w:rsidRPr="00552A9F">
        <w:rPr>
          <w:rFonts w:eastAsia="SimSun"/>
        </w:rPr>
        <w:t>sequence</w:t>
      </w:r>
      <w:r w:rsidRPr="00552A9F">
        <w:rPr>
          <w:rFonts w:eastAsia="SimSun" w:hint="eastAsia"/>
        </w:rPr>
        <w:t xml:space="preserve"> of </w:t>
      </w:r>
      <w:r w:rsidRPr="00552A9F">
        <w:rPr>
          <w:rFonts w:eastAsia="SimSun" w:hint="eastAsia"/>
          <w:b/>
        </w:rPr>
        <w:t xml:space="preserve">N </w:t>
      </w:r>
      <w:r w:rsidRPr="00552A9F">
        <w:rPr>
          <w:rFonts w:eastAsia="SimSun" w:hint="eastAsia"/>
        </w:rPr>
        <w:t xml:space="preserve">positive integer numbers </w:t>
      </w:r>
      <w:r w:rsidRPr="00552A9F">
        <w:rPr>
          <w:rFonts w:eastAsia="SimSun"/>
        </w:rPr>
        <w:t>and</w:t>
      </w:r>
      <w:r w:rsidRPr="00552A9F">
        <w:rPr>
          <w:rFonts w:eastAsia="SimSun" w:hint="eastAsia"/>
        </w:rPr>
        <w:t xml:space="preserve"> one binary digit </w:t>
      </w:r>
      <w:r w:rsidRPr="00552A9F">
        <w:rPr>
          <w:rFonts w:eastAsia="SimSun" w:hint="eastAsia"/>
          <w:b/>
        </w:rPr>
        <w:t xml:space="preserve">B (0 or 1). </w:t>
      </w:r>
      <w:r w:rsidRPr="00552A9F">
        <w:rPr>
          <w:rFonts w:eastAsia="SimSun"/>
        </w:rPr>
        <w:br/>
      </w:r>
      <w:r w:rsidR="006629F2">
        <w:rPr>
          <w:rFonts w:eastAsia="SimSun"/>
        </w:rPr>
        <w:t>Your task is to w</w:t>
      </w:r>
      <w:r w:rsidRPr="00552A9F">
        <w:rPr>
          <w:rFonts w:eastAsia="SimSun" w:hint="eastAsia"/>
        </w:rPr>
        <w:t xml:space="preserve">rite a program that finds the </w:t>
      </w:r>
      <w:r w:rsidR="00AE5F07" w:rsidRPr="00552A9F">
        <w:rPr>
          <w:rFonts w:eastAsia="SimSun"/>
        </w:rPr>
        <w:t>number</w:t>
      </w:r>
      <w:r w:rsidRPr="00552A9F">
        <w:rPr>
          <w:rFonts w:eastAsia="SimSun" w:hint="eastAsia"/>
        </w:rPr>
        <w:t xml:space="preserve"> of binary digits (</w:t>
      </w:r>
      <w:r w:rsidRPr="00552A9F">
        <w:rPr>
          <w:rFonts w:eastAsia="SimSun" w:hint="eastAsia"/>
          <w:b/>
        </w:rPr>
        <w:t>B</w:t>
      </w:r>
      <w:r w:rsidRPr="00552A9F">
        <w:rPr>
          <w:rFonts w:eastAsia="SimSun" w:hint="eastAsia"/>
        </w:rPr>
        <w:t xml:space="preserve">) in each </w:t>
      </w:r>
      <w:r w:rsidRPr="00552A9F">
        <w:rPr>
          <w:rFonts w:eastAsia="SimSun"/>
        </w:rPr>
        <w:t xml:space="preserve">of the </w:t>
      </w:r>
      <w:r w:rsidRPr="00552A9F">
        <w:rPr>
          <w:rFonts w:eastAsia="SimSun" w:hint="eastAsia"/>
          <w:b/>
        </w:rPr>
        <w:t>N</w:t>
      </w:r>
      <w:r w:rsidRPr="00552A9F">
        <w:rPr>
          <w:rFonts w:eastAsia="SimSun" w:hint="eastAsia"/>
        </w:rPr>
        <w:t xml:space="preserve"> number</w:t>
      </w:r>
      <w:r w:rsidRPr="00552A9F">
        <w:rPr>
          <w:rFonts w:eastAsia="SimSun"/>
        </w:rPr>
        <w:t>s in</w:t>
      </w:r>
      <w:r w:rsidRPr="00552A9F">
        <w:rPr>
          <w:rFonts w:eastAsia="SimSun" w:hint="eastAsia"/>
        </w:rPr>
        <w:t xml:space="preserve"> binary numeral system. Example: </w:t>
      </w:r>
      <w:r w:rsidR="00BF48FB" w:rsidRPr="00552A9F">
        <w:rPr>
          <w:rFonts w:eastAsia="SimSun"/>
        </w:rPr>
        <w:t>2</w:t>
      </w:r>
      <w:r w:rsidRPr="00552A9F">
        <w:rPr>
          <w:rFonts w:eastAsia="SimSun" w:hint="eastAsia"/>
        </w:rPr>
        <w:t>0 in the binary numeral system looks like this: 1</w:t>
      </w:r>
      <w:r w:rsidRPr="00552A9F">
        <w:rPr>
          <w:rFonts w:eastAsia="SimSun" w:hint="eastAsia"/>
          <w:b/>
        </w:rPr>
        <w:t>0</w:t>
      </w:r>
      <w:r w:rsidRPr="00552A9F">
        <w:rPr>
          <w:rFonts w:eastAsia="SimSun" w:hint="eastAsia"/>
        </w:rPr>
        <w:t>1</w:t>
      </w:r>
      <w:r w:rsidRPr="00552A9F">
        <w:rPr>
          <w:rFonts w:eastAsia="SimSun" w:hint="eastAsia"/>
          <w:b/>
        </w:rPr>
        <w:t>0</w:t>
      </w:r>
      <w:r w:rsidR="00BF48FB" w:rsidRPr="00552A9F">
        <w:rPr>
          <w:rFonts w:eastAsia="SimSun"/>
          <w:b/>
        </w:rPr>
        <w:t>0</w:t>
      </w:r>
      <w:r w:rsidRPr="00552A9F">
        <w:rPr>
          <w:rFonts w:eastAsia="SimSun" w:hint="eastAsia"/>
        </w:rPr>
        <w:t xml:space="preserve">. The </w:t>
      </w:r>
      <w:r w:rsidR="00AE5F07" w:rsidRPr="00552A9F">
        <w:rPr>
          <w:rFonts w:eastAsia="SimSun"/>
        </w:rPr>
        <w:t>number</w:t>
      </w:r>
      <w:r w:rsidRPr="00552A9F">
        <w:rPr>
          <w:rFonts w:eastAsia="SimSun" w:hint="eastAsia"/>
        </w:rPr>
        <w:t xml:space="preserve"> of binary digits 0 of the number </w:t>
      </w:r>
      <w:r w:rsidR="00BF48FB" w:rsidRPr="00552A9F">
        <w:rPr>
          <w:rFonts w:eastAsia="SimSun"/>
        </w:rPr>
        <w:t>2</w:t>
      </w:r>
      <w:r w:rsidRPr="00552A9F">
        <w:rPr>
          <w:rFonts w:eastAsia="SimSun" w:hint="eastAsia"/>
        </w:rPr>
        <w:t>0 in the binary</w:t>
      </w:r>
      <w:r w:rsidRPr="00552A9F">
        <w:rPr>
          <w:rFonts w:eastAsia="SimSun"/>
        </w:rPr>
        <w:t xml:space="preserve"> </w:t>
      </w:r>
      <w:r w:rsidRPr="00552A9F">
        <w:rPr>
          <w:rFonts w:eastAsia="SimSun" w:hint="eastAsia"/>
        </w:rPr>
        <w:t xml:space="preserve">numeral system </w:t>
      </w:r>
      <w:r w:rsidR="006E4384" w:rsidRPr="00552A9F">
        <w:rPr>
          <w:rFonts w:eastAsia="SimSun"/>
        </w:rPr>
        <w:t>is</w:t>
      </w:r>
      <w:r w:rsidRPr="00552A9F">
        <w:rPr>
          <w:rFonts w:eastAsia="SimSun" w:hint="eastAsia"/>
        </w:rPr>
        <w:t xml:space="preserve"> </w:t>
      </w:r>
      <w:r w:rsidR="00BF48FB" w:rsidRPr="00552A9F">
        <w:rPr>
          <w:rFonts w:eastAsia="SimSun"/>
        </w:rPr>
        <w:t>3</w:t>
      </w:r>
      <w:r w:rsidRPr="00552A9F">
        <w:rPr>
          <w:rFonts w:eastAsia="SimSun" w:hint="eastAsia"/>
        </w:rPr>
        <w:t>.</w:t>
      </w:r>
    </w:p>
    <w:p w:rsidR="00FF3937" w:rsidRPr="00552A9F" w:rsidRDefault="00FF3937" w:rsidP="00FF3937">
      <w:pPr>
        <w:pStyle w:val="Heading3"/>
      </w:pPr>
      <w:r w:rsidRPr="00552A9F">
        <w:t>Input</w:t>
      </w:r>
    </w:p>
    <w:p w:rsidR="00FF3937" w:rsidRPr="00552A9F" w:rsidRDefault="006629F2" w:rsidP="00FF3937">
      <w:pPr>
        <w:rPr>
          <w:rFonts w:hint="eastAsia"/>
          <w:lang w:eastAsia="ja-JP"/>
        </w:rPr>
      </w:pPr>
      <w:r>
        <w:t>The i</w:t>
      </w:r>
      <w:r w:rsidR="00FF3937" w:rsidRPr="00552A9F">
        <w:t xml:space="preserve">nput data is being read </w:t>
      </w:r>
      <w:r w:rsidR="00241424">
        <w:t>from</w:t>
      </w:r>
      <w:r w:rsidR="00FF3937" w:rsidRPr="00552A9F">
        <w:t xml:space="preserve"> the console. </w:t>
      </w:r>
    </w:p>
    <w:p w:rsidR="00FF3937" w:rsidRPr="00552A9F" w:rsidRDefault="00EB5595" w:rsidP="00FF3937">
      <w:pPr>
        <w:rPr>
          <w:rFonts w:eastAsia="SimSun" w:hint="eastAsia"/>
        </w:rPr>
      </w:pPr>
      <w:r>
        <w:rPr>
          <w:lang w:eastAsia="ja-JP"/>
        </w:rPr>
        <w:t>On</w:t>
      </w:r>
      <w:r w:rsidR="00FF3937" w:rsidRPr="00552A9F">
        <w:rPr>
          <w:rFonts w:hint="eastAsia"/>
          <w:lang w:eastAsia="ja-JP"/>
        </w:rPr>
        <w:t xml:space="preserve"> the first input line </w:t>
      </w:r>
      <w:r w:rsidR="00BF48FB" w:rsidRPr="00552A9F">
        <w:rPr>
          <w:lang w:eastAsia="ja-JP"/>
        </w:rPr>
        <w:t xml:space="preserve">there </w:t>
      </w:r>
      <w:r w:rsidR="00552A9F" w:rsidRPr="00552A9F">
        <w:rPr>
          <w:lang w:eastAsia="ja-JP"/>
        </w:rPr>
        <w:t>will be</w:t>
      </w:r>
      <w:r w:rsidR="00BF48FB" w:rsidRPr="00552A9F">
        <w:rPr>
          <w:lang w:eastAsia="ja-JP"/>
        </w:rPr>
        <w:t xml:space="preserve"> the</w:t>
      </w:r>
      <w:r w:rsidR="00FF3937" w:rsidRPr="00552A9F">
        <w:rPr>
          <w:rFonts w:hint="eastAsia"/>
          <w:lang w:eastAsia="ja-JP"/>
        </w:rPr>
        <w:t xml:space="preserve"> digit </w:t>
      </w:r>
      <w:r w:rsidR="00FF3937" w:rsidRPr="00552A9F">
        <w:rPr>
          <w:rFonts w:eastAsia="SimSun" w:hint="eastAsia"/>
          <w:b/>
        </w:rPr>
        <w:t>B.</w:t>
      </w:r>
    </w:p>
    <w:p w:rsidR="00FF3937" w:rsidRPr="00552A9F" w:rsidRDefault="00EB5595" w:rsidP="00FF3937">
      <w:pPr>
        <w:rPr>
          <w:rFonts w:eastAsia="SimSun" w:hint="eastAsia"/>
        </w:rPr>
      </w:pPr>
      <w:r>
        <w:rPr>
          <w:rFonts w:eastAsia="SimSun"/>
        </w:rPr>
        <w:t>On</w:t>
      </w:r>
      <w:r w:rsidR="00FF3937" w:rsidRPr="00552A9F">
        <w:rPr>
          <w:rFonts w:eastAsia="SimSun" w:hint="eastAsia"/>
        </w:rPr>
        <w:t xml:space="preserve"> the second line you must </w:t>
      </w:r>
      <w:r w:rsidR="00BF48FB" w:rsidRPr="00552A9F">
        <w:rPr>
          <w:rFonts w:eastAsia="SimSun"/>
        </w:rPr>
        <w:t>read</w:t>
      </w:r>
      <w:r w:rsidR="00FF3937" w:rsidRPr="00552A9F">
        <w:rPr>
          <w:rFonts w:eastAsia="SimSun" w:hint="eastAsia"/>
        </w:rPr>
        <w:t xml:space="preserve"> the number </w:t>
      </w:r>
      <w:r w:rsidR="00FF3937" w:rsidRPr="00552A9F">
        <w:rPr>
          <w:rFonts w:eastAsia="SimSun" w:hint="eastAsia"/>
          <w:b/>
        </w:rPr>
        <w:t>N</w:t>
      </w:r>
      <w:r w:rsidR="00FF3937" w:rsidRPr="00552A9F">
        <w:rPr>
          <w:rFonts w:eastAsia="SimSun" w:hint="eastAsia"/>
        </w:rPr>
        <w:t>.</w:t>
      </w:r>
    </w:p>
    <w:p w:rsidR="00FF3937" w:rsidRPr="00552A9F" w:rsidRDefault="00AB15CE" w:rsidP="00FF3937">
      <w:pPr>
        <w:rPr>
          <w:rFonts w:eastAsia="SimSun" w:hint="eastAsia"/>
        </w:rPr>
      </w:pPr>
      <w:r>
        <w:rPr>
          <w:rFonts w:eastAsia="SimSun"/>
        </w:rPr>
        <w:t>On</w:t>
      </w:r>
      <w:r w:rsidR="00FF3937" w:rsidRPr="00552A9F">
        <w:rPr>
          <w:rFonts w:eastAsia="SimSun" w:hint="eastAsia"/>
        </w:rPr>
        <w:t xml:space="preserve"> each of the following </w:t>
      </w:r>
      <w:r w:rsidR="00FF3937" w:rsidRPr="00552A9F">
        <w:rPr>
          <w:rFonts w:eastAsia="SimSun" w:hint="eastAsia"/>
          <w:b/>
        </w:rPr>
        <w:t>N</w:t>
      </w:r>
      <w:r w:rsidR="00FF3937" w:rsidRPr="00552A9F">
        <w:rPr>
          <w:rFonts w:eastAsia="SimSun" w:hint="eastAsia"/>
        </w:rPr>
        <w:t xml:space="preserve"> </w:t>
      </w:r>
      <w:r w:rsidR="00552A9F" w:rsidRPr="00552A9F">
        <w:rPr>
          <w:rFonts w:eastAsia="SimSun"/>
        </w:rPr>
        <w:t>lines</w:t>
      </w:r>
      <w:r w:rsidR="00FF3937" w:rsidRPr="00552A9F">
        <w:rPr>
          <w:rFonts w:eastAsia="SimSun" w:hint="eastAsia"/>
        </w:rPr>
        <w:t xml:space="preserve"> there is one positive integer number written </w:t>
      </w:r>
      <w:r w:rsidR="00FF3937" w:rsidRPr="00552A9F">
        <w:rPr>
          <w:rFonts w:eastAsia="SimSun"/>
        </w:rPr>
        <w:t>–</w:t>
      </w:r>
      <w:r w:rsidR="00FF3937" w:rsidRPr="00552A9F">
        <w:rPr>
          <w:rFonts w:eastAsia="SimSun" w:hint="eastAsia"/>
        </w:rPr>
        <w:t xml:space="preserve"> the </w:t>
      </w:r>
      <w:r w:rsidR="00FF3937" w:rsidRPr="00552A9F">
        <w:rPr>
          <w:rFonts w:eastAsia="SimSun"/>
        </w:rPr>
        <w:t>consequent</w:t>
      </w:r>
      <w:r w:rsidR="00FF3937" w:rsidRPr="00552A9F">
        <w:rPr>
          <w:rFonts w:eastAsia="SimSun" w:hint="eastAsia"/>
        </w:rPr>
        <w:t xml:space="preserve"> number, whose sum of binary</w:t>
      </w:r>
      <w:r w:rsidR="00BF48FB" w:rsidRPr="00552A9F">
        <w:rPr>
          <w:rFonts w:eastAsia="SimSun" w:hint="eastAsia"/>
        </w:rPr>
        <w:t xml:space="preserve"> digits </w:t>
      </w:r>
      <w:r w:rsidR="00552A9F" w:rsidRPr="00552A9F">
        <w:rPr>
          <w:rFonts w:eastAsia="SimSun"/>
          <w:b/>
        </w:rPr>
        <w:t>B</w:t>
      </w:r>
      <w:r w:rsidR="00552A9F" w:rsidRPr="00552A9F">
        <w:rPr>
          <w:rFonts w:eastAsia="SimSun"/>
        </w:rPr>
        <w:t xml:space="preserve"> </w:t>
      </w:r>
      <w:r w:rsidR="00BF48FB" w:rsidRPr="00552A9F">
        <w:rPr>
          <w:rFonts w:eastAsia="SimSun"/>
        </w:rPr>
        <w:t xml:space="preserve">we are searching </w:t>
      </w:r>
      <w:r w:rsidR="00552A9F" w:rsidRPr="00552A9F">
        <w:rPr>
          <w:rFonts w:eastAsia="SimSun"/>
        </w:rPr>
        <w:t>for.</w:t>
      </w:r>
    </w:p>
    <w:p w:rsidR="00BF48FB" w:rsidRPr="00552A9F" w:rsidRDefault="00BF48FB" w:rsidP="00BF48FB">
      <w:r w:rsidRPr="00552A9F">
        <w:t>The input data will always be valid and in the format described. There is no need to check it explicitly.</w:t>
      </w:r>
    </w:p>
    <w:p w:rsidR="00FF3937" w:rsidRPr="00552A9F" w:rsidRDefault="00FF3937" w:rsidP="00FF3937">
      <w:pPr>
        <w:pStyle w:val="Heading3"/>
      </w:pPr>
      <w:r w:rsidRPr="00552A9F">
        <w:t>Output</w:t>
      </w:r>
    </w:p>
    <w:p w:rsidR="00FF3937" w:rsidRPr="00552A9F" w:rsidRDefault="00FF3937" w:rsidP="00FF3937">
      <w:r w:rsidRPr="00552A9F">
        <w:t>The output must be printed on the console.</w:t>
      </w:r>
    </w:p>
    <w:p w:rsidR="00FF3937" w:rsidRPr="00552A9F" w:rsidRDefault="00FF3937" w:rsidP="00FF3937">
      <w:r w:rsidRPr="00552A9F">
        <w:t xml:space="preserve">In the output you must have </w:t>
      </w:r>
      <w:r w:rsidRPr="00552A9F">
        <w:rPr>
          <w:b/>
        </w:rPr>
        <w:t>N</w:t>
      </w:r>
      <w:r w:rsidRPr="00552A9F">
        <w:t xml:space="preserve"> </w:t>
      </w:r>
      <w:r w:rsidR="00552A9F" w:rsidRPr="00552A9F">
        <w:t>lines</w:t>
      </w:r>
      <w:r w:rsidRPr="00552A9F">
        <w:t xml:space="preserve">. Each </w:t>
      </w:r>
      <w:r w:rsidR="00552A9F" w:rsidRPr="00552A9F">
        <w:t>line</w:t>
      </w:r>
      <w:r w:rsidRPr="00552A9F">
        <w:t xml:space="preserve"> must have 1 integer number – the number of digits </w:t>
      </w:r>
      <w:r w:rsidRPr="00552A9F">
        <w:rPr>
          <w:b/>
        </w:rPr>
        <w:t xml:space="preserve">B </w:t>
      </w:r>
      <w:r w:rsidRPr="00552A9F">
        <w:t xml:space="preserve">in the </w:t>
      </w:r>
      <w:r w:rsidRPr="00552A9F">
        <w:rPr>
          <w:rFonts w:eastAsia="SimSun" w:hint="eastAsia"/>
        </w:rPr>
        <w:t>binary</w:t>
      </w:r>
      <w:r w:rsidRPr="00552A9F">
        <w:t xml:space="preserve"> </w:t>
      </w:r>
      <w:r w:rsidR="00552A9F" w:rsidRPr="00552A9F">
        <w:t xml:space="preserve">representation of the given </w:t>
      </w:r>
      <w:r w:rsidR="00552A9F">
        <w:t xml:space="preserve">consequent </w:t>
      </w:r>
      <w:r w:rsidR="00552A9F" w:rsidRPr="00552A9F">
        <w:t>number</w:t>
      </w:r>
      <w:r w:rsidRPr="00552A9F">
        <w:t>.</w:t>
      </w:r>
    </w:p>
    <w:p w:rsidR="00FF3937" w:rsidRPr="00552A9F" w:rsidRDefault="00FF3937" w:rsidP="00FF3937">
      <w:pPr>
        <w:pStyle w:val="Heading3"/>
      </w:pPr>
      <w:r w:rsidRPr="00552A9F">
        <w:t>Constraints</w:t>
      </w:r>
    </w:p>
    <w:p w:rsidR="00FF3937" w:rsidRPr="00552A9F" w:rsidRDefault="00FF3937" w:rsidP="006629F2">
      <w:pPr>
        <w:numPr>
          <w:ilvl w:val="0"/>
          <w:numId w:val="15"/>
        </w:numPr>
        <w:spacing w:before="0" w:after="0"/>
        <w:jc w:val="left"/>
      </w:pPr>
      <w:r w:rsidRPr="00552A9F">
        <w:t xml:space="preserve">Number </w:t>
      </w:r>
      <w:r w:rsidRPr="00552A9F">
        <w:rPr>
          <w:b/>
          <w:bCs/>
        </w:rPr>
        <w:t>N</w:t>
      </w:r>
      <w:r w:rsidRPr="00552A9F">
        <w:t xml:space="preserve"> is a positive integer between 1 and 1000</w:t>
      </w:r>
      <w:r w:rsidR="00ED3504">
        <w:t>,</w:t>
      </w:r>
      <w:r w:rsidR="00552A9F">
        <w:t xml:space="preserve"> inclusive</w:t>
      </w:r>
      <w:r w:rsidRPr="00552A9F">
        <w:t>.</w:t>
      </w:r>
    </w:p>
    <w:p w:rsidR="00FF3937" w:rsidRPr="00552A9F" w:rsidRDefault="00FF3937" w:rsidP="006629F2">
      <w:pPr>
        <w:numPr>
          <w:ilvl w:val="0"/>
          <w:numId w:val="15"/>
        </w:numPr>
        <w:spacing w:before="0" w:after="0"/>
        <w:jc w:val="left"/>
      </w:pPr>
      <w:r w:rsidRPr="00552A9F">
        <w:t xml:space="preserve">Each of the </w:t>
      </w:r>
      <w:r w:rsidRPr="00552A9F">
        <w:rPr>
          <w:rFonts w:hint="eastAsia"/>
          <w:b/>
          <w:lang w:eastAsia="ja-JP"/>
        </w:rPr>
        <w:t>N</w:t>
      </w:r>
      <w:r w:rsidRPr="00552A9F">
        <w:rPr>
          <w:rFonts w:hint="eastAsia"/>
          <w:lang w:eastAsia="ja-JP"/>
        </w:rPr>
        <w:t xml:space="preserve"> numbers is a positive integer between 1 and 4 000 000</w:t>
      </w:r>
      <w:r w:rsidR="00552A9F">
        <w:rPr>
          <w:lang w:eastAsia="ja-JP"/>
        </w:rPr>
        <w:t xml:space="preserve"> 000</w:t>
      </w:r>
      <w:r w:rsidR="00ED3504">
        <w:rPr>
          <w:lang w:eastAsia="ja-JP"/>
        </w:rPr>
        <w:t>,</w:t>
      </w:r>
      <w:r w:rsidR="00552A9F">
        <w:rPr>
          <w:lang w:eastAsia="ja-JP"/>
        </w:rPr>
        <w:t xml:space="preserve"> inclusive.</w:t>
      </w:r>
    </w:p>
    <w:p w:rsidR="00FF3937" w:rsidRPr="00552A9F" w:rsidRDefault="00FF3937" w:rsidP="006629F2">
      <w:pPr>
        <w:numPr>
          <w:ilvl w:val="0"/>
          <w:numId w:val="15"/>
        </w:numPr>
        <w:spacing w:before="0" w:after="0"/>
        <w:jc w:val="left"/>
      </w:pPr>
      <w:r w:rsidRPr="00552A9F">
        <w:rPr>
          <w:rFonts w:hint="eastAsia"/>
          <w:lang w:eastAsia="ja-JP"/>
        </w:rPr>
        <w:t>The digit</w:t>
      </w:r>
      <w:r w:rsidRPr="00552A9F">
        <w:t xml:space="preserve"> </w:t>
      </w:r>
      <w:r w:rsidRPr="00552A9F">
        <w:rPr>
          <w:b/>
          <w:bCs/>
        </w:rPr>
        <w:t>B</w:t>
      </w:r>
      <w:r w:rsidRPr="00552A9F">
        <w:t xml:space="preserve"> </w:t>
      </w:r>
      <w:r w:rsidR="00552A9F">
        <w:rPr>
          <w:lang w:eastAsia="ja-JP"/>
        </w:rPr>
        <w:t xml:space="preserve">will </w:t>
      </w:r>
      <w:r w:rsidRPr="00552A9F">
        <w:rPr>
          <w:rFonts w:hint="eastAsia"/>
          <w:lang w:eastAsia="ja-JP"/>
        </w:rPr>
        <w:t>be</w:t>
      </w:r>
      <w:r w:rsidRPr="00552A9F">
        <w:t xml:space="preserve"> </w:t>
      </w:r>
      <w:r w:rsidR="00552A9F">
        <w:t xml:space="preserve">only </w:t>
      </w:r>
      <w:r w:rsidRPr="00552A9F">
        <w:t xml:space="preserve">0 </w:t>
      </w:r>
      <w:r w:rsidRPr="00552A9F">
        <w:rPr>
          <w:rFonts w:hint="eastAsia"/>
          <w:lang w:eastAsia="ja-JP"/>
        </w:rPr>
        <w:t>or</w:t>
      </w:r>
      <w:r w:rsidRPr="00552A9F">
        <w:t xml:space="preserve"> 1.</w:t>
      </w:r>
    </w:p>
    <w:p w:rsidR="00FF3937" w:rsidRPr="00552A9F" w:rsidRDefault="00FF3937" w:rsidP="006629F2">
      <w:pPr>
        <w:numPr>
          <w:ilvl w:val="0"/>
          <w:numId w:val="15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 w:rsid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t>: 0.25</w:t>
      </w:r>
      <w:r w:rsidRPr="00552A9F">
        <w:t xml:space="preserve"> </w:t>
      </w:r>
      <w:r w:rsidRPr="00552A9F">
        <w:rPr>
          <w:rFonts w:hint="eastAsia"/>
          <w:lang w:eastAsia="ja-JP"/>
        </w:rPr>
        <w:t>second</w:t>
      </w:r>
      <w:r w:rsidRPr="00552A9F">
        <w:t>.</w:t>
      </w:r>
    </w:p>
    <w:p w:rsidR="00FF3937" w:rsidRPr="00552A9F" w:rsidRDefault="00FF3937" w:rsidP="006629F2">
      <w:pPr>
        <w:numPr>
          <w:ilvl w:val="0"/>
          <w:numId w:val="15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552A9F" w:rsidRPr="00552A9F">
        <w:t>16</w:t>
      </w:r>
      <w:r w:rsidRPr="00552A9F">
        <w:t xml:space="preserve"> MB.</w:t>
      </w:r>
    </w:p>
    <w:p w:rsidR="00FF3937" w:rsidRPr="00552A9F" w:rsidRDefault="00FF3937" w:rsidP="00FF3937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FF3937" w:rsidRPr="00552A9F" w:rsidTr="006810D8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937" w:rsidRPr="00552A9F" w:rsidRDefault="00FF3937" w:rsidP="00552A9F">
            <w:pPr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937" w:rsidRPr="00552A9F" w:rsidRDefault="00FF3937" w:rsidP="00552A9F">
            <w:pPr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F3937" w:rsidRPr="00552A9F" w:rsidTr="006810D8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937" w:rsidRPr="00552A9F" w:rsidRDefault="00FF3937" w:rsidP="006810D8">
            <w:r w:rsidRPr="00552A9F">
              <w:t>1</w:t>
            </w:r>
          </w:p>
          <w:p w:rsidR="00FF3937" w:rsidRPr="00552A9F" w:rsidRDefault="00FF3937" w:rsidP="006810D8">
            <w:r w:rsidRPr="00552A9F">
              <w:t>10</w:t>
            </w:r>
          </w:p>
          <w:p w:rsidR="00FF3937" w:rsidRPr="00552A9F" w:rsidRDefault="00FF3937" w:rsidP="006810D8">
            <w:r w:rsidRPr="00552A9F">
              <w:t>1</w:t>
            </w:r>
          </w:p>
          <w:p w:rsidR="00FF3937" w:rsidRPr="00552A9F" w:rsidRDefault="00FF3937" w:rsidP="006810D8">
            <w:r w:rsidRPr="00552A9F">
              <w:t>2</w:t>
            </w:r>
          </w:p>
          <w:p w:rsidR="00FF3937" w:rsidRPr="00552A9F" w:rsidRDefault="00FF3937" w:rsidP="006810D8">
            <w:r w:rsidRPr="00552A9F">
              <w:t>3</w:t>
            </w:r>
          </w:p>
          <w:p w:rsidR="00FF3937" w:rsidRPr="00552A9F" w:rsidRDefault="00FF3937" w:rsidP="006810D8">
            <w:r w:rsidRPr="00552A9F">
              <w:t>4</w:t>
            </w:r>
          </w:p>
          <w:p w:rsidR="00FF3937" w:rsidRPr="00552A9F" w:rsidRDefault="00FF3937" w:rsidP="006810D8">
            <w:r w:rsidRPr="00552A9F">
              <w:t>5</w:t>
            </w:r>
          </w:p>
          <w:p w:rsidR="00FF3937" w:rsidRPr="00552A9F" w:rsidRDefault="00FF3937" w:rsidP="006810D8">
            <w:r w:rsidRPr="00552A9F">
              <w:lastRenderedPageBreak/>
              <w:t>6</w:t>
            </w:r>
          </w:p>
          <w:p w:rsidR="00FF3937" w:rsidRPr="00552A9F" w:rsidRDefault="00FF3937" w:rsidP="006810D8">
            <w:r w:rsidRPr="00552A9F">
              <w:t>7</w:t>
            </w:r>
          </w:p>
          <w:p w:rsidR="00FF3937" w:rsidRPr="00552A9F" w:rsidRDefault="00FF3937" w:rsidP="006810D8">
            <w:r w:rsidRPr="00552A9F">
              <w:t>8</w:t>
            </w:r>
          </w:p>
          <w:p w:rsidR="00FF3937" w:rsidRPr="00552A9F" w:rsidRDefault="00FF3937" w:rsidP="006810D8">
            <w:r w:rsidRPr="00552A9F">
              <w:t>9</w:t>
            </w:r>
          </w:p>
          <w:p w:rsidR="00FF3937" w:rsidRPr="00552A9F" w:rsidRDefault="00FF3937" w:rsidP="006810D8">
            <w:r w:rsidRPr="00552A9F">
              <w:t>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937" w:rsidRPr="00552A9F" w:rsidRDefault="00FF3937" w:rsidP="006810D8">
            <w:r w:rsidRPr="00552A9F">
              <w:lastRenderedPageBreak/>
              <w:t>1</w:t>
            </w:r>
          </w:p>
          <w:p w:rsidR="00FF3937" w:rsidRPr="00552A9F" w:rsidRDefault="00FF3937" w:rsidP="006810D8">
            <w:r w:rsidRPr="00552A9F">
              <w:t>1</w:t>
            </w:r>
          </w:p>
          <w:p w:rsidR="00FF3937" w:rsidRPr="00552A9F" w:rsidRDefault="00FF3937" w:rsidP="006810D8">
            <w:r w:rsidRPr="00552A9F">
              <w:t>2</w:t>
            </w:r>
          </w:p>
          <w:p w:rsidR="00FF3937" w:rsidRPr="00552A9F" w:rsidRDefault="00FF3937" w:rsidP="006810D8">
            <w:r w:rsidRPr="00552A9F">
              <w:t>1</w:t>
            </w:r>
          </w:p>
          <w:p w:rsidR="00FF3937" w:rsidRPr="00552A9F" w:rsidRDefault="00FF3937" w:rsidP="006810D8">
            <w:r w:rsidRPr="00552A9F">
              <w:t>2</w:t>
            </w:r>
          </w:p>
          <w:p w:rsidR="00FF3937" w:rsidRPr="00552A9F" w:rsidRDefault="00FF3937" w:rsidP="006810D8">
            <w:r w:rsidRPr="00552A9F">
              <w:t>2</w:t>
            </w:r>
          </w:p>
          <w:p w:rsidR="00FF3937" w:rsidRPr="00552A9F" w:rsidRDefault="00FF3937" w:rsidP="006810D8">
            <w:r w:rsidRPr="00552A9F">
              <w:t>3</w:t>
            </w:r>
          </w:p>
          <w:p w:rsidR="00FF3937" w:rsidRPr="00552A9F" w:rsidRDefault="00FF3937" w:rsidP="006810D8">
            <w:r w:rsidRPr="00552A9F">
              <w:lastRenderedPageBreak/>
              <w:t>1</w:t>
            </w:r>
          </w:p>
          <w:p w:rsidR="00FF3937" w:rsidRPr="00552A9F" w:rsidRDefault="00FF3937" w:rsidP="006810D8">
            <w:r w:rsidRPr="00552A9F">
              <w:t>2</w:t>
            </w:r>
          </w:p>
          <w:p w:rsidR="00FF3937" w:rsidRPr="00552A9F" w:rsidRDefault="00FF3937" w:rsidP="006810D8">
            <w:r w:rsidRPr="00552A9F">
              <w:t>2</w:t>
            </w:r>
          </w:p>
          <w:p w:rsidR="00FF3937" w:rsidRPr="00552A9F" w:rsidRDefault="00FF3937" w:rsidP="006810D8"/>
        </w:tc>
      </w:tr>
      <w:tr w:rsidR="00FF3937" w:rsidRPr="00552A9F" w:rsidTr="006810D8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937" w:rsidRPr="00552A9F" w:rsidRDefault="00FF3937" w:rsidP="006810D8">
            <w:r w:rsidRPr="00552A9F">
              <w:lastRenderedPageBreak/>
              <w:t>0</w:t>
            </w:r>
          </w:p>
          <w:p w:rsidR="00FF3937" w:rsidRPr="00552A9F" w:rsidRDefault="003025F1" w:rsidP="006810D8">
            <w:r>
              <w:t>4</w:t>
            </w:r>
          </w:p>
          <w:p w:rsidR="00FF3937" w:rsidRPr="00552A9F" w:rsidRDefault="00DF1A77" w:rsidP="006810D8">
            <w:r>
              <w:t>2</w:t>
            </w:r>
            <w:r w:rsidR="003025F1">
              <w:t>0</w:t>
            </w:r>
          </w:p>
          <w:p w:rsidR="00FF3937" w:rsidRPr="00552A9F" w:rsidRDefault="00FF3937" w:rsidP="006810D8">
            <w:r w:rsidRPr="00552A9F">
              <w:t>1337</w:t>
            </w:r>
          </w:p>
          <w:p w:rsidR="00FF3937" w:rsidRPr="00552A9F" w:rsidRDefault="00FF3937" w:rsidP="006810D8">
            <w:r w:rsidRPr="00552A9F">
              <w:t>2147483648</w:t>
            </w:r>
          </w:p>
          <w:p w:rsidR="00FF3937" w:rsidRPr="00552A9F" w:rsidRDefault="00FF3937" w:rsidP="006810D8">
            <w:r w:rsidRPr="00552A9F">
              <w:t>4000000000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937" w:rsidRPr="00552A9F" w:rsidRDefault="00DF1A77" w:rsidP="006810D8">
            <w:r>
              <w:t>3</w:t>
            </w:r>
          </w:p>
          <w:p w:rsidR="00FF3937" w:rsidRPr="00552A9F" w:rsidRDefault="00FF3937" w:rsidP="006810D8">
            <w:r w:rsidRPr="00552A9F">
              <w:t>5</w:t>
            </w:r>
          </w:p>
          <w:p w:rsidR="00FF3937" w:rsidRPr="00552A9F" w:rsidRDefault="00FF3937" w:rsidP="006810D8">
            <w:r w:rsidRPr="00552A9F">
              <w:t>31</w:t>
            </w:r>
          </w:p>
          <w:p w:rsidR="00FF3937" w:rsidRPr="00552A9F" w:rsidRDefault="00FF3937" w:rsidP="006810D8">
            <w:r w:rsidRPr="00552A9F">
              <w:t>19</w:t>
            </w:r>
          </w:p>
          <w:p w:rsidR="00FF3937" w:rsidRPr="00552A9F" w:rsidRDefault="00FF3937" w:rsidP="006810D8"/>
        </w:tc>
      </w:tr>
      <w:tr w:rsidR="00FF3937" w:rsidRPr="00552A9F" w:rsidTr="006810D8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937" w:rsidRPr="00552A9F" w:rsidRDefault="00FF3937" w:rsidP="006810D8">
            <w:r w:rsidRPr="00552A9F">
              <w:t>0</w:t>
            </w:r>
          </w:p>
          <w:p w:rsidR="00FF3937" w:rsidRDefault="00ED4464" w:rsidP="006810D8">
            <w:r>
              <w:t>6</w:t>
            </w:r>
          </w:p>
          <w:p w:rsidR="00ED4464" w:rsidRDefault="00ED4464" w:rsidP="006810D8">
            <w:r>
              <w:t>1</w:t>
            </w:r>
          </w:p>
          <w:p w:rsidR="00ED4464" w:rsidRDefault="00ED4464" w:rsidP="006810D8">
            <w:r>
              <w:t>4</w:t>
            </w:r>
          </w:p>
          <w:p w:rsidR="005429F8" w:rsidRDefault="005429F8" w:rsidP="006810D8">
            <w:r>
              <w:t>16</w:t>
            </w:r>
          </w:p>
          <w:p w:rsidR="005429F8" w:rsidRDefault="005429F8" w:rsidP="006810D8">
            <w:r>
              <w:t>64</w:t>
            </w:r>
          </w:p>
          <w:p w:rsidR="005429F8" w:rsidRPr="00552A9F" w:rsidRDefault="005429F8" w:rsidP="006810D8">
            <w:r>
              <w:t>256</w:t>
            </w:r>
          </w:p>
          <w:p w:rsidR="00FF3937" w:rsidRPr="00552A9F" w:rsidRDefault="00FF3937" w:rsidP="006810D8">
            <w:r w:rsidRPr="00552A9F">
              <w:t>1024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464" w:rsidRDefault="00ED4464" w:rsidP="006810D8">
            <w:r>
              <w:t>0</w:t>
            </w:r>
          </w:p>
          <w:p w:rsidR="00ED4464" w:rsidRDefault="00ED4464" w:rsidP="006810D8">
            <w:r>
              <w:t>2</w:t>
            </w:r>
          </w:p>
          <w:p w:rsidR="005429F8" w:rsidRDefault="005429F8" w:rsidP="006810D8">
            <w:r>
              <w:t>4</w:t>
            </w:r>
          </w:p>
          <w:p w:rsidR="005429F8" w:rsidRDefault="005429F8" w:rsidP="006810D8">
            <w:r>
              <w:t>6</w:t>
            </w:r>
          </w:p>
          <w:p w:rsidR="005429F8" w:rsidRDefault="005429F8" w:rsidP="006810D8">
            <w:r>
              <w:t>8</w:t>
            </w:r>
          </w:p>
          <w:p w:rsidR="00FF3937" w:rsidRPr="00552A9F" w:rsidRDefault="00FF3937" w:rsidP="006810D8">
            <w:r w:rsidRPr="00552A9F">
              <w:t>10</w:t>
            </w:r>
          </w:p>
          <w:p w:rsidR="00FF3937" w:rsidRPr="00552A9F" w:rsidRDefault="00FF3937" w:rsidP="006810D8"/>
        </w:tc>
      </w:tr>
    </w:tbl>
    <w:p w:rsidR="008B0C41" w:rsidRPr="008B0C41" w:rsidRDefault="008B0C41" w:rsidP="00EA2381">
      <w:pPr>
        <w:pStyle w:val="Heading2"/>
      </w:pPr>
    </w:p>
    <w:sectPr w:rsidR="008B0C41" w:rsidRPr="008B0C41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23B" w:rsidRDefault="00A2023B">
      <w:r>
        <w:separator/>
      </w:r>
    </w:p>
  </w:endnote>
  <w:endnote w:type="continuationSeparator" w:id="1">
    <w:p w:rsidR="00A2023B" w:rsidRDefault="00A20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2110AB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2110AB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23B" w:rsidRDefault="00A2023B">
      <w:r>
        <w:separator/>
      </w:r>
    </w:p>
  </w:footnote>
  <w:footnote w:type="continuationSeparator" w:id="1">
    <w:p w:rsidR="00A2023B" w:rsidRDefault="00A202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2110AB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4946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E494F"/>
    <w:rsid w:val="000E532F"/>
    <w:rsid w:val="000E6EA7"/>
    <w:rsid w:val="001248BE"/>
    <w:rsid w:val="00134C58"/>
    <w:rsid w:val="00147D8A"/>
    <w:rsid w:val="001510E9"/>
    <w:rsid w:val="0015630B"/>
    <w:rsid w:val="0017625F"/>
    <w:rsid w:val="00190FDA"/>
    <w:rsid w:val="00193E4B"/>
    <w:rsid w:val="001957A4"/>
    <w:rsid w:val="00196928"/>
    <w:rsid w:val="001976E7"/>
    <w:rsid w:val="001B00CA"/>
    <w:rsid w:val="001C6B8B"/>
    <w:rsid w:val="001D0D91"/>
    <w:rsid w:val="001E177B"/>
    <w:rsid w:val="002110AB"/>
    <w:rsid w:val="00213EAA"/>
    <w:rsid w:val="002256CC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3F6F"/>
    <w:rsid w:val="005D52F9"/>
    <w:rsid w:val="005F77BC"/>
    <w:rsid w:val="006001FA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E5CA1"/>
    <w:rsid w:val="009E717D"/>
    <w:rsid w:val="00A2023B"/>
    <w:rsid w:val="00A271AE"/>
    <w:rsid w:val="00A66D6C"/>
    <w:rsid w:val="00A74A55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7D8D"/>
    <w:rsid w:val="00C3422D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B209F"/>
    <w:rsid w:val="00DD2674"/>
    <w:rsid w:val="00DD2EBC"/>
    <w:rsid w:val="00DE0129"/>
    <w:rsid w:val="00DF1A77"/>
    <w:rsid w:val="00E20B92"/>
    <w:rsid w:val="00E25A5E"/>
    <w:rsid w:val="00E452E8"/>
    <w:rsid w:val="00E51190"/>
    <w:rsid w:val="00E61398"/>
    <w:rsid w:val="00E647DC"/>
    <w:rsid w:val="00E74F2F"/>
    <w:rsid w:val="00E90A24"/>
    <w:rsid w:val="00EA08B0"/>
    <w:rsid w:val="00EA0B21"/>
    <w:rsid w:val="00EA238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1512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2011-11-28T06:52:00Z</cp:lastPrinted>
  <dcterms:created xsi:type="dcterms:W3CDTF">2014-05-06T20:38:00Z</dcterms:created>
  <dcterms:modified xsi:type="dcterms:W3CDTF">2014-05-06T20:38:00Z</dcterms:modified>
</cp:coreProperties>
</file>